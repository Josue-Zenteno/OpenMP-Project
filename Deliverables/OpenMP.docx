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24F9E" w14:textId="27964CEA" w:rsidR="00D077E9" w:rsidRDefault="00527468" w:rsidP="00D70D02">
      <w:pPr>
        <w:rPr>
          <w:noProof/>
        </w:rPr>
      </w:pPr>
      <w:r>
        <w:rPr>
          <w:noProof/>
          <w:lang w:bidi="es-ES"/>
        </w:rPr>
        <w:drawing>
          <wp:anchor distT="0" distB="0" distL="114300" distR="114300" simplePos="0" relativeHeight="251657216" behindDoc="1" locked="0" layoutInCell="1" allowOverlap="1" wp14:anchorId="65010321" wp14:editId="489BCE80">
            <wp:simplePos x="0" y="0"/>
            <wp:positionH relativeFrom="margin">
              <wp:posOffset>-866866</wp:posOffset>
            </wp:positionH>
            <wp:positionV relativeFrom="page">
              <wp:posOffset>-1211283</wp:posOffset>
            </wp:positionV>
            <wp:extent cx="11067803" cy="9503469"/>
            <wp:effectExtent l="0" t="0" r="635"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flipH="1">
                      <a:off x="0" y="0"/>
                      <a:ext cx="11067803" cy="9503469"/>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59264" behindDoc="1" locked="0" layoutInCell="1" allowOverlap="1" wp14:anchorId="6DF7F9D8" wp14:editId="1C4DCD2F">
                <wp:simplePos x="0" y="0"/>
                <wp:positionH relativeFrom="column">
                  <wp:posOffset>-202474</wp:posOffset>
                </wp:positionH>
                <wp:positionV relativeFrom="page">
                  <wp:posOffset>938150</wp:posOffset>
                </wp:positionV>
                <wp:extent cx="3938905" cy="8657111"/>
                <wp:effectExtent l="38100" t="38100" r="99695" b="86995"/>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810C1" id="Rectángulo 3" o:spid="_x0000_s1026" alt="rectángulo blanco para texto en portada" style="position:absolute;margin-left:-15.95pt;margin-top:73.85pt;width:310.15pt;height:68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" fillcolor="white [3212]" stroked="f" strokeweight="2pt">
                <v:shadow on="t" color="black" opacity="26214f" origin="-.5,-.5" offset=".74836mm,.74836mm"/>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6F7BB16" w14:textId="77777777" w:rsidTr="00AB02A7">
        <w:trPr>
          <w:trHeight w:val="1894"/>
        </w:trPr>
        <w:tc>
          <w:tcPr>
            <w:tcW w:w="5580" w:type="dxa"/>
            <w:tcBorders>
              <w:top w:val="nil"/>
              <w:left w:val="nil"/>
              <w:bottom w:val="nil"/>
              <w:right w:val="nil"/>
            </w:tcBorders>
          </w:tcPr>
          <w:p w14:paraId="7B45172B" w14:textId="293DC88B" w:rsidR="00D077E9" w:rsidRDefault="00D077E9" w:rsidP="00AB02A7">
            <w:pPr>
              <w:rPr>
                <w:noProof/>
              </w:rPr>
            </w:pPr>
          </w:p>
          <w:p w14:paraId="2496C45C" w14:textId="35D9A832" w:rsidR="00D077E9" w:rsidRDefault="00AA37B7" w:rsidP="00AB02A7">
            <w:pPr>
              <w:rPr>
                <w:noProof/>
              </w:rPr>
            </w:pPr>
            <w:r>
              <w:rPr>
                <w:noProof/>
                <w:lang w:bidi="es-ES"/>
              </w:rPr>
              <mc:AlternateContent>
                <mc:Choice Requires="wps">
                  <w:drawing>
                    <wp:anchor distT="0" distB="0" distL="114300" distR="114300" simplePos="0" relativeHeight="251661312" behindDoc="0" locked="0" layoutInCell="1" allowOverlap="1" wp14:anchorId="71727057" wp14:editId="6FC53EE4">
                      <wp:simplePos x="0" y="0"/>
                      <wp:positionH relativeFrom="column">
                        <wp:posOffset>-594</wp:posOffset>
                      </wp:positionH>
                      <wp:positionV relativeFrom="paragraph">
                        <wp:posOffset>466717</wp:posOffset>
                      </wp:positionV>
                      <wp:extent cx="3528695" cy="1163782"/>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28695" cy="1163782"/>
                              </a:xfrm>
                              <a:prstGeom prst="rect">
                                <a:avLst/>
                              </a:prstGeom>
                              <a:noFill/>
                              <a:ln w="6350">
                                <a:noFill/>
                              </a:ln>
                            </wps:spPr>
                            <wps:txbx>
                              <w:txbxContent>
                                <w:p w14:paraId="3E8CA665" w14:textId="77777777" w:rsidR="006336C6" w:rsidRPr="00527468" w:rsidRDefault="006336C6" w:rsidP="00AA37B7">
                                  <w:pPr>
                                    <w:pStyle w:val="Ttulo"/>
                                    <w:spacing w:after="0"/>
                                    <w:rPr>
                                      <w:rFonts w:ascii="Arial" w:hAnsi="Arial" w:cs="Arial"/>
                                      <w:szCs w:val="72"/>
                                      <w:shd w:val="clear" w:color="auto" w:fill="FFFFFF"/>
                                    </w:rPr>
                                  </w:pPr>
                                  <w:r w:rsidRPr="00527468">
                                    <w:rPr>
                                      <w:rFonts w:ascii="Arial" w:hAnsi="Arial" w:cs="Arial"/>
                                      <w:szCs w:val="72"/>
                                      <w:shd w:val="clear" w:color="auto" w:fill="FFFFFF"/>
                                    </w:rPr>
                                    <w:t xml:space="preserve">OpenMP </w:t>
                                  </w:r>
                                </w:p>
                                <w:p w14:paraId="34D84B6E" w14:textId="77777777" w:rsidR="006336C6" w:rsidRPr="00527468" w:rsidRDefault="006336C6" w:rsidP="00AA37B7">
                                  <w:pPr>
                                    <w:pStyle w:val="Ttulo"/>
                                    <w:spacing w:after="0"/>
                                    <w:rPr>
                                      <w:sz w:val="180"/>
                                      <w:szCs w:val="144"/>
                                    </w:rPr>
                                  </w:pPr>
                                  <w:r w:rsidRPr="00527468">
                                    <w:rPr>
                                      <w:rFonts w:ascii="Arial" w:hAnsi="Arial" w:cs="Arial"/>
                                      <w:szCs w:val="72"/>
                                      <w:shd w:val="clear" w:color="auto" w:fill="FFFFFF"/>
                                    </w:rPr>
                                    <w:t>Vector Sorting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27057" id="_x0000_t202" coordsize="21600,21600" o:spt="202" path="m,l,21600r21600,l21600,xe">
                      <v:stroke joinstyle="miter"/>
                      <v:path gradientshapeok="t" o:connecttype="rect"/>
                    </v:shapetype>
                    <v:shape id="Cuadro de texto 8" o:spid="_x0000_s1026" type="#_x0000_t202" style="position:absolute;margin-left:-.05pt;margin-top:36.75pt;width:277.85pt;height:9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" filled="f" stroked="f" strokeweight=".5pt">
                      <v:textbox>
                        <w:txbxContent>
                          <w:p w14:paraId="3E8CA665" w14:textId="77777777" w:rsidR="006336C6" w:rsidRPr="00527468" w:rsidRDefault="006336C6" w:rsidP="00AA37B7">
                            <w:pPr>
                              <w:pStyle w:val="Ttulo"/>
                              <w:spacing w:after="0"/>
                              <w:rPr>
                                <w:rFonts w:ascii="Arial" w:hAnsi="Arial" w:cs="Arial"/>
                                <w:szCs w:val="72"/>
                                <w:shd w:val="clear" w:color="auto" w:fill="FFFFFF"/>
                              </w:rPr>
                            </w:pPr>
                            <w:r w:rsidRPr="00527468">
                              <w:rPr>
                                <w:rFonts w:ascii="Arial" w:hAnsi="Arial" w:cs="Arial"/>
                                <w:szCs w:val="72"/>
                                <w:shd w:val="clear" w:color="auto" w:fill="FFFFFF"/>
                              </w:rPr>
                              <w:t xml:space="preserve">OpenMP </w:t>
                            </w:r>
                          </w:p>
                          <w:p w14:paraId="34D84B6E" w14:textId="77777777" w:rsidR="006336C6" w:rsidRPr="00527468" w:rsidRDefault="006336C6" w:rsidP="00AA37B7">
                            <w:pPr>
                              <w:pStyle w:val="Ttulo"/>
                              <w:spacing w:after="0"/>
                              <w:rPr>
                                <w:sz w:val="180"/>
                                <w:szCs w:val="144"/>
                              </w:rPr>
                            </w:pPr>
                            <w:r w:rsidRPr="00527468">
                              <w:rPr>
                                <w:rFonts w:ascii="Arial" w:hAnsi="Arial" w:cs="Arial"/>
                                <w:szCs w:val="72"/>
                                <w:shd w:val="clear" w:color="auto" w:fill="FFFFFF"/>
                              </w:rPr>
                              <w:t>Vector Sorting</w:t>
                            </w:r>
                          </w:p>
                        </w:txbxContent>
                      </v:textbox>
                    </v:shape>
                  </w:pict>
                </mc:Fallback>
              </mc:AlternateContent>
            </w:r>
          </w:p>
        </w:tc>
      </w:tr>
      <w:tr w:rsidR="00D077E9" w14:paraId="7AEA8096" w14:textId="77777777" w:rsidTr="004E5FEE">
        <w:trPr>
          <w:trHeight w:val="7303"/>
        </w:trPr>
        <w:tc>
          <w:tcPr>
            <w:tcW w:w="5580" w:type="dxa"/>
            <w:tcBorders>
              <w:top w:val="nil"/>
              <w:left w:val="nil"/>
              <w:bottom w:val="nil"/>
              <w:right w:val="nil"/>
            </w:tcBorders>
          </w:tcPr>
          <w:p w14:paraId="28D127A4" w14:textId="41F6793F" w:rsidR="00D077E9" w:rsidRDefault="00AA37B7" w:rsidP="00AB02A7">
            <w:pPr>
              <w:rPr>
                <w:noProof/>
              </w:rPr>
            </w:pPr>
            <w:r>
              <w:rPr>
                <w:noProof/>
                <w:lang w:bidi="es-ES"/>
              </w:rPr>
              <mc:AlternateContent>
                <mc:Choice Requires="wps">
                  <w:drawing>
                    <wp:anchor distT="0" distB="0" distL="114300" distR="114300" simplePos="0" relativeHeight="251660288" behindDoc="0" locked="0" layoutInCell="1" allowOverlap="1" wp14:anchorId="27F064C4" wp14:editId="7D0AA138">
                      <wp:simplePos x="0" y="0"/>
                      <wp:positionH relativeFrom="column">
                        <wp:posOffset>-5080</wp:posOffset>
                      </wp:positionH>
                      <wp:positionV relativeFrom="paragraph">
                        <wp:posOffset>772325</wp:posOffset>
                      </wp:positionV>
                      <wp:extent cx="3424794" cy="0"/>
                      <wp:effectExtent l="0" t="19050" r="23495" b="19050"/>
                      <wp:wrapNone/>
                      <wp:docPr id="5" name="Conector recto 5" descr="divisor de texto"/>
                      <wp:cNvGraphicFramePr/>
                      <a:graphic xmlns:a="http://schemas.openxmlformats.org/drawingml/2006/main">
                        <a:graphicData uri="http://schemas.microsoft.com/office/word/2010/wordprocessingShape">
                          <wps:wsp>
                            <wps:cNvCnPr/>
                            <wps:spPr>
                              <a:xfrm>
                                <a:off x="0" y="0"/>
                                <a:ext cx="3424794"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A9429" id="Conector recto 5" o:spid="_x0000_s1026" alt="divisor de texto"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60.8pt" to="269.25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" strokecolor="#082a75 [3215]" strokeweight="3pt"/>
                  </w:pict>
                </mc:Fallback>
              </mc:AlternateContent>
            </w:r>
          </w:p>
        </w:tc>
      </w:tr>
      <w:tr w:rsidR="00D077E9" w14:paraId="5AFC7402" w14:textId="77777777" w:rsidTr="00AB02A7">
        <w:trPr>
          <w:trHeight w:val="2438"/>
        </w:trPr>
        <w:tc>
          <w:tcPr>
            <w:tcW w:w="5580" w:type="dxa"/>
            <w:tcBorders>
              <w:top w:val="nil"/>
              <w:left w:val="nil"/>
              <w:bottom w:val="nil"/>
              <w:right w:val="nil"/>
            </w:tcBorders>
          </w:tcPr>
          <w:p w14:paraId="1153FBAC" w14:textId="71705933" w:rsidR="00D077E9" w:rsidRDefault="00AA37B7" w:rsidP="00AB02A7">
            <w:pPr>
              <w:rPr>
                <w:noProof/>
              </w:rPr>
            </w:pPr>
            <w:r>
              <w:rPr>
                <w:noProof/>
              </w:rPr>
              <w:t xml:space="preserve">  </w:t>
            </w:r>
            <w:r w:rsidR="00527468">
              <w:rPr>
                <w:noProof/>
              </w:rPr>
              <w:t>COMPUTER ARCHITECTURE</w:t>
            </w:r>
          </w:p>
          <w:p w14:paraId="5DEAA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2C6B5354" wp14:editId="1BD7CCDE">
                      <wp:extent cx="2137559" cy="16576"/>
                      <wp:effectExtent l="19050" t="19050" r="34290" b="21590"/>
                      <wp:docPr id="6" name="Conector recto 6" descr="divisor de texto"/>
                      <wp:cNvGraphicFramePr/>
                      <a:graphic xmlns:a="http://schemas.openxmlformats.org/drawingml/2006/main">
                        <a:graphicData uri="http://schemas.microsoft.com/office/word/2010/wordprocessingShape">
                          <wps:wsp>
                            <wps:cNvCnPr/>
                            <wps:spPr>
                              <a:xfrm>
                                <a:off x="0" y="0"/>
                                <a:ext cx="2137559" cy="1657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5E95E8"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68.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" strokecolor="#082a75 [3215]" strokeweight="3pt">
                      <w10:anchorlock/>
                    </v:line>
                  </w:pict>
                </mc:Fallback>
              </mc:AlternateContent>
            </w:r>
          </w:p>
          <w:p w14:paraId="0F3B2D37" w14:textId="77777777" w:rsidR="00D077E9" w:rsidRDefault="00D077E9" w:rsidP="00AB02A7">
            <w:pPr>
              <w:rPr>
                <w:noProof/>
                <w:sz w:val="10"/>
                <w:szCs w:val="10"/>
              </w:rPr>
            </w:pPr>
          </w:p>
          <w:p w14:paraId="6C4243B6" w14:textId="77777777" w:rsidR="00D077E9" w:rsidRDefault="00D077E9" w:rsidP="00AB02A7">
            <w:pPr>
              <w:rPr>
                <w:noProof/>
                <w:sz w:val="10"/>
                <w:szCs w:val="10"/>
              </w:rPr>
            </w:pPr>
          </w:p>
          <w:sdt>
            <w:sdtPr>
              <w:rPr>
                <w:noProof/>
              </w:rPr>
              <w:id w:val="-1740469667"/>
              <w:placeholder>
                <w:docPart w:val="5EA03831407249C79477EA75B48A3D36"/>
              </w:placeholder>
              <w15:appearance w15:val="hidden"/>
            </w:sdtPr>
            <w:sdtContent>
              <w:p w14:paraId="122A151D" w14:textId="69506AAF" w:rsidR="00527468" w:rsidRDefault="00AA37B7" w:rsidP="00AB02A7">
                <w:pPr>
                  <w:rPr>
                    <w:noProof/>
                  </w:rPr>
                </w:pPr>
                <w:r>
                  <w:rPr>
                    <w:noProof/>
                  </w:rPr>
                  <w:t xml:space="preserve">  </w:t>
                </w:r>
                <w:r w:rsidR="00527468">
                  <w:rPr>
                    <w:noProof/>
                  </w:rPr>
                  <w:t>Sergio Silvestre Pavón</w:t>
                </w:r>
              </w:p>
              <w:p w14:paraId="58632994" w14:textId="6A0FCEF8" w:rsidR="00D077E9" w:rsidRDefault="00AA37B7" w:rsidP="00AB02A7">
                <w:pPr>
                  <w:rPr>
                    <w:noProof/>
                  </w:rPr>
                </w:pPr>
                <w:r>
                  <w:rPr>
                    <w:noProof/>
                  </w:rPr>
                  <w:t xml:space="preserve">  </w:t>
                </w:r>
                <w:r w:rsidR="00527468">
                  <w:rPr>
                    <w:noProof/>
                  </w:rPr>
                  <w:t>Josue Carlos Zenteno Yave</w:t>
                </w:r>
              </w:p>
            </w:sdtContent>
          </w:sdt>
          <w:p w14:paraId="6F3EE5A2" w14:textId="77777777" w:rsidR="00D077E9" w:rsidRPr="00D86945" w:rsidRDefault="00D077E9" w:rsidP="00AB02A7">
            <w:pPr>
              <w:rPr>
                <w:noProof/>
                <w:sz w:val="10"/>
                <w:szCs w:val="10"/>
              </w:rPr>
            </w:pPr>
          </w:p>
        </w:tc>
      </w:tr>
    </w:tbl>
    <w:p w14:paraId="026587BD" w14:textId="0C150813" w:rsidR="00930C3C" w:rsidRDefault="00AB02A7">
      <w:pPr>
        <w:spacing w:after="200"/>
        <w:rPr>
          <w:rFonts w:asciiTheme="majorHAnsi" w:eastAsiaTheme="majorEastAsia" w:hAnsiTheme="majorHAnsi" w:cstheme="majorBidi"/>
          <w:bCs/>
          <w:noProof/>
          <w:sz w:val="72"/>
          <w:szCs w:val="52"/>
          <w:lang w:bidi="es-ES"/>
        </w:rPr>
      </w:pPr>
      <w:r>
        <w:rPr>
          <w:noProof/>
          <w:lang w:bidi="es-ES"/>
        </w:rPr>
        <mc:AlternateContent>
          <mc:Choice Requires="wps">
            <w:drawing>
              <wp:anchor distT="0" distB="0" distL="114300" distR="114300" simplePos="0" relativeHeight="251658240" behindDoc="1" locked="0" layoutInCell="1" allowOverlap="1" wp14:anchorId="767C9142" wp14:editId="40DB2D4D">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D8579" id="Rectángulo 2" o:spid="_x0000_s1026" alt="rectángulo de color" style="position:absolute;margin-left:-58.7pt;margin-top:525pt;width:611.1pt;height:316.5pt;z-index:-2516582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" fillcolor="#393737 [814]" stroked="f" strokeweight="2pt">
                <w10:wrap anchory="page"/>
              </v:rect>
            </w:pict>
          </mc:Fallback>
        </mc:AlternateContent>
      </w:r>
      <w:r w:rsidR="00930C3C">
        <w:rPr>
          <w:noProof/>
          <w:lang w:bidi="es-ES"/>
        </w:rPr>
        <w:br w:type="page"/>
      </w:r>
    </w:p>
    <w:p w14:paraId="5A840A3B" w14:textId="77777777" w:rsidR="00930C3C" w:rsidRDefault="00930C3C" w:rsidP="00930C3C">
      <w:pPr>
        <w:pStyle w:val="Ttulo"/>
        <w:rPr>
          <w:noProof/>
          <w:u w:val="single"/>
        </w:rPr>
      </w:pPr>
      <w:r w:rsidRPr="00930C3C">
        <w:rPr>
          <w:noProof/>
          <w:u w:val="single"/>
        </w:rPr>
        <w:lastRenderedPageBreak/>
        <w:t>Introduction</w:t>
      </w:r>
    </w:p>
    <w:p w14:paraId="44D8FC13" w14:textId="77777777" w:rsidR="005A44FA" w:rsidRDefault="005A44FA" w:rsidP="005A44FA">
      <w:pPr>
        <w:pStyle w:val="Ttulo"/>
        <w:jc w:val="both"/>
        <w:rPr>
          <w:rFonts w:asciiTheme="minorHAnsi" w:hAnsiTheme="minorHAnsi" w:cstheme="minorHAnsi"/>
          <w:b w:val="0"/>
          <w:bCs w:val="0"/>
          <w:noProof/>
          <w:color w:val="0F0D29" w:themeColor="text1"/>
          <w:sz w:val="22"/>
          <w:szCs w:val="18"/>
        </w:rPr>
      </w:pPr>
    </w:p>
    <w:p w14:paraId="391510BF" w14:textId="027B0770" w:rsidR="005A44FA" w:rsidRDefault="00930C3C" w:rsidP="005A44FA">
      <w:pPr>
        <w:pStyle w:val="Ttulo"/>
        <w:jc w:val="both"/>
        <w:rPr>
          <w:rFonts w:asciiTheme="minorHAnsi" w:hAnsiTheme="minorHAnsi" w:cstheme="minorHAnsi"/>
          <w:b w:val="0"/>
          <w:bCs w:val="0"/>
          <w:noProof/>
          <w:color w:val="0F0D29" w:themeColor="text1"/>
          <w:sz w:val="22"/>
          <w:szCs w:val="18"/>
        </w:rPr>
      </w:pPr>
      <w:r>
        <w:rPr>
          <w:rFonts w:asciiTheme="minorHAnsi" w:hAnsiTheme="minorHAnsi" w:cstheme="minorHAnsi"/>
          <w:b w:val="0"/>
          <w:bCs w:val="0"/>
          <w:noProof/>
          <w:color w:val="0F0D29" w:themeColor="text1"/>
          <w:sz w:val="22"/>
          <w:szCs w:val="18"/>
        </w:rPr>
        <w:t xml:space="preserve">For this assignment we have used two different kind of processors, the ones that we had available at the moment of doing the measures. These processors are ‘ </w:t>
      </w:r>
      <w:r w:rsidRPr="00B73349">
        <w:rPr>
          <w:rFonts w:asciiTheme="minorHAnsi" w:hAnsiTheme="minorHAnsi" w:cstheme="minorHAnsi"/>
          <w:noProof/>
          <w:color w:val="0F0D29" w:themeColor="text1"/>
          <w:sz w:val="22"/>
          <w:szCs w:val="18"/>
        </w:rPr>
        <w:t>Intel Core i7-8750H</w:t>
      </w:r>
      <w:r>
        <w:rPr>
          <w:rFonts w:asciiTheme="minorHAnsi" w:hAnsiTheme="minorHAnsi" w:cstheme="minorHAnsi"/>
          <w:b w:val="0"/>
          <w:bCs w:val="0"/>
          <w:noProof/>
          <w:color w:val="0F0D29" w:themeColor="text1"/>
          <w:sz w:val="22"/>
          <w:szCs w:val="18"/>
        </w:rPr>
        <w:t xml:space="preserve"> ’ and ‘ </w:t>
      </w:r>
      <w:r w:rsidRPr="00B73349">
        <w:rPr>
          <w:rFonts w:asciiTheme="minorHAnsi" w:hAnsiTheme="minorHAnsi" w:cstheme="minorHAnsi"/>
          <w:noProof/>
          <w:color w:val="0F0D29" w:themeColor="text1"/>
          <w:sz w:val="22"/>
          <w:szCs w:val="18"/>
        </w:rPr>
        <w:t>Intel Core i5-7200U</w:t>
      </w:r>
      <w:r>
        <w:rPr>
          <w:rFonts w:asciiTheme="minorHAnsi" w:hAnsiTheme="minorHAnsi" w:cstheme="minorHAnsi"/>
          <w:b w:val="0"/>
          <w:bCs w:val="0"/>
          <w:noProof/>
          <w:color w:val="0F0D29" w:themeColor="text1"/>
          <w:sz w:val="22"/>
          <w:szCs w:val="18"/>
        </w:rPr>
        <w:t xml:space="preserve"> ’ respectively</w:t>
      </w:r>
      <w:r w:rsidR="005A44FA">
        <w:rPr>
          <w:rFonts w:asciiTheme="minorHAnsi" w:hAnsiTheme="minorHAnsi" w:cstheme="minorHAnsi"/>
          <w:b w:val="0"/>
          <w:bCs w:val="0"/>
          <w:noProof/>
          <w:color w:val="0F0D29" w:themeColor="text1"/>
          <w:sz w:val="22"/>
          <w:szCs w:val="18"/>
        </w:rPr>
        <w:t xml:space="preserve">. </w:t>
      </w:r>
    </w:p>
    <w:p w14:paraId="74B1BC89" w14:textId="77777777" w:rsidR="005A44FA" w:rsidRDefault="005A44FA" w:rsidP="005A44FA">
      <w:pPr>
        <w:pStyle w:val="Ttulo"/>
        <w:jc w:val="both"/>
        <w:rPr>
          <w:rFonts w:asciiTheme="minorHAnsi" w:hAnsiTheme="minorHAnsi" w:cstheme="minorHAnsi"/>
          <w:b w:val="0"/>
          <w:bCs w:val="0"/>
          <w:noProof/>
          <w:color w:val="0F0D29" w:themeColor="text1"/>
          <w:sz w:val="22"/>
          <w:szCs w:val="18"/>
        </w:rPr>
      </w:pPr>
      <w:r>
        <w:rPr>
          <w:rFonts w:asciiTheme="minorHAnsi" w:hAnsiTheme="minorHAnsi" w:cstheme="minorHAnsi"/>
          <w:b w:val="0"/>
          <w:bCs w:val="0"/>
          <w:noProof/>
          <w:color w:val="0F0D29" w:themeColor="text1"/>
          <w:sz w:val="22"/>
          <w:szCs w:val="18"/>
        </w:rPr>
        <w:t>We thought that taking measures with both of them could be interesting, in order to also show what is the difference between two different kinds of processors exetucing the same program, and how do they improve their preformance with the parallelization of the program.</w:t>
      </w:r>
    </w:p>
    <w:p w14:paraId="2D3CBD1C" w14:textId="13FFD296" w:rsidR="005A44FA" w:rsidRDefault="005A44FA" w:rsidP="005A44FA">
      <w:pPr>
        <w:pStyle w:val="Ttulo"/>
        <w:jc w:val="both"/>
        <w:rPr>
          <w:rFonts w:asciiTheme="minorHAnsi" w:hAnsiTheme="minorHAnsi" w:cstheme="minorHAnsi"/>
          <w:b w:val="0"/>
          <w:bCs w:val="0"/>
          <w:noProof/>
          <w:color w:val="0F0D29" w:themeColor="text1"/>
          <w:sz w:val="22"/>
          <w:szCs w:val="18"/>
        </w:rPr>
      </w:pPr>
      <w:r>
        <w:rPr>
          <w:rFonts w:asciiTheme="minorHAnsi" w:hAnsiTheme="minorHAnsi" w:cstheme="minorHAnsi"/>
          <w:b w:val="0"/>
          <w:bCs w:val="0"/>
          <w:noProof/>
          <w:color w:val="0F0D29" w:themeColor="text1"/>
          <w:sz w:val="22"/>
          <w:szCs w:val="18"/>
        </w:rPr>
        <w:t>Furthermore we have depicted in some plots how the execution time behaves when we ‘play’ with different vector sizes, these plots are, in a more precise way, dot plots with a line that shows in a better what we have said.</w:t>
      </w:r>
    </w:p>
    <w:p w14:paraId="583E835B" w14:textId="61D1C64D" w:rsidR="00F66385" w:rsidRDefault="00F66385" w:rsidP="005A44FA">
      <w:pPr>
        <w:pStyle w:val="Ttulo"/>
        <w:jc w:val="both"/>
        <w:rPr>
          <w:rFonts w:asciiTheme="minorHAnsi" w:hAnsiTheme="minorHAnsi" w:cstheme="minorHAnsi"/>
          <w:b w:val="0"/>
          <w:bCs w:val="0"/>
          <w:noProof/>
          <w:color w:val="0F0D29" w:themeColor="text1"/>
          <w:sz w:val="22"/>
          <w:szCs w:val="18"/>
        </w:rPr>
      </w:pPr>
      <w:r>
        <w:rPr>
          <w:rFonts w:asciiTheme="minorHAnsi" w:hAnsiTheme="minorHAnsi" w:cstheme="minorHAnsi"/>
          <w:b w:val="0"/>
          <w:bCs w:val="0"/>
          <w:noProof/>
          <w:color w:val="0F0D29" w:themeColor="text1"/>
          <w:sz w:val="22"/>
          <w:szCs w:val="18"/>
        </w:rPr>
        <w:t>One thing to take into account is that the Task 2 is not explained in this document, as it was required to be explained as comments in the source code.</w:t>
      </w:r>
    </w:p>
    <w:p w14:paraId="5086DCB0" w14:textId="19109BFB" w:rsidR="00930C3C" w:rsidRPr="00930C3C" w:rsidRDefault="00930C3C" w:rsidP="005A44FA">
      <w:pPr>
        <w:pStyle w:val="Ttulo"/>
        <w:jc w:val="both"/>
        <w:rPr>
          <w:noProof/>
          <w:u w:val="single"/>
        </w:rPr>
      </w:pPr>
      <w:r w:rsidRPr="00930C3C">
        <w:rPr>
          <w:noProof/>
          <w:u w:val="single"/>
        </w:rPr>
        <w:br w:type="page"/>
      </w:r>
    </w:p>
    <w:p w14:paraId="05539A7C" w14:textId="2CC65A67" w:rsidR="00930C3C" w:rsidRPr="00930C3C" w:rsidRDefault="00D57859" w:rsidP="00930C3C">
      <w:pPr>
        <w:pStyle w:val="Ttulo"/>
        <w:rPr>
          <w:noProof/>
          <w:u w:val="single"/>
        </w:rPr>
      </w:pPr>
      <w:r w:rsidRPr="00D57859">
        <w:rPr>
          <w:noProof/>
          <w:u w:val="single"/>
        </w:rPr>
        <w:lastRenderedPageBreak/>
        <w:t>Task 1</w:t>
      </w:r>
    </w:p>
    <w:p w14:paraId="6FE4B071" w14:textId="67931805" w:rsidR="00B73349" w:rsidRDefault="005A44FA" w:rsidP="0075190B">
      <w:pPr>
        <w:spacing w:after="200"/>
        <w:jc w:val="both"/>
        <w:rPr>
          <w:b w:val="0"/>
          <w:bCs/>
          <w:noProof/>
          <w:color w:val="0F0D29" w:themeColor="text1"/>
          <w:sz w:val="22"/>
          <w:szCs w:val="18"/>
        </w:rPr>
      </w:pPr>
      <w:r>
        <w:rPr>
          <w:b w:val="0"/>
          <w:bCs/>
          <w:noProof/>
          <w:color w:val="0F0D29" w:themeColor="text1"/>
          <w:sz w:val="22"/>
          <w:szCs w:val="18"/>
        </w:rPr>
        <w:t>For this task, as it is stated in the assignment, we have taken some measures and collected the more significant of them in the following charts</w:t>
      </w:r>
      <w:r w:rsidR="00B73349">
        <w:rPr>
          <w:b w:val="0"/>
          <w:bCs/>
          <w:noProof/>
          <w:color w:val="0F0D29" w:themeColor="text1"/>
          <w:sz w:val="22"/>
          <w:szCs w:val="18"/>
        </w:rPr>
        <w:t xml:space="preserve">. Time is measured in </w:t>
      </w:r>
      <w:r w:rsidR="00B73349" w:rsidRPr="00B73349">
        <w:rPr>
          <w:noProof/>
          <w:color w:val="0F0D29" w:themeColor="text1"/>
          <w:sz w:val="22"/>
          <w:szCs w:val="18"/>
        </w:rPr>
        <w:t>ms</w:t>
      </w:r>
      <w:r w:rsidR="00B73349">
        <w:rPr>
          <w:b w:val="0"/>
          <w:bCs/>
          <w:noProof/>
          <w:color w:val="0F0D29" w:themeColor="text1"/>
          <w:sz w:val="22"/>
          <w:szCs w:val="18"/>
        </w:rPr>
        <w:t xml:space="preserve"> and size of the vector reffers to the number of elements that the vector. (The complete set of measures is placed at the end of this document)</w:t>
      </w:r>
    </w:p>
    <w:p w14:paraId="2261A101" w14:textId="7CECB7D5" w:rsidR="005A44FA" w:rsidRDefault="00B73349" w:rsidP="0075190B">
      <w:pPr>
        <w:spacing w:after="200"/>
        <w:jc w:val="both"/>
        <w:rPr>
          <w:b w:val="0"/>
          <w:bCs/>
          <w:noProof/>
          <w:color w:val="0F0D29" w:themeColor="text1"/>
          <w:sz w:val="22"/>
          <w:szCs w:val="18"/>
        </w:rPr>
      </w:pPr>
      <w:r w:rsidRPr="0075190B">
        <w:rPr>
          <w:b w:val="0"/>
          <w:bCs/>
          <w:noProof/>
          <w:color w:val="0F0D29" w:themeColor="text1"/>
          <w:sz w:val="22"/>
          <w:szCs w:val="18"/>
        </w:rPr>
        <mc:AlternateContent>
          <mc:Choice Requires="wps">
            <w:drawing>
              <wp:anchor distT="45720" distB="45720" distL="114300" distR="114300" simplePos="0" relativeHeight="251674624" behindDoc="0" locked="0" layoutInCell="1" allowOverlap="1" wp14:anchorId="2C6317CD" wp14:editId="3365B5D8">
                <wp:simplePos x="0" y="0"/>
                <wp:positionH relativeFrom="column">
                  <wp:posOffset>325120</wp:posOffset>
                </wp:positionH>
                <wp:positionV relativeFrom="paragraph">
                  <wp:posOffset>43511</wp:posOffset>
                </wp:positionV>
                <wp:extent cx="1532965" cy="300507"/>
                <wp:effectExtent l="0" t="0" r="0" b="4445"/>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1B7CCFC7" w14:textId="77777777" w:rsidR="006336C6" w:rsidRPr="0075190B" w:rsidRDefault="006336C6" w:rsidP="00B73349">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E3BC7AF" w14:textId="77777777" w:rsidR="006336C6" w:rsidRPr="0075190B" w:rsidRDefault="006336C6" w:rsidP="00B73349">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317CD" id="Cuadro de texto 2" o:spid="_x0000_s1027" type="#_x0000_t202" style="position:absolute;left:0;text-align:left;margin-left:25.6pt;margin-top:3.45pt;width:120.7pt;height:23.6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" filled="f" stroked="f">
                <v:textbox>
                  <w:txbxContent>
                    <w:p w14:paraId="1B7CCFC7" w14:textId="77777777" w:rsidR="006336C6" w:rsidRPr="0075190B" w:rsidRDefault="006336C6" w:rsidP="00B73349">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E3BC7AF" w14:textId="77777777" w:rsidR="006336C6" w:rsidRPr="0075190B" w:rsidRDefault="006336C6" w:rsidP="00B73349">
                      <w:pPr>
                        <w:rPr>
                          <w:b w:val="0"/>
                          <w:bCs/>
                          <w:color w:val="0F0D29" w:themeColor="text1"/>
                          <w:sz w:val="22"/>
                          <w:szCs w:val="18"/>
                        </w:rPr>
                      </w:pPr>
                    </w:p>
                  </w:txbxContent>
                </v:textbox>
              </v:shape>
            </w:pict>
          </mc:Fallback>
        </mc:AlternateContent>
      </w:r>
    </w:p>
    <w:tbl>
      <w:tblPr>
        <w:tblStyle w:val="Tablaconcuadrcula"/>
        <w:tblW w:w="0" w:type="auto"/>
        <w:jc w:val="center"/>
        <w:tblLook w:val="04A0" w:firstRow="1" w:lastRow="0" w:firstColumn="1" w:lastColumn="0" w:noHBand="0" w:noVBand="1"/>
      </w:tblPr>
      <w:tblGrid>
        <w:gridCol w:w="763"/>
        <w:gridCol w:w="1212"/>
        <w:gridCol w:w="1510"/>
        <w:gridCol w:w="1179"/>
        <w:gridCol w:w="1281"/>
        <w:gridCol w:w="1382"/>
        <w:gridCol w:w="1382"/>
      </w:tblGrid>
      <w:tr w:rsidR="003A44AB" w14:paraId="1D5200E5" w14:textId="77777777" w:rsidTr="00DF53E6">
        <w:trPr>
          <w:trHeight w:val="512"/>
          <w:jc w:val="center"/>
        </w:trPr>
        <w:tc>
          <w:tcPr>
            <w:tcW w:w="0" w:type="auto"/>
            <w:vAlign w:val="center"/>
          </w:tcPr>
          <w:p w14:paraId="4E95E839" w14:textId="77777777" w:rsidR="003A44AB" w:rsidRDefault="003A44AB" w:rsidP="00DF53E6">
            <w:pPr>
              <w:jc w:val="right"/>
              <w:rPr>
                <w:b w:val="0"/>
                <w:bCs/>
                <w:noProof/>
                <w:color w:val="0F0D29" w:themeColor="text1"/>
                <w:sz w:val="22"/>
                <w:szCs w:val="18"/>
              </w:rPr>
            </w:pPr>
            <w:r>
              <w:rPr>
                <w:b w:val="0"/>
                <w:bCs/>
                <w:noProof/>
                <w:color w:val="0F0D29" w:themeColor="text1"/>
                <w:sz w:val="22"/>
                <w:szCs w:val="18"/>
              </w:rPr>
              <mc:AlternateContent>
                <mc:Choice Requires="wps">
                  <w:drawing>
                    <wp:anchor distT="0" distB="0" distL="114300" distR="114300" simplePos="0" relativeHeight="251670528" behindDoc="0" locked="0" layoutInCell="1" allowOverlap="1" wp14:anchorId="7E8529DA" wp14:editId="5FFDF543">
                      <wp:simplePos x="0" y="0"/>
                      <wp:positionH relativeFrom="column">
                        <wp:posOffset>-76200</wp:posOffset>
                      </wp:positionH>
                      <wp:positionV relativeFrom="paragraph">
                        <wp:posOffset>15240</wp:posOffset>
                      </wp:positionV>
                      <wp:extent cx="467995" cy="332740"/>
                      <wp:effectExtent l="0" t="0" r="27305" b="29210"/>
                      <wp:wrapNone/>
                      <wp:docPr id="17" name="Conector recto 17"/>
                      <wp:cNvGraphicFramePr/>
                      <a:graphic xmlns:a="http://schemas.openxmlformats.org/drawingml/2006/main">
                        <a:graphicData uri="http://schemas.microsoft.com/office/word/2010/wordprocessingShape">
                          <wps:wsp>
                            <wps:cNvCnPr/>
                            <wps:spPr>
                              <a:xfrm>
                                <a:off x="0" y="0"/>
                                <a:ext cx="467995" cy="332740"/>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F9A1B" id="Conector recto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30.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" strokecolor="#0f0d29 [3213]" strokeweight="0"/>
                  </w:pict>
                </mc:Fallback>
              </mc:AlternateContent>
            </w:r>
            <w:r>
              <w:rPr>
                <w:b w:val="0"/>
                <w:bCs/>
                <w:noProof/>
                <w:color w:val="0F0D29" w:themeColor="text1"/>
                <w:sz w:val="22"/>
                <w:szCs w:val="18"/>
              </w:rPr>
              <w:t xml:space="preserve">    Size</w:t>
            </w:r>
          </w:p>
          <w:p w14:paraId="67FAB35D" w14:textId="77777777" w:rsidR="003A44AB" w:rsidRDefault="003A44AB" w:rsidP="00DF53E6">
            <w:pPr>
              <w:rPr>
                <w:b w:val="0"/>
                <w:bCs/>
                <w:noProof/>
                <w:color w:val="0F0D29" w:themeColor="text1"/>
                <w:sz w:val="22"/>
                <w:szCs w:val="18"/>
              </w:rPr>
            </w:pPr>
            <w:r>
              <w:rPr>
                <w:b w:val="0"/>
                <w:bCs/>
                <w:noProof/>
                <w:color w:val="0F0D29" w:themeColor="text1"/>
                <w:sz w:val="22"/>
                <w:szCs w:val="18"/>
              </w:rPr>
              <w:t>Alg</w:t>
            </w:r>
          </w:p>
        </w:tc>
        <w:tc>
          <w:tcPr>
            <w:tcW w:w="1212" w:type="dxa"/>
            <w:vAlign w:val="center"/>
          </w:tcPr>
          <w:p w14:paraId="17BFDCC4" w14:textId="77777777"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10</w:t>
            </w:r>
          </w:p>
        </w:tc>
        <w:tc>
          <w:tcPr>
            <w:tcW w:w="1510" w:type="dxa"/>
            <w:vAlign w:val="center"/>
          </w:tcPr>
          <w:p w14:paraId="368506D9" w14:textId="432465EF"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100</w:t>
            </w:r>
          </w:p>
        </w:tc>
        <w:tc>
          <w:tcPr>
            <w:tcW w:w="0" w:type="auto"/>
            <w:vAlign w:val="center"/>
          </w:tcPr>
          <w:p w14:paraId="28647CCA" w14:textId="77777777"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1000</w:t>
            </w:r>
          </w:p>
        </w:tc>
        <w:tc>
          <w:tcPr>
            <w:tcW w:w="0" w:type="auto"/>
            <w:vAlign w:val="center"/>
          </w:tcPr>
          <w:p w14:paraId="32140F93" w14:textId="77777777"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10000</w:t>
            </w:r>
          </w:p>
        </w:tc>
        <w:tc>
          <w:tcPr>
            <w:tcW w:w="0" w:type="auto"/>
            <w:vAlign w:val="center"/>
          </w:tcPr>
          <w:p w14:paraId="46A64B1A" w14:textId="77777777"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100000</w:t>
            </w:r>
          </w:p>
        </w:tc>
        <w:tc>
          <w:tcPr>
            <w:tcW w:w="0" w:type="auto"/>
            <w:vAlign w:val="center"/>
          </w:tcPr>
          <w:p w14:paraId="749BEFF8" w14:textId="77777777" w:rsidR="003A44AB" w:rsidRDefault="003A44AB" w:rsidP="00DF53E6">
            <w:pPr>
              <w:spacing w:after="200"/>
              <w:jc w:val="center"/>
              <w:rPr>
                <w:b w:val="0"/>
                <w:bCs/>
                <w:noProof/>
                <w:color w:val="0F0D29" w:themeColor="text1"/>
                <w:sz w:val="22"/>
                <w:szCs w:val="18"/>
              </w:rPr>
            </w:pPr>
            <w:r>
              <w:rPr>
                <w:b w:val="0"/>
                <w:bCs/>
                <w:noProof/>
                <w:color w:val="0F0D29" w:themeColor="text1"/>
                <w:sz w:val="22"/>
                <w:szCs w:val="18"/>
              </w:rPr>
              <w:t>200000</w:t>
            </w:r>
          </w:p>
        </w:tc>
      </w:tr>
      <w:tr w:rsidR="003A44AB" w:rsidRPr="003A44AB" w14:paraId="3D067A41" w14:textId="77777777" w:rsidTr="00DF53E6">
        <w:trPr>
          <w:jc w:val="center"/>
        </w:trPr>
        <w:tc>
          <w:tcPr>
            <w:tcW w:w="0" w:type="auto"/>
            <w:vAlign w:val="center"/>
          </w:tcPr>
          <w:p w14:paraId="6DF91825" w14:textId="77777777" w:rsidR="003A44AB" w:rsidRPr="003A44AB" w:rsidRDefault="003A44AB" w:rsidP="00DF53E6">
            <w:pPr>
              <w:spacing w:after="200"/>
              <w:jc w:val="center"/>
              <w:rPr>
                <w:b w:val="0"/>
                <w:bCs/>
                <w:noProof/>
                <w:color w:val="0F0D29" w:themeColor="text1"/>
                <w:sz w:val="22"/>
                <w:szCs w:val="18"/>
              </w:rPr>
            </w:pPr>
            <w:r w:rsidRPr="003A44AB">
              <w:rPr>
                <w:b w:val="0"/>
                <w:bCs/>
                <w:noProof/>
                <w:color w:val="0F0D29" w:themeColor="text1"/>
                <w:sz w:val="22"/>
                <w:szCs w:val="18"/>
              </w:rPr>
              <w:t>A</w:t>
            </w:r>
          </w:p>
        </w:tc>
        <w:tc>
          <w:tcPr>
            <w:tcW w:w="1212" w:type="dxa"/>
            <w:vAlign w:val="center"/>
          </w:tcPr>
          <w:p w14:paraId="0820442C" w14:textId="4BC54027"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0.03025799</w:t>
            </w:r>
          </w:p>
        </w:tc>
        <w:tc>
          <w:tcPr>
            <w:tcW w:w="1510" w:type="dxa"/>
            <w:vAlign w:val="center"/>
          </w:tcPr>
          <w:p w14:paraId="58E401DB" w14:textId="52403B5B"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0.11798233</w:t>
            </w:r>
          </w:p>
        </w:tc>
        <w:tc>
          <w:tcPr>
            <w:tcW w:w="0" w:type="auto"/>
            <w:vAlign w:val="center"/>
          </w:tcPr>
          <w:p w14:paraId="3E281F67" w14:textId="3CB87E96"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1.95284766</w:t>
            </w:r>
          </w:p>
        </w:tc>
        <w:tc>
          <w:tcPr>
            <w:tcW w:w="0" w:type="auto"/>
            <w:vAlign w:val="center"/>
          </w:tcPr>
          <w:p w14:paraId="24497B07" w14:textId="1B954BE4"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106.1719299</w:t>
            </w:r>
          </w:p>
        </w:tc>
        <w:tc>
          <w:tcPr>
            <w:tcW w:w="0" w:type="auto"/>
            <w:vAlign w:val="center"/>
          </w:tcPr>
          <w:p w14:paraId="32016F65" w14:textId="160109D3"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5644.546039</w:t>
            </w:r>
            <w:r w:rsidR="00B73349">
              <w:rPr>
                <w:b w:val="0"/>
                <w:bCs/>
                <w:noProof/>
                <w:color w:val="0F0D29" w:themeColor="text1"/>
                <w:sz w:val="20"/>
                <w:szCs w:val="16"/>
              </w:rPr>
              <w:t>0</w:t>
            </w:r>
          </w:p>
        </w:tc>
        <w:tc>
          <w:tcPr>
            <w:tcW w:w="0" w:type="auto"/>
            <w:vAlign w:val="center"/>
          </w:tcPr>
          <w:p w14:paraId="7C1B43D7" w14:textId="4EF47B79"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20460.150972</w:t>
            </w:r>
          </w:p>
        </w:tc>
      </w:tr>
      <w:tr w:rsidR="003A44AB" w:rsidRPr="003A44AB" w14:paraId="13B3A9C4" w14:textId="77777777" w:rsidTr="00DF53E6">
        <w:trPr>
          <w:jc w:val="center"/>
        </w:trPr>
        <w:tc>
          <w:tcPr>
            <w:tcW w:w="0" w:type="auto"/>
            <w:vAlign w:val="center"/>
          </w:tcPr>
          <w:p w14:paraId="3C8CDFDD" w14:textId="77777777" w:rsidR="003A44AB" w:rsidRPr="003A44AB" w:rsidRDefault="003A44AB" w:rsidP="00DF53E6">
            <w:pPr>
              <w:spacing w:after="200"/>
              <w:jc w:val="center"/>
              <w:rPr>
                <w:b w:val="0"/>
                <w:bCs/>
                <w:noProof/>
                <w:color w:val="0F0D29" w:themeColor="text1"/>
                <w:sz w:val="22"/>
                <w:szCs w:val="18"/>
              </w:rPr>
            </w:pPr>
            <w:r w:rsidRPr="003A44AB">
              <w:rPr>
                <w:b w:val="0"/>
                <w:bCs/>
                <w:noProof/>
                <w:color w:val="0F0D29" w:themeColor="text1"/>
                <w:sz w:val="22"/>
                <w:szCs w:val="18"/>
              </w:rPr>
              <w:t>B</w:t>
            </w:r>
          </w:p>
        </w:tc>
        <w:tc>
          <w:tcPr>
            <w:tcW w:w="1212" w:type="dxa"/>
            <w:vAlign w:val="center"/>
          </w:tcPr>
          <w:p w14:paraId="0374E95F" w14:textId="568629C5"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0.02289666</w:t>
            </w:r>
          </w:p>
        </w:tc>
        <w:tc>
          <w:tcPr>
            <w:tcW w:w="1510" w:type="dxa"/>
            <w:vAlign w:val="center"/>
          </w:tcPr>
          <w:p w14:paraId="37298AF3" w14:textId="077FF25F"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0.08530766</w:t>
            </w:r>
          </w:p>
        </w:tc>
        <w:tc>
          <w:tcPr>
            <w:tcW w:w="0" w:type="auto"/>
            <w:vAlign w:val="center"/>
          </w:tcPr>
          <w:p w14:paraId="4FC450E9" w14:textId="5457C3DA"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2.29401566</w:t>
            </w:r>
          </w:p>
        </w:tc>
        <w:tc>
          <w:tcPr>
            <w:tcW w:w="0" w:type="auto"/>
            <w:vAlign w:val="center"/>
          </w:tcPr>
          <w:p w14:paraId="3960E32C" w14:textId="5ADA6148"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83.91503000</w:t>
            </w:r>
          </w:p>
        </w:tc>
        <w:tc>
          <w:tcPr>
            <w:tcW w:w="0" w:type="auto"/>
            <w:vAlign w:val="center"/>
          </w:tcPr>
          <w:p w14:paraId="54F7D15F" w14:textId="40E298A0"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8314.589893</w:t>
            </w:r>
            <w:r w:rsidR="00B73349">
              <w:rPr>
                <w:b w:val="0"/>
                <w:bCs/>
                <w:noProof/>
                <w:color w:val="0F0D29" w:themeColor="text1"/>
                <w:sz w:val="20"/>
                <w:szCs w:val="16"/>
              </w:rPr>
              <w:t>0</w:t>
            </w:r>
          </w:p>
        </w:tc>
        <w:tc>
          <w:tcPr>
            <w:tcW w:w="0" w:type="auto"/>
            <w:vAlign w:val="center"/>
          </w:tcPr>
          <w:p w14:paraId="422800CE" w14:textId="1431BACC"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31102.613464</w:t>
            </w:r>
          </w:p>
        </w:tc>
      </w:tr>
      <w:tr w:rsidR="003A44AB" w:rsidRPr="003A44AB" w14:paraId="47B214F0" w14:textId="77777777" w:rsidTr="00DF53E6">
        <w:trPr>
          <w:jc w:val="center"/>
        </w:trPr>
        <w:tc>
          <w:tcPr>
            <w:tcW w:w="0" w:type="auto"/>
            <w:vAlign w:val="center"/>
          </w:tcPr>
          <w:p w14:paraId="6E849041" w14:textId="77777777" w:rsidR="003A44AB" w:rsidRPr="003A44AB" w:rsidRDefault="003A44AB" w:rsidP="00DF53E6">
            <w:pPr>
              <w:spacing w:after="200"/>
              <w:jc w:val="center"/>
              <w:rPr>
                <w:b w:val="0"/>
                <w:bCs/>
                <w:noProof/>
                <w:color w:val="0F0D29" w:themeColor="text1"/>
                <w:sz w:val="22"/>
                <w:szCs w:val="18"/>
              </w:rPr>
            </w:pPr>
            <w:r w:rsidRPr="003A44AB">
              <w:rPr>
                <w:b w:val="0"/>
                <w:bCs/>
                <w:noProof/>
                <w:color w:val="0F0D29" w:themeColor="text1"/>
                <w:sz w:val="22"/>
                <w:szCs w:val="18"/>
              </w:rPr>
              <w:t>C</w:t>
            </w:r>
          </w:p>
        </w:tc>
        <w:tc>
          <w:tcPr>
            <w:tcW w:w="1212" w:type="dxa"/>
            <w:vAlign w:val="center"/>
          </w:tcPr>
          <w:p w14:paraId="6E9EF576" w14:textId="5A972904"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0.02942833</w:t>
            </w:r>
          </w:p>
        </w:tc>
        <w:tc>
          <w:tcPr>
            <w:tcW w:w="1510" w:type="dxa"/>
            <w:vAlign w:val="center"/>
          </w:tcPr>
          <w:p w14:paraId="633BA6C7" w14:textId="463A4DB1"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0.20012600</w:t>
            </w:r>
          </w:p>
        </w:tc>
        <w:tc>
          <w:tcPr>
            <w:tcW w:w="0" w:type="auto"/>
            <w:vAlign w:val="center"/>
          </w:tcPr>
          <w:p w14:paraId="027A0454" w14:textId="03BA396F"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6.97919060</w:t>
            </w:r>
          </w:p>
        </w:tc>
        <w:tc>
          <w:tcPr>
            <w:tcW w:w="0" w:type="auto"/>
            <w:vAlign w:val="center"/>
          </w:tcPr>
          <w:p w14:paraId="1E04AA70" w14:textId="3C98B028"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312.0844530</w:t>
            </w:r>
          </w:p>
        </w:tc>
        <w:tc>
          <w:tcPr>
            <w:tcW w:w="0" w:type="auto"/>
            <w:vAlign w:val="center"/>
          </w:tcPr>
          <w:p w14:paraId="340B4CB4" w14:textId="50061C13"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37636.21875</w:t>
            </w:r>
            <w:r w:rsidR="00B73349">
              <w:rPr>
                <w:b w:val="0"/>
                <w:bCs/>
                <w:noProof/>
                <w:color w:val="0F0D29" w:themeColor="text1"/>
                <w:sz w:val="20"/>
                <w:szCs w:val="16"/>
              </w:rPr>
              <w:t>0</w:t>
            </w:r>
          </w:p>
        </w:tc>
        <w:tc>
          <w:tcPr>
            <w:tcW w:w="0" w:type="auto"/>
            <w:vAlign w:val="center"/>
          </w:tcPr>
          <w:p w14:paraId="308A60D8" w14:textId="52D7DA35"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140526.68696</w:t>
            </w:r>
          </w:p>
        </w:tc>
      </w:tr>
      <w:tr w:rsidR="003A44AB" w:rsidRPr="003A44AB" w14:paraId="05B15136" w14:textId="77777777" w:rsidTr="00DF53E6">
        <w:trPr>
          <w:jc w:val="center"/>
        </w:trPr>
        <w:tc>
          <w:tcPr>
            <w:tcW w:w="0" w:type="auto"/>
            <w:vAlign w:val="center"/>
          </w:tcPr>
          <w:p w14:paraId="15DA0632" w14:textId="77777777" w:rsidR="003A44AB" w:rsidRPr="003A44AB" w:rsidRDefault="003A44AB" w:rsidP="00DF53E6">
            <w:pPr>
              <w:spacing w:after="200"/>
              <w:jc w:val="center"/>
              <w:rPr>
                <w:b w:val="0"/>
                <w:bCs/>
                <w:noProof/>
                <w:color w:val="0F0D29" w:themeColor="text1"/>
                <w:sz w:val="22"/>
                <w:szCs w:val="18"/>
              </w:rPr>
            </w:pPr>
            <w:r w:rsidRPr="003A44AB">
              <w:rPr>
                <w:b w:val="0"/>
                <w:bCs/>
                <w:noProof/>
                <w:color w:val="0F0D29" w:themeColor="text1"/>
                <w:sz w:val="22"/>
                <w:szCs w:val="18"/>
              </w:rPr>
              <w:t>D</w:t>
            </w:r>
          </w:p>
        </w:tc>
        <w:tc>
          <w:tcPr>
            <w:tcW w:w="1212" w:type="dxa"/>
            <w:vAlign w:val="center"/>
          </w:tcPr>
          <w:p w14:paraId="682C58D2" w14:textId="6051D81C"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0.02826400</w:t>
            </w:r>
          </w:p>
        </w:tc>
        <w:tc>
          <w:tcPr>
            <w:tcW w:w="1510" w:type="dxa"/>
            <w:vAlign w:val="center"/>
          </w:tcPr>
          <w:p w14:paraId="08585406" w14:textId="1758BBA7"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0.19659600</w:t>
            </w:r>
          </w:p>
        </w:tc>
        <w:tc>
          <w:tcPr>
            <w:tcW w:w="0" w:type="auto"/>
            <w:vAlign w:val="center"/>
          </w:tcPr>
          <w:p w14:paraId="3F9C1497" w14:textId="6EE83D24"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7.38811933</w:t>
            </w:r>
          </w:p>
        </w:tc>
        <w:tc>
          <w:tcPr>
            <w:tcW w:w="0" w:type="auto"/>
            <w:vAlign w:val="center"/>
          </w:tcPr>
          <w:p w14:paraId="61CEB75A" w14:textId="2B1485F0"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262.3261896</w:t>
            </w:r>
          </w:p>
        </w:tc>
        <w:tc>
          <w:tcPr>
            <w:tcW w:w="0" w:type="auto"/>
            <w:vAlign w:val="center"/>
          </w:tcPr>
          <w:p w14:paraId="525CD102" w14:textId="156FD89A"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29729.95739</w:t>
            </w:r>
            <w:r w:rsidR="00B73349">
              <w:rPr>
                <w:b w:val="0"/>
                <w:bCs/>
                <w:noProof/>
                <w:color w:val="0F0D29" w:themeColor="text1"/>
                <w:sz w:val="20"/>
                <w:szCs w:val="16"/>
              </w:rPr>
              <w:t>0</w:t>
            </w:r>
          </w:p>
        </w:tc>
        <w:tc>
          <w:tcPr>
            <w:tcW w:w="0" w:type="auto"/>
            <w:vAlign w:val="center"/>
          </w:tcPr>
          <w:p w14:paraId="4DCB2759" w14:textId="3DDB02A3" w:rsidR="003A44AB" w:rsidRPr="003A44AB" w:rsidRDefault="003A44AB" w:rsidP="00DF53E6">
            <w:pPr>
              <w:spacing w:after="200"/>
              <w:jc w:val="center"/>
              <w:rPr>
                <w:b w:val="0"/>
                <w:bCs/>
                <w:noProof/>
                <w:color w:val="0F0D29" w:themeColor="text1"/>
                <w:sz w:val="20"/>
                <w:szCs w:val="16"/>
              </w:rPr>
            </w:pPr>
            <w:r w:rsidRPr="003A44AB">
              <w:rPr>
                <w:b w:val="0"/>
                <w:bCs/>
                <w:noProof/>
                <w:color w:val="0F0D29" w:themeColor="text1"/>
                <w:sz w:val="20"/>
                <w:szCs w:val="16"/>
              </w:rPr>
              <w:t>114154.29732</w:t>
            </w:r>
          </w:p>
        </w:tc>
      </w:tr>
    </w:tbl>
    <w:p w14:paraId="31FC08A1" w14:textId="6DE50CC2" w:rsidR="00B73349" w:rsidRDefault="00B73349" w:rsidP="0075190B">
      <w:pPr>
        <w:spacing w:after="200"/>
        <w:jc w:val="both"/>
        <w:rPr>
          <w:b w:val="0"/>
          <w:bCs/>
          <w:noProof/>
          <w:color w:val="0F0D29" w:themeColor="text1"/>
          <w:sz w:val="22"/>
          <w:szCs w:val="18"/>
        </w:rPr>
      </w:pPr>
      <w:r w:rsidRPr="0075190B">
        <w:rPr>
          <w:b w:val="0"/>
          <w:bCs/>
          <w:noProof/>
          <w:color w:val="0F0D29" w:themeColor="text1"/>
          <w:sz w:val="22"/>
          <w:szCs w:val="18"/>
        </w:rPr>
        <mc:AlternateContent>
          <mc:Choice Requires="wps">
            <w:drawing>
              <wp:anchor distT="45720" distB="45720" distL="114300" distR="114300" simplePos="0" relativeHeight="251676672" behindDoc="0" locked="0" layoutInCell="1" allowOverlap="1" wp14:anchorId="32EA8163" wp14:editId="2CB6E45B">
                <wp:simplePos x="0" y="0"/>
                <wp:positionH relativeFrom="column">
                  <wp:posOffset>324485</wp:posOffset>
                </wp:positionH>
                <wp:positionV relativeFrom="paragraph">
                  <wp:posOffset>37769</wp:posOffset>
                </wp:positionV>
                <wp:extent cx="1532965" cy="300507"/>
                <wp:effectExtent l="0" t="0" r="0" b="4445"/>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4AB6964F" w14:textId="77777777" w:rsidR="006336C6" w:rsidRPr="0075190B" w:rsidRDefault="006336C6" w:rsidP="00B73349">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59B13F2C" w14:textId="77777777" w:rsidR="006336C6" w:rsidRPr="0075190B" w:rsidRDefault="006336C6" w:rsidP="00B73349">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A8163" id="_x0000_s1028" type="#_x0000_t202" style="position:absolute;left:0;text-align:left;margin-left:25.55pt;margin-top:2.95pt;width:120.7pt;height:23.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" filled="f" stroked="f">
                <v:textbox>
                  <w:txbxContent>
                    <w:p w14:paraId="4AB6964F" w14:textId="77777777" w:rsidR="006336C6" w:rsidRPr="0075190B" w:rsidRDefault="006336C6" w:rsidP="00B73349">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59B13F2C" w14:textId="77777777" w:rsidR="006336C6" w:rsidRPr="0075190B" w:rsidRDefault="006336C6" w:rsidP="00B73349">
                      <w:pPr>
                        <w:rPr>
                          <w:b w:val="0"/>
                          <w:bCs/>
                          <w:color w:val="0F0D29" w:themeColor="text1"/>
                          <w:sz w:val="22"/>
                          <w:szCs w:val="18"/>
                        </w:rPr>
                      </w:pPr>
                    </w:p>
                  </w:txbxContent>
                </v:textbox>
              </v:shape>
            </w:pict>
          </mc:Fallback>
        </mc:AlternateContent>
      </w:r>
    </w:p>
    <w:tbl>
      <w:tblPr>
        <w:tblStyle w:val="Tablaconcuadrcula"/>
        <w:tblW w:w="0" w:type="auto"/>
        <w:jc w:val="center"/>
        <w:tblLook w:val="04A0" w:firstRow="1" w:lastRow="0" w:firstColumn="1" w:lastColumn="0" w:noHBand="0" w:noVBand="1"/>
      </w:tblPr>
      <w:tblGrid>
        <w:gridCol w:w="763"/>
        <w:gridCol w:w="1212"/>
        <w:gridCol w:w="1510"/>
        <w:gridCol w:w="1179"/>
        <w:gridCol w:w="1281"/>
        <w:gridCol w:w="1382"/>
        <w:gridCol w:w="1382"/>
      </w:tblGrid>
      <w:tr w:rsidR="00B73349" w14:paraId="2B93A996" w14:textId="77777777" w:rsidTr="00DF53E6">
        <w:trPr>
          <w:trHeight w:val="512"/>
          <w:jc w:val="center"/>
        </w:trPr>
        <w:tc>
          <w:tcPr>
            <w:tcW w:w="0" w:type="auto"/>
            <w:vAlign w:val="center"/>
          </w:tcPr>
          <w:p w14:paraId="76F8710B" w14:textId="77777777" w:rsidR="00B73349" w:rsidRDefault="00B73349" w:rsidP="00DF53E6">
            <w:pPr>
              <w:jc w:val="right"/>
              <w:rPr>
                <w:b w:val="0"/>
                <w:bCs/>
                <w:noProof/>
                <w:color w:val="0F0D29" w:themeColor="text1"/>
                <w:sz w:val="22"/>
                <w:szCs w:val="18"/>
              </w:rPr>
            </w:pPr>
            <w:r>
              <w:rPr>
                <w:b w:val="0"/>
                <w:bCs/>
                <w:noProof/>
                <w:color w:val="0F0D29" w:themeColor="text1"/>
                <w:sz w:val="22"/>
                <w:szCs w:val="18"/>
              </w:rPr>
              <mc:AlternateContent>
                <mc:Choice Requires="wps">
                  <w:drawing>
                    <wp:anchor distT="0" distB="0" distL="114300" distR="114300" simplePos="0" relativeHeight="251672576" behindDoc="0" locked="0" layoutInCell="1" allowOverlap="1" wp14:anchorId="4B99DFAF" wp14:editId="7F6348CD">
                      <wp:simplePos x="0" y="0"/>
                      <wp:positionH relativeFrom="column">
                        <wp:posOffset>-76200</wp:posOffset>
                      </wp:positionH>
                      <wp:positionV relativeFrom="paragraph">
                        <wp:posOffset>15240</wp:posOffset>
                      </wp:positionV>
                      <wp:extent cx="467995" cy="332740"/>
                      <wp:effectExtent l="0" t="0" r="27305" b="29210"/>
                      <wp:wrapNone/>
                      <wp:docPr id="15" name="Conector recto 15"/>
                      <wp:cNvGraphicFramePr/>
                      <a:graphic xmlns:a="http://schemas.openxmlformats.org/drawingml/2006/main">
                        <a:graphicData uri="http://schemas.microsoft.com/office/word/2010/wordprocessingShape">
                          <wps:wsp>
                            <wps:cNvCnPr/>
                            <wps:spPr>
                              <a:xfrm>
                                <a:off x="0" y="0"/>
                                <a:ext cx="467995" cy="332740"/>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87A86E" id="Conector recto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30.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" strokecolor="#0f0d29 [3213]" strokeweight="0"/>
                  </w:pict>
                </mc:Fallback>
              </mc:AlternateContent>
            </w:r>
            <w:r>
              <w:rPr>
                <w:b w:val="0"/>
                <w:bCs/>
                <w:noProof/>
                <w:color w:val="0F0D29" w:themeColor="text1"/>
                <w:sz w:val="22"/>
                <w:szCs w:val="18"/>
              </w:rPr>
              <w:t xml:space="preserve">    Size</w:t>
            </w:r>
          </w:p>
          <w:p w14:paraId="3415A6D6" w14:textId="77777777" w:rsidR="00B73349" w:rsidRDefault="00B73349" w:rsidP="00DF53E6">
            <w:pPr>
              <w:rPr>
                <w:b w:val="0"/>
                <w:bCs/>
                <w:noProof/>
                <w:color w:val="0F0D29" w:themeColor="text1"/>
                <w:sz w:val="22"/>
                <w:szCs w:val="18"/>
              </w:rPr>
            </w:pPr>
            <w:r>
              <w:rPr>
                <w:b w:val="0"/>
                <w:bCs/>
                <w:noProof/>
                <w:color w:val="0F0D29" w:themeColor="text1"/>
                <w:sz w:val="22"/>
                <w:szCs w:val="18"/>
              </w:rPr>
              <w:t>Alg</w:t>
            </w:r>
          </w:p>
        </w:tc>
        <w:tc>
          <w:tcPr>
            <w:tcW w:w="1212" w:type="dxa"/>
            <w:vAlign w:val="center"/>
          </w:tcPr>
          <w:p w14:paraId="3DAE32B0" w14:textId="77777777"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10</w:t>
            </w:r>
          </w:p>
        </w:tc>
        <w:tc>
          <w:tcPr>
            <w:tcW w:w="1510" w:type="dxa"/>
            <w:vAlign w:val="center"/>
          </w:tcPr>
          <w:p w14:paraId="5EDB66B2" w14:textId="3148450E"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100</w:t>
            </w:r>
          </w:p>
        </w:tc>
        <w:tc>
          <w:tcPr>
            <w:tcW w:w="0" w:type="auto"/>
            <w:vAlign w:val="center"/>
          </w:tcPr>
          <w:p w14:paraId="21FFB5EC" w14:textId="77777777"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1000</w:t>
            </w:r>
          </w:p>
        </w:tc>
        <w:tc>
          <w:tcPr>
            <w:tcW w:w="0" w:type="auto"/>
            <w:vAlign w:val="center"/>
          </w:tcPr>
          <w:p w14:paraId="69F2F0DB" w14:textId="77777777"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10000</w:t>
            </w:r>
          </w:p>
        </w:tc>
        <w:tc>
          <w:tcPr>
            <w:tcW w:w="0" w:type="auto"/>
            <w:vAlign w:val="center"/>
          </w:tcPr>
          <w:p w14:paraId="280EDE66" w14:textId="77777777"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100000</w:t>
            </w:r>
          </w:p>
        </w:tc>
        <w:tc>
          <w:tcPr>
            <w:tcW w:w="0" w:type="auto"/>
            <w:vAlign w:val="center"/>
          </w:tcPr>
          <w:p w14:paraId="5D76A48D" w14:textId="14DC659C" w:rsidR="00B73349" w:rsidRDefault="00B73349" w:rsidP="00DF53E6">
            <w:pPr>
              <w:spacing w:after="200"/>
              <w:jc w:val="center"/>
              <w:rPr>
                <w:b w:val="0"/>
                <w:bCs/>
                <w:noProof/>
                <w:color w:val="0F0D29" w:themeColor="text1"/>
                <w:sz w:val="22"/>
                <w:szCs w:val="18"/>
              </w:rPr>
            </w:pPr>
            <w:r>
              <w:rPr>
                <w:b w:val="0"/>
                <w:bCs/>
                <w:noProof/>
                <w:color w:val="0F0D29" w:themeColor="text1"/>
                <w:sz w:val="22"/>
                <w:szCs w:val="18"/>
              </w:rPr>
              <w:t>200000</w:t>
            </w:r>
          </w:p>
        </w:tc>
      </w:tr>
      <w:tr w:rsidR="00B73349" w:rsidRPr="003A44AB" w14:paraId="3395E1CA" w14:textId="77777777" w:rsidTr="00DF53E6">
        <w:trPr>
          <w:jc w:val="center"/>
        </w:trPr>
        <w:tc>
          <w:tcPr>
            <w:tcW w:w="0" w:type="auto"/>
            <w:vAlign w:val="center"/>
          </w:tcPr>
          <w:p w14:paraId="5ADDBCB4" w14:textId="77777777" w:rsidR="00B73349" w:rsidRPr="003A44AB" w:rsidRDefault="00B73349" w:rsidP="00DF53E6">
            <w:pPr>
              <w:spacing w:after="200"/>
              <w:jc w:val="center"/>
              <w:rPr>
                <w:b w:val="0"/>
                <w:bCs/>
                <w:noProof/>
                <w:color w:val="0F0D29" w:themeColor="text1"/>
                <w:sz w:val="22"/>
                <w:szCs w:val="18"/>
              </w:rPr>
            </w:pPr>
            <w:r w:rsidRPr="003A44AB">
              <w:rPr>
                <w:b w:val="0"/>
                <w:bCs/>
                <w:noProof/>
                <w:color w:val="0F0D29" w:themeColor="text1"/>
                <w:sz w:val="22"/>
                <w:szCs w:val="18"/>
              </w:rPr>
              <w:t>A</w:t>
            </w:r>
          </w:p>
        </w:tc>
        <w:tc>
          <w:tcPr>
            <w:tcW w:w="1212" w:type="dxa"/>
            <w:vAlign w:val="center"/>
          </w:tcPr>
          <w:p w14:paraId="079D1DBC"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0.01012366</w:t>
            </w:r>
          </w:p>
        </w:tc>
        <w:tc>
          <w:tcPr>
            <w:tcW w:w="1510" w:type="dxa"/>
            <w:vAlign w:val="center"/>
          </w:tcPr>
          <w:p w14:paraId="318A6EB1"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0.03917133</w:t>
            </w:r>
          </w:p>
        </w:tc>
        <w:tc>
          <w:tcPr>
            <w:tcW w:w="0" w:type="auto"/>
            <w:vAlign w:val="center"/>
          </w:tcPr>
          <w:p w14:paraId="26C55B63" w14:textId="5E453E26"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1.17783200</w:t>
            </w:r>
          </w:p>
        </w:tc>
        <w:tc>
          <w:tcPr>
            <w:tcW w:w="0" w:type="auto"/>
            <w:vAlign w:val="center"/>
          </w:tcPr>
          <w:p w14:paraId="7C4FABB2"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63.29890433</w:t>
            </w:r>
          </w:p>
        </w:tc>
        <w:tc>
          <w:tcPr>
            <w:tcW w:w="0" w:type="auto"/>
            <w:vAlign w:val="center"/>
          </w:tcPr>
          <w:p w14:paraId="177AB77D"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3878.0865746</w:t>
            </w:r>
          </w:p>
        </w:tc>
        <w:tc>
          <w:tcPr>
            <w:tcW w:w="0" w:type="auto"/>
            <w:vAlign w:val="center"/>
          </w:tcPr>
          <w:p w14:paraId="59DDF892"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15561.694973</w:t>
            </w:r>
          </w:p>
        </w:tc>
      </w:tr>
      <w:tr w:rsidR="00B73349" w:rsidRPr="003A44AB" w14:paraId="48A1DDC5" w14:textId="77777777" w:rsidTr="00DF53E6">
        <w:trPr>
          <w:jc w:val="center"/>
        </w:trPr>
        <w:tc>
          <w:tcPr>
            <w:tcW w:w="0" w:type="auto"/>
            <w:vAlign w:val="center"/>
          </w:tcPr>
          <w:p w14:paraId="1803D9AD" w14:textId="77777777" w:rsidR="00B73349" w:rsidRPr="003A44AB" w:rsidRDefault="00B73349" w:rsidP="00DF53E6">
            <w:pPr>
              <w:spacing w:after="200"/>
              <w:jc w:val="center"/>
              <w:rPr>
                <w:b w:val="0"/>
                <w:bCs/>
                <w:noProof/>
                <w:color w:val="0F0D29" w:themeColor="text1"/>
                <w:sz w:val="22"/>
                <w:szCs w:val="18"/>
              </w:rPr>
            </w:pPr>
            <w:r w:rsidRPr="003A44AB">
              <w:rPr>
                <w:b w:val="0"/>
                <w:bCs/>
                <w:noProof/>
                <w:color w:val="0F0D29" w:themeColor="text1"/>
                <w:sz w:val="22"/>
                <w:szCs w:val="18"/>
              </w:rPr>
              <w:t>B</w:t>
            </w:r>
          </w:p>
        </w:tc>
        <w:tc>
          <w:tcPr>
            <w:tcW w:w="1212" w:type="dxa"/>
            <w:vAlign w:val="center"/>
          </w:tcPr>
          <w:p w14:paraId="66C28CC6"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0.00769933</w:t>
            </w:r>
          </w:p>
        </w:tc>
        <w:tc>
          <w:tcPr>
            <w:tcW w:w="1510" w:type="dxa"/>
            <w:vAlign w:val="center"/>
          </w:tcPr>
          <w:p w14:paraId="509F7A58"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0.02525733</w:t>
            </w:r>
          </w:p>
        </w:tc>
        <w:tc>
          <w:tcPr>
            <w:tcW w:w="0" w:type="auto"/>
            <w:vAlign w:val="center"/>
          </w:tcPr>
          <w:p w14:paraId="112569D3"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1.43228333</w:t>
            </w:r>
          </w:p>
        </w:tc>
        <w:tc>
          <w:tcPr>
            <w:tcW w:w="0" w:type="auto"/>
            <w:vAlign w:val="center"/>
          </w:tcPr>
          <w:p w14:paraId="63596DAF"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58.73236433</w:t>
            </w:r>
          </w:p>
        </w:tc>
        <w:tc>
          <w:tcPr>
            <w:tcW w:w="0" w:type="auto"/>
            <w:vAlign w:val="center"/>
          </w:tcPr>
          <w:p w14:paraId="78D1CEF4"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5878.2683309</w:t>
            </w:r>
          </w:p>
        </w:tc>
        <w:tc>
          <w:tcPr>
            <w:tcW w:w="0" w:type="auto"/>
            <w:vAlign w:val="center"/>
          </w:tcPr>
          <w:p w14:paraId="23FD5490"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23695.176663</w:t>
            </w:r>
          </w:p>
        </w:tc>
      </w:tr>
      <w:tr w:rsidR="00B73349" w:rsidRPr="003A44AB" w14:paraId="460FCDF1" w14:textId="77777777" w:rsidTr="00DF53E6">
        <w:trPr>
          <w:jc w:val="center"/>
        </w:trPr>
        <w:tc>
          <w:tcPr>
            <w:tcW w:w="0" w:type="auto"/>
            <w:vAlign w:val="center"/>
          </w:tcPr>
          <w:p w14:paraId="04C5B705" w14:textId="77777777" w:rsidR="00B73349" w:rsidRPr="003A44AB" w:rsidRDefault="00B73349" w:rsidP="00DF53E6">
            <w:pPr>
              <w:spacing w:after="200"/>
              <w:jc w:val="center"/>
              <w:rPr>
                <w:b w:val="0"/>
                <w:bCs/>
                <w:noProof/>
                <w:color w:val="0F0D29" w:themeColor="text1"/>
                <w:sz w:val="22"/>
                <w:szCs w:val="18"/>
              </w:rPr>
            </w:pPr>
            <w:r w:rsidRPr="003A44AB">
              <w:rPr>
                <w:b w:val="0"/>
                <w:bCs/>
                <w:noProof/>
                <w:color w:val="0F0D29" w:themeColor="text1"/>
                <w:sz w:val="22"/>
                <w:szCs w:val="18"/>
              </w:rPr>
              <w:t>C</w:t>
            </w:r>
          </w:p>
        </w:tc>
        <w:tc>
          <w:tcPr>
            <w:tcW w:w="1212" w:type="dxa"/>
            <w:vAlign w:val="center"/>
          </w:tcPr>
          <w:p w14:paraId="300AF63C"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0.00900966</w:t>
            </w:r>
          </w:p>
        </w:tc>
        <w:tc>
          <w:tcPr>
            <w:tcW w:w="1510" w:type="dxa"/>
            <w:vAlign w:val="center"/>
          </w:tcPr>
          <w:p w14:paraId="2F953736"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0.05991400</w:t>
            </w:r>
          </w:p>
        </w:tc>
        <w:tc>
          <w:tcPr>
            <w:tcW w:w="0" w:type="auto"/>
            <w:vAlign w:val="center"/>
          </w:tcPr>
          <w:p w14:paraId="0A73DD2D"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3.83168433</w:t>
            </w:r>
          </w:p>
        </w:tc>
        <w:tc>
          <w:tcPr>
            <w:tcW w:w="0" w:type="auto"/>
            <w:vAlign w:val="center"/>
          </w:tcPr>
          <w:p w14:paraId="19F8B090"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223.6413363</w:t>
            </w:r>
          </w:p>
        </w:tc>
        <w:tc>
          <w:tcPr>
            <w:tcW w:w="0" w:type="auto"/>
            <w:vAlign w:val="center"/>
          </w:tcPr>
          <w:p w14:paraId="749A340A"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26977.390251</w:t>
            </w:r>
          </w:p>
        </w:tc>
        <w:tc>
          <w:tcPr>
            <w:tcW w:w="0" w:type="auto"/>
            <w:vAlign w:val="center"/>
          </w:tcPr>
          <w:p w14:paraId="5ACB5885"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109398.75507</w:t>
            </w:r>
          </w:p>
        </w:tc>
      </w:tr>
      <w:tr w:rsidR="00B73349" w:rsidRPr="003A44AB" w14:paraId="70C18861" w14:textId="77777777" w:rsidTr="00DF53E6">
        <w:trPr>
          <w:jc w:val="center"/>
        </w:trPr>
        <w:tc>
          <w:tcPr>
            <w:tcW w:w="0" w:type="auto"/>
            <w:vAlign w:val="center"/>
          </w:tcPr>
          <w:p w14:paraId="675C7868" w14:textId="77777777" w:rsidR="00B73349" w:rsidRPr="003A44AB" w:rsidRDefault="00B73349" w:rsidP="00DF53E6">
            <w:pPr>
              <w:spacing w:after="200"/>
              <w:jc w:val="center"/>
              <w:rPr>
                <w:b w:val="0"/>
                <w:bCs/>
                <w:noProof/>
                <w:color w:val="0F0D29" w:themeColor="text1"/>
                <w:sz w:val="22"/>
                <w:szCs w:val="18"/>
              </w:rPr>
            </w:pPr>
            <w:r w:rsidRPr="003A44AB">
              <w:rPr>
                <w:b w:val="0"/>
                <w:bCs/>
                <w:noProof/>
                <w:color w:val="0F0D29" w:themeColor="text1"/>
                <w:sz w:val="22"/>
                <w:szCs w:val="18"/>
              </w:rPr>
              <w:t>D</w:t>
            </w:r>
          </w:p>
        </w:tc>
        <w:tc>
          <w:tcPr>
            <w:tcW w:w="1212" w:type="dxa"/>
            <w:vAlign w:val="center"/>
          </w:tcPr>
          <w:p w14:paraId="61841029"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0.00994266</w:t>
            </w:r>
          </w:p>
        </w:tc>
        <w:tc>
          <w:tcPr>
            <w:tcW w:w="1510" w:type="dxa"/>
            <w:vAlign w:val="center"/>
          </w:tcPr>
          <w:p w14:paraId="226CE1B1"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0.06362633</w:t>
            </w:r>
          </w:p>
        </w:tc>
        <w:tc>
          <w:tcPr>
            <w:tcW w:w="0" w:type="auto"/>
            <w:vAlign w:val="center"/>
          </w:tcPr>
          <w:p w14:paraId="461B1340"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4.12101699</w:t>
            </w:r>
          </w:p>
        </w:tc>
        <w:tc>
          <w:tcPr>
            <w:tcW w:w="0" w:type="auto"/>
            <w:vAlign w:val="center"/>
          </w:tcPr>
          <w:p w14:paraId="17BE50D3"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182.091199</w:t>
            </w:r>
            <w:r>
              <w:rPr>
                <w:b w:val="0"/>
                <w:bCs/>
                <w:noProof/>
                <w:color w:val="0F0D29" w:themeColor="text1"/>
                <w:sz w:val="20"/>
                <w:szCs w:val="16"/>
              </w:rPr>
              <w:t>1</w:t>
            </w:r>
          </w:p>
        </w:tc>
        <w:tc>
          <w:tcPr>
            <w:tcW w:w="0" w:type="auto"/>
            <w:vAlign w:val="center"/>
          </w:tcPr>
          <w:p w14:paraId="7B2F6892" w14:textId="2CA0E838"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20388.736503</w:t>
            </w:r>
          </w:p>
        </w:tc>
        <w:tc>
          <w:tcPr>
            <w:tcW w:w="0" w:type="auto"/>
            <w:vAlign w:val="center"/>
          </w:tcPr>
          <w:p w14:paraId="64CB9289" w14:textId="77777777" w:rsidR="00B73349" w:rsidRPr="003A44AB" w:rsidRDefault="00B73349" w:rsidP="00DF53E6">
            <w:pPr>
              <w:spacing w:after="200"/>
              <w:jc w:val="center"/>
              <w:rPr>
                <w:b w:val="0"/>
                <w:bCs/>
                <w:noProof/>
                <w:color w:val="0F0D29" w:themeColor="text1"/>
                <w:sz w:val="20"/>
                <w:szCs w:val="16"/>
              </w:rPr>
            </w:pPr>
            <w:r w:rsidRPr="003A44AB">
              <w:rPr>
                <w:b w:val="0"/>
                <w:bCs/>
                <w:noProof/>
                <w:color w:val="0F0D29" w:themeColor="text1"/>
                <w:sz w:val="20"/>
                <w:szCs w:val="16"/>
              </w:rPr>
              <w:t>83265.275556</w:t>
            </w:r>
          </w:p>
        </w:tc>
      </w:tr>
    </w:tbl>
    <w:p w14:paraId="3D68C272" w14:textId="77777777" w:rsidR="00B73349" w:rsidRDefault="00B73349" w:rsidP="0075190B">
      <w:pPr>
        <w:spacing w:after="200"/>
        <w:jc w:val="both"/>
        <w:rPr>
          <w:b w:val="0"/>
          <w:bCs/>
          <w:noProof/>
          <w:color w:val="0F0D29" w:themeColor="text1"/>
          <w:sz w:val="22"/>
          <w:szCs w:val="18"/>
        </w:rPr>
      </w:pPr>
    </w:p>
    <w:p w14:paraId="58817E64" w14:textId="3E7510FB" w:rsidR="00D57859" w:rsidRPr="00D57859" w:rsidRDefault="00D57859" w:rsidP="0075190B">
      <w:pPr>
        <w:spacing w:after="200"/>
        <w:jc w:val="both"/>
        <w:rPr>
          <w:b w:val="0"/>
          <w:bCs/>
          <w:noProof/>
          <w:color w:val="0F0D29" w:themeColor="text1"/>
          <w:sz w:val="22"/>
          <w:szCs w:val="18"/>
        </w:rPr>
      </w:pPr>
      <w:r w:rsidRPr="00D57859">
        <w:rPr>
          <w:b w:val="0"/>
          <w:bCs/>
          <w:noProof/>
          <w:color w:val="0F0D29" w:themeColor="text1"/>
          <w:sz w:val="22"/>
          <w:szCs w:val="18"/>
        </w:rPr>
        <w:t>As we can see</w:t>
      </w:r>
      <w:r>
        <w:rPr>
          <w:b w:val="0"/>
          <w:bCs/>
          <w:noProof/>
          <w:color w:val="0F0D29" w:themeColor="text1"/>
          <w:sz w:val="22"/>
          <w:szCs w:val="18"/>
        </w:rPr>
        <w:t>,</w:t>
      </w:r>
      <w:r w:rsidRPr="00D57859">
        <w:rPr>
          <w:b w:val="0"/>
          <w:bCs/>
          <w:noProof/>
          <w:color w:val="0F0D29" w:themeColor="text1"/>
          <w:sz w:val="22"/>
          <w:szCs w:val="18"/>
        </w:rPr>
        <w:t xml:space="preserve"> there is, in fact, a difference between the two processors that we are testing. But this difference is only visible on the response times while executing the different algorithms. Therefore as we cn also see, the algorithms have the same behavior independently of the Architecture.</w:t>
      </w:r>
    </w:p>
    <w:p w14:paraId="32D36AB2" w14:textId="76DE8CCA" w:rsidR="00D57859" w:rsidRDefault="00D57859" w:rsidP="0075190B">
      <w:pPr>
        <w:spacing w:after="200"/>
        <w:jc w:val="both"/>
        <w:rPr>
          <w:b w:val="0"/>
          <w:bCs/>
          <w:noProof/>
          <w:color w:val="0F0D29" w:themeColor="text1"/>
          <w:sz w:val="22"/>
          <w:szCs w:val="18"/>
        </w:rPr>
      </w:pPr>
      <w:r w:rsidRPr="00D57859">
        <w:rPr>
          <w:b w:val="0"/>
          <w:bCs/>
          <w:noProof/>
          <w:color w:val="0F0D29" w:themeColor="text1"/>
          <w:sz w:val="22"/>
          <w:szCs w:val="18"/>
        </w:rPr>
        <w:t>So, analizyng every algorithm in a more exhaustive way we can observe these facts:</w:t>
      </w:r>
    </w:p>
    <w:p w14:paraId="3AA52962" w14:textId="7887D4C0" w:rsidR="00D57859" w:rsidRDefault="00D57859" w:rsidP="0075190B">
      <w:pPr>
        <w:pStyle w:val="Prrafodelista"/>
        <w:numPr>
          <w:ilvl w:val="0"/>
          <w:numId w:val="2"/>
        </w:numPr>
        <w:spacing w:after="200"/>
        <w:jc w:val="both"/>
        <w:rPr>
          <w:b w:val="0"/>
          <w:bCs/>
          <w:noProof/>
          <w:color w:val="0F0D29" w:themeColor="text1"/>
          <w:sz w:val="22"/>
          <w:szCs w:val="18"/>
        </w:rPr>
      </w:pPr>
      <w:r w:rsidRPr="00D57859">
        <w:rPr>
          <w:b w:val="0"/>
          <w:bCs/>
          <w:noProof/>
          <w:color w:val="0F0D29" w:themeColor="text1"/>
          <w:sz w:val="22"/>
          <w:szCs w:val="18"/>
        </w:rPr>
        <w:t>Using small vector sizes, we can not appreciate a big difference between on and another algorithm, as they have very similar response times. But the differenc</w:t>
      </w:r>
      <w:r>
        <w:rPr>
          <w:b w:val="0"/>
          <w:bCs/>
          <w:noProof/>
          <w:color w:val="0F0D29" w:themeColor="text1"/>
          <w:sz w:val="22"/>
          <w:szCs w:val="18"/>
        </w:rPr>
        <w:t>e</w:t>
      </w:r>
      <w:r w:rsidRPr="00D57859">
        <w:rPr>
          <w:b w:val="0"/>
          <w:bCs/>
          <w:noProof/>
          <w:color w:val="0F0D29" w:themeColor="text1"/>
          <w:sz w:val="22"/>
          <w:szCs w:val="18"/>
        </w:rPr>
        <w:t xml:space="preserve"> between them appears when we set a large</w:t>
      </w:r>
      <w:r>
        <w:rPr>
          <w:b w:val="0"/>
          <w:bCs/>
          <w:noProof/>
          <w:color w:val="0F0D29" w:themeColor="text1"/>
          <w:sz w:val="22"/>
          <w:szCs w:val="18"/>
        </w:rPr>
        <w:t xml:space="preserve"> </w:t>
      </w:r>
      <w:r w:rsidRPr="00D57859">
        <w:rPr>
          <w:b w:val="0"/>
          <w:bCs/>
          <w:noProof/>
          <w:color w:val="0F0D29" w:themeColor="text1"/>
          <w:sz w:val="22"/>
          <w:szCs w:val="18"/>
        </w:rPr>
        <w:t>vector size, where both Algorithm C and D</w:t>
      </w:r>
      <w:r>
        <w:rPr>
          <w:b w:val="0"/>
          <w:bCs/>
          <w:noProof/>
          <w:color w:val="0F0D29" w:themeColor="text1"/>
          <w:sz w:val="22"/>
          <w:szCs w:val="18"/>
        </w:rPr>
        <w:t xml:space="preserve"> </w:t>
      </w:r>
      <w:r w:rsidRPr="00D57859">
        <w:rPr>
          <w:b w:val="0"/>
          <w:bCs/>
          <w:noProof/>
          <w:color w:val="0F0D29" w:themeColor="text1"/>
          <w:sz w:val="22"/>
          <w:szCs w:val="18"/>
        </w:rPr>
        <w:t>increments dramatically the response time in comparison to</w:t>
      </w:r>
      <w:r>
        <w:rPr>
          <w:b w:val="0"/>
          <w:bCs/>
          <w:noProof/>
          <w:color w:val="0F0D29" w:themeColor="text1"/>
          <w:sz w:val="22"/>
          <w:szCs w:val="18"/>
        </w:rPr>
        <w:t xml:space="preserve"> </w:t>
      </w:r>
      <w:r w:rsidRPr="00D57859">
        <w:rPr>
          <w:b w:val="0"/>
          <w:bCs/>
          <w:noProof/>
          <w:color w:val="0F0D29" w:themeColor="text1"/>
          <w:sz w:val="22"/>
          <w:szCs w:val="18"/>
        </w:rPr>
        <w:t>the other algorithms.</w:t>
      </w:r>
    </w:p>
    <w:p w14:paraId="0DF9D160" w14:textId="77777777" w:rsidR="0075190B" w:rsidRPr="00D57859" w:rsidRDefault="0075190B" w:rsidP="0075190B">
      <w:pPr>
        <w:pStyle w:val="Prrafodelista"/>
        <w:spacing w:after="200"/>
        <w:jc w:val="both"/>
        <w:rPr>
          <w:b w:val="0"/>
          <w:bCs/>
          <w:noProof/>
          <w:color w:val="0F0D29" w:themeColor="text1"/>
          <w:sz w:val="22"/>
          <w:szCs w:val="18"/>
        </w:rPr>
      </w:pPr>
    </w:p>
    <w:p w14:paraId="64E6E8F4" w14:textId="43E1FAA9" w:rsidR="00D57859" w:rsidRDefault="00D57859" w:rsidP="0075190B">
      <w:pPr>
        <w:pStyle w:val="Prrafodelista"/>
        <w:numPr>
          <w:ilvl w:val="0"/>
          <w:numId w:val="2"/>
        </w:numPr>
        <w:spacing w:after="200"/>
        <w:jc w:val="both"/>
        <w:rPr>
          <w:b w:val="0"/>
          <w:bCs/>
          <w:noProof/>
          <w:color w:val="0F0D29" w:themeColor="text1"/>
          <w:sz w:val="22"/>
          <w:szCs w:val="18"/>
        </w:rPr>
      </w:pPr>
      <w:r w:rsidRPr="00D57859">
        <w:rPr>
          <w:b w:val="0"/>
          <w:bCs/>
          <w:noProof/>
          <w:color w:val="0F0D29" w:themeColor="text1"/>
          <w:sz w:val="22"/>
          <w:szCs w:val="18"/>
        </w:rPr>
        <w:t>The behaviors of the algorithms are very close to the Exponential behavior</w:t>
      </w:r>
      <w:r>
        <w:rPr>
          <w:b w:val="0"/>
          <w:bCs/>
          <w:noProof/>
          <w:color w:val="0F0D29" w:themeColor="text1"/>
          <w:sz w:val="22"/>
          <w:szCs w:val="18"/>
        </w:rPr>
        <w:t xml:space="preserve"> </w:t>
      </w:r>
      <w:r w:rsidRPr="00D57859">
        <w:rPr>
          <w:b w:val="0"/>
          <w:bCs/>
          <w:noProof/>
          <w:color w:val="0F0D29" w:themeColor="text1"/>
          <w:sz w:val="22"/>
          <w:szCs w:val="18"/>
        </w:rPr>
        <w:t>as they don't grow following a straight line (what happens if the response time would have growth in a propotional way). So we can state that multiplying the input by 10 does not imply that the response time will grow 10 times too, it will grow much more.</w:t>
      </w:r>
    </w:p>
    <w:p w14:paraId="4F59F45E" w14:textId="77777777" w:rsidR="0075190B" w:rsidRDefault="0075190B" w:rsidP="0075190B">
      <w:pPr>
        <w:pStyle w:val="Prrafodelista"/>
        <w:spacing w:after="200"/>
        <w:jc w:val="both"/>
        <w:rPr>
          <w:b w:val="0"/>
          <w:bCs/>
          <w:noProof/>
          <w:color w:val="0F0D29" w:themeColor="text1"/>
          <w:sz w:val="22"/>
          <w:szCs w:val="18"/>
        </w:rPr>
      </w:pPr>
    </w:p>
    <w:p w14:paraId="676BCF9D" w14:textId="3352390B" w:rsidR="00D57859" w:rsidRPr="00D57859" w:rsidRDefault="00D57859" w:rsidP="0075190B">
      <w:pPr>
        <w:pStyle w:val="Prrafodelista"/>
        <w:numPr>
          <w:ilvl w:val="0"/>
          <w:numId w:val="2"/>
        </w:numPr>
        <w:spacing w:after="200"/>
        <w:jc w:val="both"/>
        <w:rPr>
          <w:b w:val="0"/>
          <w:bCs/>
          <w:noProof/>
          <w:color w:val="0F0D29" w:themeColor="text1"/>
          <w:sz w:val="22"/>
          <w:szCs w:val="18"/>
        </w:rPr>
      </w:pPr>
      <w:r w:rsidRPr="00D57859">
        <w:rPr>
          <w:b w:val="0"/>
          <w:bCs/>
          <w:noProof/>
          <w:color w:val="0F0D29" w:themeColor="text1"/>
          <w:sz w:val="22"/>
          <w:szCs w:val="18"/>
        </w:rPr>
        <w:t xml:space="preserve">There is not an absolute 'winner', there is not an algorithm that is always the fastest one, as it depends on the vector size, in very low vector sizes the fastes Algorithm is B but when th einput grows the fastest algorithm is A. That leads to think that if you want to compute very small vector sizes you should use the Algorithm B and if you want to compute very large vector you should use A, but it is a little bit tricky as if </w:t>
      </w:r>
      <w:r w:rsidRPr="00D57859">
        <w:rPr>
          <w:b w:val="0"/>
          <w:bCs/>
          <w:noProof/>
          <w:color w:val="0F0D29" w:themeColor="text1"/>
          <w:sz w:val="22"/>
          <w:szCs w:val="18"/>
        </w:rPr>
        <w:lastRenderedPageBreak/>
        <w:t xml:space="preserve">we look the difference on the response times, there is not a notorious difference between A and B in small vector sizes. So this can generally be insignificant, but if we are trying to be as precise as possible (for example in real time programs or distributed systems) it is a fact that algorithm B is faster than A in the very beggining. </w:t>
      </w:r>
    </w:p>
    <w:p w14:paraId="4C2845D0" w14:textId="016B5769" w:rsidR="0075190B" w:rsidRDefault="00D57859" w:rsidP="0075190B">
      <w:pPr>
        <w:pStyle w:val="Prrafodelista"/>
        <w:spacing w:after="200"/>
        <w:jc w:val="both"/>
        <w:rPr>
          <w:b w:val="0"/>
          <w:bCs/>
          <w:noProof/>
          <w:color w:val="0F0D29" w:themeColor="text1"/>
          <w:sz w:val="22"/>
          <w:szCs w:val="18"/>
        </w:rPr>
      </w:pPr>
      <w:r w:rsidRPr="00D57859">
        <w:rPr>
          <w:b w:val="0"/>
          <w:bCs/>
          <w:noProof/>
          <w:color w:val="0F0D29" w:themeColor="text1"/>
          <w:sz w:val="22"/>
          <w:szCs w:val="18"/>
        </w:rPr>
        <w:t>A very different situation exist talking about the 'looser', as the worse algorithm talking</w:t>
      </w:r>
      <w:r>
        <w:rPr>
          <w:b w:val="0"/>
          <w:bCs/>
          <w:noProof/>
          <w:color w:val="0F0D29" w:themeColor="text1"/>
          <w:sz w:val="22"/>
          <w:szCs w:val="18"/>
        </w:rPr>
        <w:t xml:space="preserve"> </w:t>
      </w:r>
      <w:r w:rsidRPr="00D57859">
        <w:rPr>
          <w:b w:val="0"/>
          <w:bCs/>
          <w:noProof/>
          <w:color w:val="0F0D29" w:themeColor="text1"/>
          <w:sz w:val="22"/>
          <w:szCs w:val="18"/>
        </w:rPr>
        <w:t>about response times is Algorithm C, this algorithm has proved that is very unneficent</w:t>
      </w:r>
      <w:r>
        <w:rPr>
          <w:b w:val="0"/>
          <w:bCs/>
          <w:noProof/>
          <w:color w:val="0F0D29" w:themeColor="text1"/>
          <w:sz w:val="22"/>
          <w:szCs w:val="18"/>
        </w:rPr>
        <w:t xml:space="preserve"> </w:t>
      </w:r>
      <w:r w:rsidRPr="00D57859">
        <w:rPr>
          <w:b w:val="0"/>
          <w:bCs/>
          <w:noProof/>
          <w:color w:val="0F0D29" w:themeColor="text1"/>
          <w:sz w:val="22"/>
          <w:szCs w:val="18"/>
        </w:rPr>
        <w:t>as it's response time is the one tha grows faster and faster with respect to the others.</w:t>
      </w:r>
    </w:p>
    <w:p w14:paraId="427C8320" w14:textId="420E2B51" w:rsidR="00D57859" w:rsidRDefault="00930C3C" w:rsidP="0075190B">
      <w:pPr>
        <w:spacing w:after="200"/>
        <w:jc w:val="both"/>
        <w:rPr>
          <w:b w:val="0"/>
          <w:bCs/>
          <w:noProof/>
          <w:color w:val="0F0D29" w:themeColor="text1"/>
          <w:sz w:val="22"/>
          <w:szCs w:val="18"/>
        </w:rPr>
      </w:pPr>
      <w:r w:rsidRPr="0075190B">
        <w:rPr>
          <w:b w:val="0"/>
          <w:bCs/>
          <w:noProof/>
          <w:color w:val="0F0D29" w:themeColor="text1"/>
          <w:sz w:val="22"/>
          <w:szCs w:val="18"/>
        </w:rPr>
        <mc:AlternateContent>
          <mc:Choice Requires="wps">
            <w:drawing>
              <wp:anchor distT="45720" distB="45720" distL="114300" distR="114300" simplePos="0" relativeHeight="251667456" behindDoc="0" locked="0" layoutInCell="1" allowOverlap="1" wp14:anchorId="4D8D4E0C" wp14:editId="1EECE732">
                <wp:simplePos x="0" y="0"/>
                <wp:positionH relativeFrom="column">
                  <wp:posOffset>727934</wp:posOffset>
                </wp:positionH>
                <wp:positionV relativeFrom="paragraph">
                  <wp:posOffset>230804</wp:posOffset>
                </wp:positionV>
                <wp:extent cx="1532965" cy="300507"/>
                <wp:effectExtent l="0" t="0" r="0" b="444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4D0D0874" w14:textId="104F578F" w:rsidR="006336C6" w:rsidRPr="0075190B" w:rsidRDefault="006336C6" w:rsidP="00930C3C">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080A3824" w14:textId="77777777" w:rsidR="006336C6" w:rsidRPr="0075190B" w:rsidRDefault="006336C6" w:rsidP="00930C3C">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D4E0C" id="_x0000_s1029" type="#_x0000_t202" style="position:absolute;left:0;text-align:left;margin-left:57.3pt;margin-top:18.15pt;width:120.7pt;height:23.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" filled="f" stroked="f">
                <v:textbox>
                  <w:txbxContent>
                    <w:p w14:paraId="4D0D0874" w14:textId="104F578F" w:rsidR="006336C6" w:rsidRPr="0075190B" w:rsidRDefault="006336C6" w:rsidP="00930C3C">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080A3824" w14:textId="77777777" w:rsidR="006336C6" w:rsidRPr="0075190B" w:rsidRDefault="006336C6" w:rsidP="00930C3C">
                      <w:pPr>
                        <w:rPr>
                          <w:b w:val="0"/>
                          <w:bCs/>
                          <w:color w:val="0F0D29" w:themeColor="text1"/>
                          <w:sz w:val="22"/>
                          <w:szCs w:val="18"/>
                        </w:rPr>
                      </w:pPr>
                    </w:p>
                  </w:txbxContent>
                </v:textbox>
              </v:shape>
            </w:pict>
          </mc:Fallback>
        </mc:AlternateContent>
      </w:r>
      <w:r w:rsidR="0075190B" w:rsidRPr="0075190B">
        <w:rPr>
          <w:b w:val="0"/>
          <w:bCs/>
          <w:noProof/>
          <w:color w:val="0F0D29" w:themeColor="text1"/>
          <w:sz w:val="22"/>
          <w:szCs w:val="18"/>
        </w:rPr>
        <mc:AlternateContent>
          <mc:Choice Requires="wps">
            <w:drawing>
              <wp:anchor distT="45720" distB="45720" distL="114300" distR="114300" simplePos="0" relativeHeight="251665408" behindDoc="0" locked="0" layoutInCell="1" allowOverlap="1" wp14:anchorId="1FE2B7E1" wp14:editId="016E336C">
                <wp:simplePos x="0" y="0"/>
                <wp:positionH relativeFrom="column">
                  <wp:posOffset>4205344</wp:posOffset>
                </wp:positionH>
                <wp:positionV relativeFrom="paragraph">
                  <wp:posOffset>232372</wp:posOffset>
                </wp:positionV>
                <wp:extent cx="1532965" cy="300507"/>
                <wp:effectExtent l="0" t="0" r="0" b="444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23F68A83" w14:textId="77777777" w:rsidR="006336C6" w:rsidRPr="0075190B" w:rsidRDefault="006336C6" w:rsidP="0075190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351C0A13" w14:textId="1266D7EF" w:rsidR="006336C6" w:rsidRPr="0075190B" w:rsidRDefault="006336C6">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2B7E1" id="_x0000_s1030" type="#_x0000_t202" style="position:absolute;left:0;text-align:left;margin-left:331.15pt;margin-top:18.3pt;width:120.7pt;height:23.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" filled="f" stroked="f">
                <v:textbox>
                  <w:txbxContent>
                    <w:p w14:paraId="23F68A83" w14:textId="77777777" w:rsidR="006336C6" w:rsidRPr="0075190B" w:rsidRDefault="006336C6" w:rsidP="0075190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351C0A13" w14:textId="1266D7EF" w:rsidR="006336C6" w:rsidRPr="0075190B" w:rsidRDefault="006336C6">
                      <w:pPr>
                        <w:rPr>
                          <w:b w:val="0"/>
                          <w:bCs/>
                          <w:color w:val="0F0D29" w:themeColor="text1"/>
                          <w:sz w:val="22"/>
                          <w:szCs w:val="18"/>
                        </w:rPr>
                      </w:pPr>
                    </w:p>
                  </w:txbxContent>
                </v:textbox>
              </v:shape>
            </w:pict>
          </mc:Fallback>
        </mc:AlternateContent>
      </w:r>
      <w:r w:rsidR="0075190B" w:rsidRPr="0075190B">
        <w:rPr>
          <w:b w:val="0"/>
          <w:bCs/>
          <w:noProof/>
          <w:color w:val="0F0D29" w:themeColor="text1"/>
          <w:sz w:val="22"/>
          <w:szCs w:val="18"/>
        </w:rPr>
        <w:drawing>
          <wp:anchor distT="0" distB="0" distL="114300" distR="114300" simplePos="0" relativeHeight="251663360" behindDoc="0" locked="0" layoutInCell="1" allowOverlap="1" wp14:anchorId="1B463C10" wp14:editId="7BB769EE">
            <wp:simplePos x="0" y="0"/>
            <wp:positionH relativeFrom="margin">
              <wp:posOffset>3282950</wp:posOffset>
            </wp:positionH>
            <wp:positionV relativeFrom="paragraph">
              <wp:posOffset>441325</wp:posOffset>
            </wp:positionV>
            <wp:extent cx="3289935" cy="2879725"/>
            <wp:effectExtent l="0" t="0" r="5715" b="0"/>
            <wp:wrapThrough wrapText="bothSides">
              <wp:wrapPolygon edited="0">
                <wp:start x="0" y="0"/>
                <wp:lineTo x="0" y="21433"/>
                <wp:lineTo x="21512" y="21433"/>
                <wp:lineTo x="2151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993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0B" w:rsidRPr="0075190B">
        <w:rPr>
          <w:b w:val="0"/>
          <w:bCs/>
          <w:noProof/>
          <w:color w:val="0F0D29" w:themeColor="text1"/>
          <w:sz w:val="22"/>
          <w:szCs w:val="18"/>
        </w:rPr>
        <w:drawing>
          <wp:anchor distT="0" distB="0" distL="114300" distR="114300" simplePos="0" relativeHeight="251662336" behindDoc="0" locked="0" layoutInCell="1" allowOverlap="1" wp14:anchorId="71D8E5BE" wp14:editId="4667DC67">
            <wp:simplePos x="0" y="0"/>
            <wp:positionH relativeFrom="column">
              <wp:posOffset>-182880</wp:posOffset>
            </wp:positionH>
            <wp:positionV relativeFrom="paragraph">
              <wp:posOffset>444500</wp:posOffset>
            </wp:positionV>
            <wp:extent cx="3283585" cy="2875280"/>
            <wp:effectExtent l="0" t="0" r="0" b="1270"/>
            <wp:wrapThrough wrapText="bothSides">
              <wp:wrapPolygon edited="0">
                <wp:start x="0" y="0"/>
                <wp:lineTo x="0" y="21466"/>
                <wp:lineTo x="21429" y="21466"/>
                <wp:lineTo x="21429"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83585"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90B" w:rsidRPr="0075190B">
        <w:rPr>
          <w:b w:val="0"/>
          <w:bCs/>
          <w:noProof/>
          <w:color w:val="0F0D29" w:themeColor="text1"/>
          <w:sz w:val="22"/>
          <w:szCs w:val="18"/>
        </w:rPr>
        <w:t>We</w:t>
      </w:r>
      <w:r w:rsidR="0075190B" w:rsidRPr="0075190B">
        <w:rPr>
          <w:noProof/>
          <w:color w:val="3B3838" w:themeColor="background2" w:themeShade="40"/>
          <w:sz w:val="22"/>
          <w:szCs w:val="18"/>
        </w:rPr>
        <w:t xml:space="preserve"> </w:t>
      </w:r>
      <w:r w:rsidR="0075190B" w:rsidRPr="0075190B">
        <w:rPr>
          <w:b w:val="0"/>
          <w:bCs/>
          <w:noProof/>
          <w:color w:val="0F0D29" w:themeColor="text1"/>
          <w:sz w:val="22"/>
          <w:szCs w:val="18"/>
        </w:rPr>
        <w:t xml:space="preserve">have represented the algorithm Time-Size </w:t>
      </w:r>
      <w:r w:rsidR="00B73349">
        <w:rPr>
          <w:b w:val="0"/>
          <w:bCs/>
          <w:noProof/>
          <w:color w:val="0F0D29" w:themeColor="text1"/>
          <w:sz w:val="22"/>
          <w:szCs w:val="18"/>
        </w:rPr>
        <w:t>plot</w:t>
      </w:r>
      <w:r w:rsidR="0075190B" w:rsidRPr="0075190B">
        <w:rPr>
          <w:b w:val="0"/>
          <w:bCs/>
          <w:noProof/>
          <w:color w:val="0F0D29" w:themeColor="text1"/>
          <w:sz w:val="22"/>
          <w:szCs w:val="18"/>
        </w:rPr>
        <w:t>s</w:t>
      </w:r>
      <w:r w:rsidR="0075190B">
        <w:rPr>
          <w:b w:val="0"/>
          <w:bCs/>
          <w:noProof/>
          <w:color w:val="0F0D29" w:themeColor="text1"/>
          <w:sz w:val="22"/>
          <w:szCs w:val="18"/>
        </w:rPr>
        <w:t>:</w:t>
      </w:r>
    </w:p>
    <w:p w14:paraId="2BA1273D" w14:textId="77777777" w:rsidR="00036DDB" w:rsidRPr="0075190B" w:rsidRDefault="00036DDB" w:rsidP="0075190B">
      <w:pPr>
        <w:spacing w:after="200"/>
        <w:jc w:val="both"/>
        <w:rPr>
          <w:b w:val="0"/>
          <w:bCs/>
          <w:noProof/>
          <w:color w:val="0F0D29" w:themeColor="text1"/>
          <w:sz w:val="22"/>
          <w:szCs w:val="18"/>
        </w:rPr>
      </w:pPr>
    </w:p>
    <w:p w14:paraId="5F842B1C" w14:textId="49525358" w:rsidR="00D57859" w:rsidRDefault="00D57859" w:rsidP="00D57859">
      <w:pPr>
        <w:pStyle w:val="Ttulo"/>
        <w:rPr>
          <w:u w:val="single"/>
        </w:rPr>
      </w:pPr>
      <w:r w:rsidRPr="00D57859">
        <w:rPr>
          <w:u w:val="single"/>
        </w:rPr>
        <w:t>Task 3</w:t>
      </w:r>
    </w:p>
    <w:p w14:paraId="793C039F" w14:textId="77777777" w:rsidR="00036DDB" w:rsidRDefault="00036DDB" w:rsidP="00F66385">
      <w:pPr>
        <w:spacing w:after="200"/>
        <w:jc w:val="both"/>
        <w:rPr>
          <w:b w:val="0"/>
          <w:bCs/>
          <w:noProof/>
          <w:color w:val="0F0D29" w:themeColor="text1"/>
          <w:sz w:val="22"/>
          <w:szCs w:val="18"/>
        </w:rPr>
      </w:pPr>
    </w:p>
    <w:p w14:paraId="731E0E21" w14:textId="6334BCCE" w:rsidR="00F66385" w:rsidRDefault="00F66385" w:rsidP="00F66385">
      <w:pPr>
        <w:spacing w:after="200"/>
        <w:jc w:val="both"/>
        <w:rPr>
          <w:b w:val="0"/>
          <w:bCs/>
          <w:noProof/>
          <w:color w:val="0F0D29" w:themeColor="text1"/>
          <w:sz w:val="22"/>
          <w:szCs w:val="18"/>
        </w:rPr>
      </w:pPr>
      <w:r w:rsidRPr="0075190B">
        <w:rPr>
          <w:b w:val="0"/>
          <w:bCs/>
          <w:noProof/>
          <w:color w:val="0F0D29" w:themeColor="text1"/>
          <w:sz w:val="22"/>
          <w:szCs w:val="18"/>
        </w:rPr>
        <mc:AlternateContent>
          <mc:Choice Requires="wps">
            <w:drawing>
              <wp:anchor distT="45720" distB="45720" distL="114300" distR="114300" simplePos="0" relativeHeight="251682816" behindDoc="0" locked="0" layoutInCell="1" allowOverlap="1" wp14:anchorId="03E1DAD4" wp14:editId="197F3410">
                <wp:simplePos x="0" y="0"/>
                <wp:positionH relativeFrom="column">
                  <wp:posOffset>297953</wp:posOffset>
                </wp:positionH>
                <wp:positionV relativeFrom="paragraph">
                  <wp:posOffset>822573</wp:posOffset>
                </wp:positionV>
                <wp:extent cx="1532965" cy="300507"/>
                <wp:effectExtent l="0" t="0" r="0" b="4445"/>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71F6F265" w14:textId="77777777" w:rsidR="006336C6" w:rsidRPr="0075190B" w:rsidRDefault="006336C6" w:rsidP="00F66385">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29BE0806" w14:textId="77777777" w:rsidR="006336C6" w:rsidRPr="0075190B" w:rsidRDefault="006336C6" w:rsidP="00F66385">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1DAD4" id="_x0000_s1031" type="#_x0000_t202" style="position:absolute;left:0;text-align:left;margin-left:23.45pt;margin-top:64.75pt;width:120.7pt;height:23.6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" filled="f" stroked="f">
                <v:textbox>
                  <w:txbxContent>
                    <w:p w14:paraId="71F6F265" w14:textId="77777777" w:rsidR="006336C6" w:rsidRPr="0075190B" w:rsidRDefault="006336C6" w:rsidP="00F66385">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29BE0806" w14:textId="77777777" w:rsidR="006336C6" w:rsidRPr="0075190B" w:rsidRDefault="006336C6" w:rsidP="00F66385">
                      <w:pPr>
                        <w:rPr>
                          <w:b w:val="0"/>
                          <w:bCs/>
                          <w:color w:val="0F0D29" w:themeColor="text1"/>
                          <w:sz w:val="22"/>
                          <w:szCs w:val="18"/>
                        </w:rPr>
                      </w:pPr>
                    </w:p>
                  </w:txbxContent>
                </v:textbox>
              </v:shape>
            </w:pict>
          </mc:Fallback>
        </mc:AlternateContent>
      </w:r>
      <w:r>
        <w:rPr>
          <w:b w:val="0"/>
          <w:bCs/>
          <w:noProof/>
          <w:color w:val="0F0D29" w:themeColor="text1"/>
          <w:sz w:val="22"/>
          <w:szCs w:val="18"/>
        </w:rPr>
        <w:t xml:space="preserve">For this task, as it is stated in the assignment, we have taken again some measures and collected the more significant of them in the following charts but, with the main difference that in this time we have taken the measures with the parallelized source code. Time is measured in </w:t>
      </w:r>
      <w:r w:rsidRPr="00B73349">
        <w:rPr>
          <w:noProof/>
          <w:color w:val="0F0D29" w:themeColor="text1"/>
          <w:sz w:val="22"/>
          <w:szCs w:val="18"/>
        </w:rPr>
        <w:t>ms</w:t>
      </w:r>
      <w:r>
        <w:rPr>
          <w:b w:val="0"/>
          <w:bCs/>
          <w:noProof/>
          <w:color w:val="0F0D29" w:themeColor="text1"/>
          <w:sz w:val="22"/>
          <w:szCs w:val="18"/>
        </w:rPr>
        <w:t xml:space="preserve"> and size of the vector reffers to the number of elements that the vector. (The complete set of measures is placed at the end of this document)</w:t>
      </w:r>
    </w:p>
    <w:p w14:paraId="020D4337" w14:textId="2D4F698F" w:rsidR="00F66385" w:rsidRPr="00F66385" w:rsidRDefault="00F66385" w:rsidP="00F66385">
      <w:pPr>
        <w:pStyle w:val="Contenido"/>
        <w:rPr>
          <w:b/>
          <w:bCs/>
          <w:color w:val="0F0D29" w:themeColor="text1"/>
          <w:sz w:val="24"/>
          <w:szCs w:val="20"/>
        </w:rPr>
      </w:pPr>
    </w:p>
    <w:tbl>
      <w:tblPr>
        <w:tblStyle w:val="Tablaconcuadrcula"/>
        <w:tblW w:w="0" w:type="auto"/>
        <w:jc w:val="center"/>
        <w:tblLook w:val="04A0" w:firstRow="1" w:lastRow="0" w:firstColumn="1" w:lastColumn="0" w:noHBand="0" w:noVBand="1"/>
      </w:tblPr>
      <w:tblGrid>
        <w:gridCol w:w="763"/>
        <w:gridCol w:w="1212"/>
        <w:gridCol w:w="1510"/>
        <w:gridCol w:w="1179"/>
        <w:gridCol w:w="1281"/>
        <w:gridCol w:w="1382"/>
        <w:gridCol w:w="1483"/>
      </w:tblGrid>
      <w:tr w:rsidR="003172D9" w14:paraId="4492C768" w14:textId="77777777" w:rsidTr="00DF53E6">
        <w:trPr>
          <w:trHeight w:val="512"/>
          <w:jc w:val="center"/>
        </w:trPr>
        <w:tc>
          <w:tcPr>
            <w:tcW w:w="0" w:type="auto"/>
            <w:vAlign w:val="center"/>
          </w:tcPr>
          <w:p w14:paraId="61D8379D" w14:textId="77777777" w:rsidR="00F66385" w:rsidRDefault="00F66385" w:rsidP="00DF53E6">
            <w:pPr>
              <w:jc w:val="right"/>
              <w:rPr>
                <w:b w:val="0"/>
                <w:bCs/>
                <w:noProof/>
                <w:color w:val="0F0D29" w:themeColor="text1"/>
                <w:sz w:val="22"/>
                <w:szCs w:val="18"/>
              </w:rPr>
            </w:pPr>
            <w:r>
              <w:rPr>
                <w:b w:val="0"/>
                <w:bCs/>
                <w:noProof/>
                <w:color w:val="0F0D29" w:themeColor="text1"/>
                <w:sz w:val="22"/>
                <w:szCs w:val="18"/>
              </w:rPr>
              <mc:AlternateContent>
                <mc:Choice Requires="wps">
                  <w:drawing>
                    <wp:anchor distT="0" distB="0" distL="114300" distR="114300" simplePos="0" relativeHeight="251678720" behindDoc="0" locked="0" layoutInCell="1" allowOverlap="1" wp14:anchorId="4B50287F" wp14:editId="3FFCF8B8">
                      <wp:simplePos x="0" y="0"/>
                      <wp:positionH relativeFrom="column">
                        <wp:posOffset>-76200</wp:posOffset>
                      </wp:positionH>
                      <wp:positionV relativeFrom="paragraph">
                        <wp:posOffset>15240</wp:posOffset>
                      </wp:positionV>
                      <wp:extent cx="467995" cy="332740"/>
                      <wp:effectExtent l="0" t="0" r="27305" b="29210"/>
                      <wp:wrapNone/>
                      <wp:docPr id="20" name="Conector recto 20"/>
                      <wp:cNvGraphicFramePr/>
                      <a:graphic xmlns:a="http://schemas.openxmlformats.org/drawingml/2006/main">
                        <a:graphicData uri="http://schemas.microsoft.com/office/word/2010/wordprocessingShape">
                          <wps:wsp>
                            <wps:cNvCnPr/>
                            <wps:spPr>
                              <a:xfrm>
                                <a:off x="0" y="0"/>
                                <a:ext cx="467995" cy="332740"/>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A2AFC" id="Conector recto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30.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" strokecolor="#0f0d29 [3213]" strokeweight="0"/>
                  </w:pict>
                </mc:Fallback>
              </mc:AlternateContent>
            </w:r>
            <w:r>
              <w:rPr>
                <w:b w:val="0"/>
                <w:bCs/>
                <w:noProof/>
                <w:color w:val="0F0D29" w:themeColor="text1"/>
                <w:sz w:val="22"/>
                <w:szCs w:val="18"/>
              </w:rPr>
              <w:t xml:space="preserve">    Size</w:t>
            </w:r>
          </w:p>
          <w:p w14:paraId="3EDA7D5E" w14:textId="77777777" w:rsidR="00F66385" w:rsidRDefault="00F66385" w:rsidP="00DF53E6">
            <w:pPr>
              <w:rPr>
                <w:b w:val="0"/>
                <w:bCs/>
                <w:noProof/>
                <w:color w:val="0F0D29" w:themeColor="text1"/>
                <w:sz w:val="22"/>
                <w:szCs w:val="18"/>
              </w:rPr>
            </w:pPr>
            <w:r>
              <w:rPr>
                <w:b w:val="0"/>
                <w:bCs/>
                <w:noProof/>
                <w:color w:val="0F0D29" w:themeColor="text1"/>
                <w:sz w:val="22"/>
                <w:szCs w:val="18"/>
              </w:rPr>
              <w:t>Alg</w:t>
            </w:r>
          </w:p>
        </w:tc>
        <w:tc>
          <w:tcPr>
            <w:tcW w:w="1212" w:type="dxa"/>
            <w:vAlign w:val="center"/>
          </w:tcPr>
          <w:p w14:paraId="5F08583D"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w:t>
            </w:r>
          </w:p>
        </w:tc>
        <w:tc>
          <w:tcPr>
            <w:tcW w:w="1510" w:type="dxa"/>
            <w:vAlign w:val="center"/>
          </w:tcPr>
          <w:p w14:paraId="5E2DF4E0"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w:t>
            </w:r>
          </w:p>
        </w:tc>
        <w:tc>
          <w:tcPr>
            <w:tcW w:w="0" w:type="auto"/>
            <w:vAlign w:val="center"/>
          </w:tcPr>
          <w:p w14:paraId="2418119D"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w:t>
            </w:r>
          </w:p>
        </w:tc>
        <w:tc>
          <w:tcPr>
            <w:tcW w:w="0" w:type="auto"/>
            <w:vAlign w:val="center"/>
          </w:tcPr>
          <w:p w14:paraId="4A687E83"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10000</w:t>
            </w:r>
          </w:p>
        </w:tc>
        <w:tc>
          <w:tcPr>
            <w:tcW w:w="0" w:type="auto"/>
            <w:vAlign w:val="center"/>
          </w:tcPr>
          <w:p w14:paraId="25CA5690"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100000</w:t>
            </w:r>
          </w:p>
        </w:tc>
        <w:tc>
          <w:tcPr>
            <w:tcW w:w="0" w:type="auto"/>
            <w:vAlign w:val="center"/>
          </w:tcPr>
          <w:p w14:paraId="5E678629"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200000</w:t>
            </w:r>
          </w:p>
        </w:tc>
      </w:tr>
      <w:tr w:rsidR="003172D9" w:rsidRPr="003A44AB" w14:paraId="5F206A77" w14:textId="77777777" w:rsidTr="00DF53E6">
        <w:trPr>
          <w:jc w:val="center"/>
        </w:trPr>
        <w:tc>
          <w:tcPr>
            <w:tcW w:w="0" w:type="auto"/>
            <w:vAlign w:val="center"/>
          </w:tcPr>
          <w:p w14:paraId="4DF8CBEE"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A</w:t>
            </w:r>
          </w:p>
        </w:tc>
        <w:tc>
          <w:tcPr>
            <w:tcW w:w="1212" w:type="dxa"/>
            <w:vAlign w:val="center"/>
          </w:tcPr>
          <w:p w14:paraId="5CB4398F" w14:textId="3E26702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0.05035433</w:t>
            </w:r>
          </w:p>
        </w:tc>
        <w:tc>
          <w:tcPr>
            <w:tcW w:w="1510" w:type="dxa"/>
            <w:vAlign w:val="center"/>
          </w:tcPr>
          <w:p w14:paraId="09110376" w14:textId="3D0171C9"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0.39354566</w:t>
            </w:r>
          </w:p>
        </w:tc>
        <w:tc>
          <w:tcPr>
            <w:tcW w:w="0" w:type="auto"/>
            <w:vAlign w:val="center"/>
          </w:tcPr>
          <w:p w14:paraId="6CBE778B" w14:textId="2E13312B"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0.62213433</w:t>
            </w:r>
          </w:p>
        </w:tc>
        <w:tc>
          <w:tcPr>
            <w:tcW w:w="0" w:type="auto"/>
            <w:vAlign w:val="center"/>
          </w:tcPr>
          <w:p w14:paraId="61FCF9BE" w14:textId="6D265AEA"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51.31171699</w:t>
            </w:r>
          </w:p>
        </w:tc>
        <w:tc>
          <w:tcPr>
            <w:tcW w:w="0" w:type="auto"/>
            <w:vAlign w:val="center"/>
          </w:tcPr>
          <w:p w14:paraId="4105DDBE" w14:textId="05E0279B"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4157.4183153</w:t>
            </w:r>
          </w:p>
        </w:tc>
        <w:tc>
          <w:tcPr>
            <w:tcW w:w="0" w:type="auto"/>
            <w:vAlign w:val="center"/>
          </w:tcPr>
          <w:p w14:paraId="19189532" w14:textId="035C05E8"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16356.7031736</w:t>
            </w:r>
          </w:p>
        </w:tc>
      </w:tr>
      <w:tr w:rsidR="003172D9" w:rsidRPr="003A44AB" w14:paraId="29E8D42F" w14:textId="77777777" w:rsidTr="00DF53E6">
        <w:trPr>
          <w:jc w:val="center"/>
        </w:trPr>
        <w:tc>
          <w:tcPr>
            <w:tcW w:w="0" w:type="auto"/>
            <w:vAlign w:val="center"/>
          </w:tcPr>
          <w:p w14:paraId="79A1461F"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B</w:t>
            </w:r>
          </w:p>
        </w:tc>
        <w:tc>
          <w:tcPr>
            <w:tcW w:w="1212" w:type="dxa"/>
            <w:vAlign w:val="center"/>
          </w:tcPr>
          <w:p w14:paraId="3B0C0CDF" w14:textId="14196836"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0.017206</w:t>
            </w:r>
            <w:r>
              <w:rPr>
                <w:b w:val="0"/>
                <w:bCs/>
                <w:noProof/>
                <w:color w:val="0F0D29" w:themeColor="text1"/>
                <w:sz w:val="20"/>
                <w:szCs w:val="16"/>
              </w:rPr>
              <w:t>00</w:t>
            </w:r>
          </w:p>
        </w:tc>
        <w:tc>
          <w:tcPr>
            <w:tcW w:w="1510" w:type="dxa"/>
            <w:vAlign w:val="center"/>
          </w:tcPr>
          <w:p w14:paraId="5856995B" w14:textId="600DA30A"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0.02897066</w:t>
            </w:r>
          </w:p>
        </w:tc>
        <w:tc>
          <w:tcPr>
            <w:tcW w:w="0" w:type="auto"/>
            <w:vAlign w:val="center"/>
          </w:tcPr>
          <w:p w14:paraId="0D4629CE" w14:textId="343C6727"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0.925463</w:t>
            </w:r>
            <w:r>
              <w:rPr>
                <w:b w:val="0"/>
                <w:bCs/>
                <w:noProof/>
                <w:color w:val="0F0D29" w:themeColor="text1"/>
                <w:sz w:val="20"/>
                <w:szCs w:val="16"/>
              </w:rPr>
              <w:t>00</w:t>
            </w:r>
          </w:p>
        </w:tc>
        <w:tc>
          <w:tcPr>
            <w:tcW w:w="0" w:type="auto"/>
            <w:vAlign w:val="center"/>
          </w:tcPr>
          <w:p w14:paraId="57BE6CF8" w14:textId="42CE97EB"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73.455481</w:t>
            </w:r>
            <w:r>
              <w:rPr>
                <w:b w:val="0"/>
                <w:bCs/>
                <w:noProof/>
                <w:color w:val="0F0D29" w:themeColor="text1"/>
                <w:sz w:val="20"/>
                <w:szCs w:val="16"/>
              </w:rPr>
              <w:t>00</w:t>
            </w:r>
          </w:p>
        </w:tc>
        <w:tc>
          <w:tcPr>
            <w:tcW w:w="0" w:type="auto"/>
            <w:vAlign w:val="center"/>
          </w:tcPr>
          <w:p w14:paraId="3F675B95" w14:textId="70263C31"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7211.3050546</w:t>
            </w:r>
          </w:p>
        </w:tc>
        <w:tc>
          <w:tcPr>
            <w:tcW w:w="0" w:type="auto"/>
            <w:vAlign w:val="center"/>
          </w:tcPr>
          <w:p w14:paraId="7B3135C6" w14:textId="7C5B4947"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28191.0550566</w:t>
            </w:r>
          </w:p>
        </w:tc>
      </w:tr>
      <w:tr w:rsidR="003172D9" w:rsidRPr="003A44AB" w14:paraId="45B705FA" w14:textId="77777777" w:rsidTr="00DF53E6">
        <w:trPr>
          <w:jc w:val="center"/>
        </w:trPr>
        <w:tc>
          <w:tcPr>
            <w:tcW w:w="0" w:type="auto"/>
            <w:vAlign w:val="center"/>
          </w:tcPr>
          <w:p w14:paraId="6420CE3D"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C</w:t>
            </w:r>
          </w:p>
        </w:tc>
        <w:tc>
          <w:tcPr>
            <w:tcW w:w="1212" w:type="dxa"/>
            <w:vAlign w:val="center"/>
          </w:tcPr>
          <w:p w14:paraId="5994D8B8" w14:textId="189319E8"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0.01270233</w:t>
            </w:r>
          </w:p>
        </w:tc>
        <w:tc>
          <w:tcPr>
            <w:tcW w:w="1510" w:type="dxa"/>
            <w:vAlign w:val="center"/>
          </w:tcPr>
          <w:p w14:paraId="3E4AED86" w14:textId="5E796D83"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0.04832933</w:t>
            </w:r>
          </w:p>
        </w:tc>
        <w:tc>
          <w:tcPr>
            <w:tcW w:w="0" w:type="auto"/>
            <w:vAlign w:val="center"/>
          </w:tcPr>
          <w:p w14:paraId="5B870FFC" w14:textId="2C767EFE"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2.500173</w:t>
            </w:r>
            <w:r>
              <w:rPr>
                <w:b w:val="0"/>
                <w:bCs/>
                <w:noProof/>
                <w:color w:val="0F0D29" w:themeColor="text1"/>
                <w:sz w:val="20"/>
                <w:szCs w:val="16"/>
              </w:rPr>
              <w:t>00</w:t>
            </w:r>
          </w:p>
        </w:tc>
        <w:tc>
          <w:tcPr>
            <w:tcW w:w="0" w:type="auto"/>
            <w:vAlign w:val="center"/>
          </w:tcPr>
          <w:p w14:paraId="677D1C5F" w14:textId="3BCC48AE"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273.475161</w:t>
            </w:r>
            <w:r>
              <w:rPr>
                <w:b w:val="0"/>
                <w:bCs/>
                <w:noProof/>
                <w:color w:val="0F0D29" w:themeColor="text1"/>
                <w:sz w:val="20"/>
                <w:szCs w:val="16"/>
              </w:rPr>
              <w:t>0</w:t>
            </w:r>
          </w:p>
        </w:tc>
        <w:tc>
          <w:tcPr>
            <w:tcW w:w="0" w:type="auto"/>
            <w:vAlign w:val="center"/>
          </w:tcPr>
          <w:p w14:paraId="45B662F2" w14:textId="5EE772A6"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33189.870487</w:t>
            </w:r>
          </w:p>
        </w:tc>
        <w:tc>
          <w:tcPr>
            <w:tcW w:w="0" w:type="auto"/>
            <w:vAlign w:val="center"/>
          </w:tcPr>
          <w:p w14:paraId="00FEB01D" w14:textId="55172B3E"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132822.440236</w:t>
            </w:r>
          </w:p>
        </w:tc>
      </w:tr>
      <w:tr w:rsidR="003172D9" w:rsidRPr="003A44AB" w14:paraId="5C79E4EC" w14:textId="77777777" w:rsidTr="00DF53E6">
        <w:trPr>
          <w:jc w:val="center"/>
        </w:trPr>
        <w:tc>
          <w:tcPr>
            <w:tcW w:w="0" w:type="auto"/>
            <w:vAlign w:val="center"/>
          </w:tcPr>
          <w:p w14:paraId="196D1F91"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D</w:t>
            </w:r>
          </w:p>
        </w:tc>
        <w:tc>
          <w:tcPr>
            <w:tcW w:w="1212" w:type="dxa"/>
            <w:vAlign w:val="center"/>
          </w:tcPr>
          <w:p w14:paraId="0A60B128" w14:textId="5890F55F"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0.03248133</w:t>
            </w:r>
          </w:p>
        </w:tc>
        <w:tc>
          <w:tcPr>
            <w:tcW w:w="1510" w:type="dxa"/>
            <w:vAlign w:val="center"/>
          </w:tcPr>
          <w:p w14:paraId="3A78F6D7" w14:textId="66F95DD7"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0.18695233</w:t>
            </w:r>
          </w:p>
        </w:tc>
        <w:tc>
          <w:tcPr>
            <w:tcW w:w="0" w:type="auto"/>
            <w:vAlign w:val="center"/>
          </w:tcPr>
          <w:p w14:paraId="4DA26F7F" w14:textId="0DF0EA81"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3.64057499</w:t>
            </w:r>
          </w:p>
        </w:tc>
        <w:tc>
          <w:tcPr>
            <w:tcW w:w="0" w:type="auto"/>
            <w:vAlign w:val="center"/>
          </w:tcPr>
          <w:p w14:paraId="6B9C295C" w14:textId="270D108E"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109.7173650</w:t>
            </w:r>
          </w:p>
        </w:tc>
        <w:tc>
          <w:tcPr>
            <w:tcW w:w="0" w:type="auto"/>
            <w:vAlign w:val="center"/>
          </w:tcPr>
          <w:p w14:paraId="60EBA089" w14:textId="2180A284"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11466.426697</w:t>
            </w:r>
          </w:p>
        </w:tc>
        <w:tc>
          <w:tcPr>
            <w:tcW w:w="0" w:type="auto"/>
            <w:vAlign w:val="center"/>
          </w:tcPr>
          <w:p w14:paraId="4A7A9A2F" w14:textId="74E2CC80"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43237.7163926</w:t>
            </w:r>
          </w:p>
        </w:tc>
      </w:tr>
    </w:tbl>
    <w:p w14:paraId="0789F3C6" w14:textId="77777777" w:rsidR="00036DDB" w:rsidRDefault="00036DDB" w:rsidP="00D57859">
      <w:pPr>
        <w:pStyle w:val="Ttulo"/>
        <w:rPr>
          <w:sz w:val="28"/>
          <w:szCs w:val="22"/>
          <w:u w:val="single"/>
        </w:rPr>
      </w:pPr>
    </w:p>
    <w:p w14:paraId="0D9387A4" w14:textId="43870FFB" w:rsidR="00F66385" w:rsidRPr="00F66385" w:rsidRDefault="008972F4" w:rsidP="00D57859">
      <w:pPr>
        <w:pStyle w:val="Ttulo"/>
        <w:rPr>
          <w:sz w:val="28"/>
          <w:szCs w:val="22"/>
          <w:u w:val="single"/>
        </w:rPr>
      </w:pPr>
      <w:r w:rsidRPr="0075190B">
        <w:rPr>
          <w:b w:val="0"/>
          <w:bCs w:val="0"/>
          <w:noProof/>
        </w:rPr>
        <w:lastRenderedPageBreak/>
        <mc:AlternateContent>
          <mc:Choice Requires="wps">
            <w:drawing>
              <wp:anchor distT="45720" distB="45720" distL="114300" distR="114300" simplePos="0" relativeHeight="251684864" behindDoc="0" locked="0" layoutInCell="1" allowOverlap="1" wp14:anchorId="3333FBBC" wp14:editId="63C67565">
                <wp:simplePos x="0" y="0"/>
                <wp:positionH relativeFrom="column">
                  <wp:posOffset>304137</wp:posOffset>
                </wp:positionH>
                <wp:positionV relativeFrom="paragraph">
                  <wp:posOffset>6709</wp:posOffset>
                </wp:positionV>
                <wp:extent cx="1532965" cy="286247"/>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286247"/>
                        </a:xfrm>
                        <a:prstGeom prst="rect">
                          <a:avLst/>
                        </a:prstGeom>
                        <a:noFill/>
                        <a:ln w="9525">
                          <a:noFill/>
                          <a:miter lim="800000"/>
                          <a:headEnd/>
                          <a:tailEnd/>
                        </a:ln>
                      </wps:spPr>
                      <wps:txbx>
                        <w:txbxContent>
                          <w:p w14:paraId="08B10BA1" w14:textId="77777777" w:rsidR="006336C6" w:rsidRPr="0075190B" w:rsidRDefault="006336C6" w:rsidP="00F66385">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B17D07F" w14:textId="3E8DFA61" w:rsidR="006336C6" w:rsidRDefault="006336C6" w:rsidP="00F66385">
                            <w:pPr>
                              <w:rPr>
                                <w:b w:val="0"/>
                                <w:bCs/>
                                <w:color w:val="0F0D29" w:themeColor="text1"/>
                                <w:sz w:val="22"/>
                                <w:szCs w:val="18"/>
                              </w:rPr>
                            </w:pPr>
                          </w:p>
                          <w:p w14:paraId="67CB4064" w14:textId="7B7229DF" w:rsidR="006336C6" w:rsidRDefault="006336C6" w:rsidP="00F66385">
                            <w:pPr>
                              <w:rPr>
                                <w:b w:val="0"/>
                                <w:bCs/>
                                <w:color w:val="0F0D29" w:themeColor="text1"/>
                                <w:sz w:val="22"/>
                                <w:szCs w:val="18"/>
                              </w:rPr>
                            </w:pPr>
                          </w:p>
                          <w:p w14:paraId="65BD3F47" w14:textId="77777777" w:rsidR="006336C6" w:rsidRPr="0075190B" w:rsidRDefault="006336C6" w:rsidP="00F66385">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3FBBC" id="_x0000_s1032" type="#_x0000_t202" style="position:absolute;margin-left:23.95pt;margin-top:.55pt;width:120.7pt;height:22.5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" filled="f" stroked="f">
                <v:textbox>
                  <w:txbxContent>
                    <w:p w14:paraId="08B10BA1" w14:textId="77777777" w:rsidR="006336C6" w:rsidRPr="0075190B" w:rsidRDefault="006336C6" w:rsidP="00F66385">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B17D07F" w14:textId="3E8DFA61" w:rsidR="006336C6" w:rsidRDefault="006336C6" w:rsidP="00F66385">
                      <w:pPr>
                        <w:rPr>
                          <w:b w:val="0"/>
                          <w:bCs/>
                          <w:color w:val="0F0D29" w:themeColor="text1"/>
                          <w:sz w:val="22"/>
                          <w:szCs w:val="18"/>
                        </w:rPr>
                      </w:pPr>
                    </w:p>
                    <w:p w14:paraId="67CB4064" w14:textId="7B7229DF" w:rsidR="006336C6" w:rsidRDefault="006336C6" w:rsidP="00F66385">
                      <w:pPr>
                        <w:rPr>
                          <w:b w:val="0"/>
                          <w:bCs/>
                          <w:color w:val="0F0D29" w:themeColor="text1"/>
                          <w:sz w:val="22"/>
                          <w:szCs w:val="18"/>
                        </w:rPr>
                      </w:pPr>
                    </w:p>
                    <w:p w14:paraId="65BD3F47" w14:textId="77777777" w:rsidR="006336C6" w:rsidRPr="0075190B" w:rsidRDefault="006336C6" w:rsidP="00F66385">
                      <w:pPr>
                        <w:rPr>
                          <w:b w:val="0"/>
                          <w:bCs/>
                          <w:color w:val="0F0D29" w:themeColor="text1"/>
                          <w:sz w:val="22"/>
                          <w:szCs w:val="18"/>
                        </w:rPr>
                      </w:pPr>
                    </w:p>
                  </w:txbxContent>
                </v:textbox>
              </v:shape>
            </w:pict>
          </mc:Fallback>
        </mc:AlternateContent>
      </w:r>
    </w:p>
    <w:tbl>
      <w:tblPr>
        <w:tblStyle w:val="Tablaconcuadrcula"/>
        <w:tblW w:w="0" w:type="auto"/>
        <w:jc w:val="center"/>
        <w:tblLook w:val="04A0" w:firstRow="1" w:lastRow="0" w:firstColumn="1" w:lastColumn="0" w:noHBand="0" w:noVBand="1"/>
      </w:tblPr>
      <w:tblGrid>
        <w:gridCol w:w="763"/>
        <w:gridCol w:w="1212"/>
        <w:gridCol w:w="1510"/>
        <w:gridCol w:w="1179"/>
        <w:gridCol w:w="1281"/>
        <w:gridCol w:w="1382"/>
        <w:gridCol w:w="1483"/>
      </w:tblGrid>
      <w:tr w:rsidR="008972F4" w14:paraId="7A61B184" w14:textId="77777777" w:rsidTr="00DF53E6">
        <w:trPr>
          <w:trHeight w:val="512"/>
          <w:jc w:val="center"/>
        </w:trPr>
        <w:tc>
          <w:tcPr>
            <w:tcW w:w="0" w:type="auto"/>
            <w:vAlign w:val="center"/>
          </w:tcPr>
          <w:p w14:paraId="315F324E" w14:textId="77777777" w:rsidR="00F66385" w:rsidRDefault="00F66385" w:rsidP="00DF53E6">
            <w:pPr>
              <w:jc w:val="right"/>
              <w:rPr>
                <w:b w:val="0"/>
                <w:bCs/>
                <w:noProof/>
                <w:color w:val="0F0D29" w:themeColor="text1"/>
                <w:sz w:val="22"/>
                <w:szCs w:val="18"/>
              </w:rPr>
            </w:pPr>
            <w:r>
              <w:rPr>
                <w:b w:val="0"/>
                <w:bCs/>
                <w:noProof/>
                <w:color w:val="0F0D29" w:themeColor="text1"/>
                <w:sz w:val="22"/>
                <w:szCs w:val="18"/>
              </w:rPr>
              <mc:AlternateContent>
                <mc:Choice Requires="wps">
                  <w:drawing>
                    <wp:anchor distT="0" distB="0" distL="114300" distR="114300" simplePos="0" relativeHeight="251680768" behindDoc="0" locked="0" layoutInCell="1" allowOverlap="1" wp14:anchorId="60E39743" wp14:editId="7FE5D2A4">
                      <wp:simplePos x="0" y="0"/>
                      <wp:positionH relativeFrom="column">
                        <wp:posOffset>-76200</wp:posOffset>
                      </wp:positionH>
                      <wp:positionV relativeFrom="paragraph">
                        <wp:posOffset>15240</wp:posOffset>
                      </wp:positionV>
                      <wp:extent cx="467995" cy="332740"/>
                      <wp:effectExtent l="0" t="0" r="27305" b="29210"/>
                      <wp:wrapNone/>
                      <wp:docPr id="22" name="Conector recto 22"/>
                      <wp:cNvGraphicFramePr/>
                      <a:graphic xmlns:a="http://schemas.openxmlformats.org/drawingml/2006/main">
                        <a:graphicData uri="http://schemas.microsoft.com/office/word/2010/wordprocessingShape">
                          <wps:wsp>
                            <wps:cNvCnPr/>
                            <wps:spPr>
                              <a:xfrm>
                                <a:off x="0" y="0"/>
                                <a:ext cx="467995" cy="332740"/>
                              </a:xfrm>
                              <a:prstGeom prst="line">
                                <a:avLst/>
                              </a:prstGeom>
                              <a:ln w="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BA1B4" id="Conector recto 2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2pt" to="30.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" strokecolor="#0f0d29 [3213]" strokeweight="0"/>
                  </w:pict>
                </mc:Fallback>
              </mc:AlternateContent>
            </w:r>
            <w:r>
              <w:rPr>
                <w:b w:val="0"/>
                <w:bCs/>
                <w:noProof/>
                <w:color w:val="0F0D29" w:themeColor="text1"/>
                <w:sz w:val="22"/>
                <w:szCs w:val="18"/>
              </w:rPr>
              <w:t xml:space="preserve">    Size</w:t>
            </w:r>
          </w:p>
          <w:p w14:paraId="2C1996BB" w14:textId="77777777" w:rsidR="00F66385" w:rsidRDefault="00F66385" w:rsidP="00DF53E6">
            <w:pPr>
              <w:rPr>
                <w:b w:val="0"/>
                <w:bCs/>
                <w:noProof/>
                <w:color w:val="0F0D29" w:themeColor="text1"/>
                <w:sz w:val="22"/>
                <w:szCs w:val="18"/>
              </w:rPr>
            </w:pPr>
            <w:r>
              <w:rPr>
                <w:b w:val="0"/>
                <w:bCs/>
                <w:noProof/>
                <w:color w:val="0F0D29" w:themeColor="text1"/>
                <w:sz w:val="22"/>
                <w:szCs w:val="18"/>
              </w:rPr>
              <w:t>Alg</w:t>
            </w:r>
          </w:p>
        </w:tc>
        <w:tc>
          <w:tcPr>
            <w:tcW w:w="1212" w:type="dxa"/>
            <w:vAlign w:val="center"/>
          </w:tcPr>
          <w:p w14:paraId="6CB846D8" w14:textId="14154B79"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w:t>
            </w:r>
          </w:p>
        </w:tc>
        <w:tc>
          <w:tcPr>
            <w:tcW w:w="1510" w:type="dxa"/>
            <w:vAlign w:val="center"/>
          </w:tcPr>
          <w:p w14:paraId="7482AE2C" w14:textId="479899F9"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w:t>
            </w:r>
          </w:p>
        </w:tc>
        <w:tc>
          <w:tcPr>
            <w:tcW w:w="0" w:type="auto"/>
            <w:vAlign w:val="center"/>
          </w:tcPr>
          <w:p w14:paraId="5460C8CA"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w:t>
            </w:r>
          </w:p>
        </w:tc>
        <w:tc>
          <w:tcPr>
            <w:tcW w:w="0" w:type="auto"/>
            <w:vAlign w:val="center"/>
          </w:tcPr>
          <w:p w14:paraId="2003E27F"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10000</w:t>
            </w:r>
          </w:p>
        </w:tc>
        <w:tc>
          <w:tcPr>
            <w:tcW w:w="0" w:type="auto"/>
            <w:vAlign w:val="center"/>
          </w:tcPr>
          <w:p w14:paraId="5014F84E"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100000</w:t>
            </w:r>
          </w:p>
        </w:tc>
        <w:tc>
          <w:tcPr>
            <w:tcW w:w="0" w:type="auto"/>
            <w:vAlign w:val="center"/>
          </w:tcPr>
          <w:p w14:paraId="4F869DD4" w14:textId="77777777" w:rsidR="00F66385" w:rsidRDefault="00F66385" w:rsidP="00DF53E6">
            <w:pPr>
              <w:spacing w:after="200"/>
              <w:jc w:val="center"/>
              <w:rPr>
                <w:b w:val="0"/>
                <w:bCs/>
                <w:noProof/>
                <w:color w:val="0F0D29" w:themeColor="text1"/>
                <w:sz w:val="22"/>
                <w:szCs w:val="18"/>
              </w:rPr>
            </w:pPr>
            <w:r>
              <w:rPr>
                <w:b w:val="0"/>
                <w:bCs/>
                <w:noProof/>
                <w:color w:val="0F0D29" w:themeColor="text1"/>
                <w:sz w:val="22"/>
                <w:szCs w:val="18"/>
              </w:rPr>
              <w:t>200000</w:t>
            </w:r>
          </w:p>
        </w:tc>
      </w:tr>
      <w:tr w:rsidR="008972F4" w:rsidRPr="003A44AB" w14:paraId="6D1DA93A" w14:textId="77777777" w:rsidTr="00DF53E6">
        <w:trPr>
          <w:jc w:val="center"/>
        </w:trPr>
        <w:tc>
          <w:tcPr>
            <w:tcW w:w="0" w:type="auto"/>
            <w:vAlign w:val="center"/>
          </w:tcPr>
          <w:p w14:paraId="10E41D8D"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A</w:t>
            </w:r>
          </w:p>
        </w:tc>
        <w:tc>
          <w:tcPr>
            <w:tcW w:w="1212" w:type="dxa"/>
            <w:vAlign w:val="center"/>
          </w:tcPr>
          <w:p w14:paraId="1A4E62CC" w14:textId="72EE194C"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0.02755333</w:t>
            </w:r>
          </w:p>
        </w:tc>
        <w:tc>
          <w:tcPr>
            <w:tcW w:w="1510" w:type="dxa"/>
            <w:vAlign w:val="center"/>
          </w:tcPr>
          <w:p w14:paraId="4C30E4E8" w14:textId="73386C3F"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0.06028066</w:t>
            </w:r>
          </w:p>
        </w:tc>
        <w:tc>
          <w:tcPr>
            <w:tcW w:w="0" w:type="auto"/>
            <w:vAlign w:val="center"/>
          </w:tcPr>
          <w:p w14:paraId="0ACA65FC" w14:textId="394D7FF2"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0.46698333</w:t>
            </w:r>
          </w:p>
        </w:tc>
        <w:tc>
          <w:tcPr>
            <w:tcW w:w="0" w:type="auto"/>
            <w:vAlign w:val="center"/>
          </w:tcPr>
          <w:p w14:paraId="11B735E3" w14:textId="0D1A9C07"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38.05365033</w:t>
            </w:r>
          </w:p>
        </w:tc>
        <w:tc>
          <w:tcPr>
            <w:tcW w:w="0" w:type="auto"/>
            <w:vAlign w:val="center"/>
          </w:tcPr>
          <w:p w14:paraId="3C9B07ED" w14:textId="5B3803C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2814.8695793</w:t>
            </w:r>
          </w:p>
        </w:tc>
        <w:tc>
          <w:tcPr>
            <w:tcW w:w="0" w:type="auto"/>
            <w:vAlign w:val="center"/>
          </w:tcPr>
          <w:p w14:paraId="228BED5C" w14:textId="2D9486C5"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11225.2330333</w:t>
            </w:r>
          </w:p>
        </w:tc>
      </w:tr>
      <w:tr w:rsidR="008972F4" w:rsidRPr="003A44AB" w14:paraId="08B5B1EB" w14:textId="77777777" w:rsidTr="00DF53E6">
        <w:trPr>
          <w:jc w:val="center"/>
        </w:trPr>
        <w:tc>
          <w:tcPr>
            <w:tcW w:w="0" w:type="auto"/>
            <w:vAlign w:val="center"/>
          </w:tcPr>
          <w:p w14:paraId="25F208DD"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B</w:t>
            </w:r>
          </w:p>
        </w:tc>
        <w:tc>
          <w:tcPr>
            <w:tcW w:w="1212" w:type="dxa"/>
            <w:vAlign w:val="center"/>
          </w:tcPr>
          <w:p w14:paraId="514AC440" w14:textId="3A3E020F"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0.014312</w:t>
            </w:r>
            <w:r w:rsidR="008972F4">
              <w:rPr>
                <w:b w:val="0"/>
                <w:bCs/>
                <w:noProof/>
                <w:color w:val="0F0D29" w:themeColor="text1"/>
                <w:sz w:val="20"/>
                <w:szCs w:val="16"/>
              </w:rPr>
              <w:t>00</w:t>
            </w:r>
          </w:p>
        </w:tc>
        <w:tc>
          <w:tcPr>
            <w:tcW w:w="1510" w:type="dxa"/>
            <w:vAlign w:val="center"/>
          </w:tcPr>
          <w:p w14:paraId="3C57AD68" w14:textId="12B396FF"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0.04213366</w:t>
            </w:r>
          </w:p>
        </w:tc>
        <w:tc>
          <w:tcPr>
            <w:tcW w:w="0" w:type="auto"/>
            <w:vAlign w:val="center"/>
          </w:tcPr>
          <w:p w14:paraId="0AA446AD" w14:textId="0927CD79"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0.70653833</w:t>
            </w:r>
          </w:p>
        </w:tc>
        <w:tc>
          <w:tcPr>
            <w:tcW w:w="0" w:type="auto"/>
            <w:vAlign w:val="center"/>
          </w:tcPr>
          <w:p w14:paraId="5B3810CB" w14:textId="27D393D8"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55.77766633</w:t>
            </w:r>
          </w:p>
        </w:tc>
        <w:tc>
          <w:tcPr>
            <w:tcW w:w="0" w:type="auto"/>
            <w:vAlign w:val="center"/>
          </w:tcPr>
          <w:p w14:paraId="10E9338F" w14:textId="22BDA98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5368.1400043</w:t>
            </w:r>
          </w:p>
        </w:tc>
        <w:tc>
          <w:tcPr>
            <w:tcW w:w="0" w:type="auto"/>
            <w:vAlign w:val="center"/>
          </w:tcPr>
          <w:p w14:paraId="5D6BB96F" w14:textId="2364D650"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21242.2937066</w:t>
            </w:r>
          </w:p>
        </w:tc>
      </w:tr>
      <w:tr w:rsidR="008972F4" w:rsidRPr="003A44AB" w14:paraId="570599F7" w14:textId="77777777" w:rsidTr="00DF53E6">
        <w:trPr>
          <w:jc w:val="center"/>
        </w:trPr>
        <w:tc>
          <w:tcPr>
            <w:tcW w:w="0" w:type="auto"/>
            <w:vAlign w:val="center"/>
          </w:tcPr>
          <w:p w14:paraId="3D7728A3"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C</w:t>
            </w:r>
          </w:p>
        </w:tc>
        <w:tc>
          <w:tcPr>
            <w:tcW w:w="1212" w:type="dxa"/>
            <w:vAlign w:val="center"/>
          </w:tcPr>
          <w:p w14:paraId="1F5ECBC2" w14:textId="0999A0D8"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0.01461666</w:t>
            </w:r>
          </w:p>
        </w:tc>
        <w:tc>
          <w:tcPr>
            <w:tcW w:w="1510" w:type="dxa"/>
            <w:vAlign w:val="center"/>
          </w:tcPr>
          <w:p w14:paraId="12BBA374" w14:textId="4D286AB5"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0.06046333</w:t>
            </w:r>
          </w:p>
        </w:tc>
        <w:tc>
          <w:tcPr>
            <w:tcW w:w="0" w:type="auto"/>
            <w:vAlign w:val="center"/>
          </w:tcPr>
          <w:p w14:paraId="437A41AD" w14:textId="67384FE3"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1.89549333</w:t>
            </w:r>
          </w:p>
        </w:tc>
        <w:tc>
          <w:tcPr>
            <w:tcW w:w="0" w:type="auto"/>
            <w:vAlign w:val="center"/>
          </w:tcPr>
          <w:p w14:paraId="44366DF4" w14:textId="27665B9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207.4096066</w:t>
            </w:r>
          </w:p>
        </w:tc>
        <w:tc>
          <w:tcPr>
            <w:tcW w:w="0" w:type="auto"/>
            <w:vAlign w:val="center"/>
          </w:tcPr>
          <w:p w14:paraId="7724F6E3" w14:textId="4889E7E4"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24970.167456</w:t>
            </w:r>
          </w:p>
        </w:tc>
        <w:tc>
          <w:tcPr>
            <w:tcW w:w="0" w:type="auto"/>
            <w:vAlign w:val="center"/>
          </w:tcPr>
          <w:p w14:paraId="60206D15" w14:textId="47ACBC51"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100109.238919</w:t>
            </w:r>
          </w:p>
        </w:tc>
      </w:tr>
      <w:tr w:rsidR="008972F4" w:rsidRPr="003A44AB" w14:paraId="34F973FE" w14:textId="77777777" w:rsidTr="00DF53E6">
        <w:trPr>
          <w:jc w:val="center"/>
        </w:trPr>
        <w:tc>
          <w:tcPr>
            <w:tcW w:w="0" w:type="auto"/>
            <w:vAlign w:val="center"/>
          </w:tcPr>
          <w:p w14:paraId="0CF082AF" w14:textId="77777777" w:rsidR="00F66385" w:rsidRPr="003A44AB" w:rsidRDefault="00F66385" w:rsidP="00DF53E6">
            <w:pPr>
              <w:spacing w:after="200"/>
              <w:jc w:val="center"/>
              <w:rPr>
                <w:b w:val="0"/>
                <w:bCs/>
                <w:noProof/>
                <w:color w:val="0F0D29" w:themeColor="text1"/>
                <w:sz w:val="22"/>
                <w:szCs w:val="18"/>
              </w:rPr>
            </w:pPr>
            <w:r w:rsidRPr="003A44AB">
              <w:rPr>
                <w:b w:val="0"/>
                <w:bCs/>
                <w:noProof/>
                <w:color w:val="0F0D29" w:themeColor="text1"/>
                <w:sz w:val="22"/>
                <w:szCs w:val="18"/>
              </w:rPr>
              <w:t>D</w:t>
            </w:r>
          </w:p>
        </w:tc>
        <w:tc>
          <w:tcPr>
            <w:tcW w:w="1212" w:type="dxa"/>
            <w:vAlign w:val="center"/>
          </w:tcPr>
          <w:p w14:paraId="01D220E9" w14:textId="1486F59F"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0.05795233</w:t>
            </w:r>
          </w:p>
        </w:tc>
        <w:tc>
          <w:tcPr>
            <w:tcW w:w="1510" w:type="dxa"/>
            <w:vAlign w:val="center"/>
          </w:tcPr>
          <w:p w14:paraId="754539FF" w14:textId="16C43D9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0.21679099</w:t>
            </w:r>
          </w:p>
        </w:tc>
        <w:tc>
          <w:tcPr>
            <w:tcW w:w="0" w:type="auto"/>
            <w:vAlign w:val="center"/>
          </w:tcPr>
          <w:p w14:paraId="7BCEE40C" w14:textId="241155CD"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1.83298366</w:t>
            </w:r>
          </w:p>
        </w:tc>
        <w:tc>
          <w:tcPr>
            <w:tcW w:w="0" w:type="auto"/>
            <w:vAlign w:val="center"/>
          </w:tcPr>
          <w:p w14:paraId="4B0F8D3B" w14:textId="49DF2AAC"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38.99261433</w:t>
            </w:r>
          </w:p>
        </w:tc>
        <w:tc>
          <w:tcPr>
            <w:tcW w:w="0" w:type="auto"/>
            <w:vAlign w:val="center"/>
          </w:tcPr>
          <w:p w14:paraId="2EA9E76D" w14:textId="3600A998"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3343.9230059</w:t>
            </w:r>
          </w:p>
        </w:tc>
        <w:tc>
          <w:tcPr>
            <w:tcW w:w="0" w:type="auto"/>
            <w:vAlign w:val="center"/>
          </w:tcPr>
          <w:p w14:paraId="47201604" w14:textId="6A771AD9" w:rsidR="00F66385" w:rsidRPr="003A44AB" w:rsidRDefault="003172D9" w:rsidP="00DF53E6">
            <w:pPr>
              <w:spacing w:after="200"/>
              <w:jc w:val="center"/>
              <w:rPr>
                <w:b w:val="0"/>
                <w:bCs/>
                <w:noProof/>
                <w:color w:val="0F0D29" w:themeColor="text1"/>
                <w:sz w:val="20"/>
                <w:szCs w:val="16"/>
              </w:rPr>
            </w:pPr>
            <w:r w:rsidRPr="003172D9">
              <w:rPr>
                <w:b w:val="0"/>
                <w:bCs/>
                <w:noProof/>
                <w:color w:val="0F0D29" w:themeColor="text1"/>
                <w:sz w:val="20"/>
                <w:szCs w:val="16"/>
              </w:rPr>
              <w:t>15970.4816176</w:t>
            </w:r>
          </w:p>
        </w:tc>
      </w:tr>
    </w:tbl>
    <w:p w14:paraId="463D1BC5" w14:textId="3DD9F147" w:rsidR="00F66385" w:rsidRDefault="00F66385" w:rsidP="00F66385">
      <w:pPr>
        <w:pStyle w:val="Contenido"/>
        <w:rPr>
          <w:u w:val="single"/>
        </w:rPr>
      </w:pPr>
    </w:p>
    <w:p w14:paraId="7BE5312D" w14:textId="77777777" w:rsidR="007673FB" w:rsidRDefault="007673FB" w:rsidP="00FA7C59">
      <w:pPr>
        <w:pStyle w:val="Contenido"/>
        <w:jc w:val="both"/>
        <w:rPr>
          <w:color w:val="0F0D29" w:themeColor="text1"/>
          <w:sz w:val="22"/>
          <w:szCs w:val="18"/>
        </w:rPr>
      </w:pPr>
    </w:p>
    <w:p w14:paraId="6C741D04" w14:textId="77777777" w:rsidR="007673FB" w:rsidRDefault="007673FB" w:rsidP="00FA7C59">
      <w:pPr>
        <w:pStyle w:val="Contenido"/>
        <w:jc w:val="both"/>
        <w:rPr>
          <w:color w:val="0F0D29" w:themeColor="text1"/>
          <w:sz w:val="22"/>
          <w:szCs w:val="18"/>
        </w:rPr>
      </w:pPr>
    </w:p>
    <w:p w14:paraId="785C5382" w14:textId="229C97B1" w:rsidR="00FA7C59" w:rsidRDefault="00FA7C59" w:rsidP="00FA7C59">
      <w:pPr>
        <w:pStyle w:val="Contenido"/>
        <w:jc w:val="both"/>
        <w:rPr>
          <w:color w:val="0F0D29" w:themeColor="text1"/>
          <w:sz w:val="22"/>
          <w:szCs w:val="18"/>
        </w:rPr>
      </w:pPr>
      <w:r w:rsidRPr="00FA7C59">
        <w:rPr>
          <w:color w:val="0F0D29" w:themeColor="text1"/>
          <w:sz w:val="22"/>
          <w:szCs w:val="18"/>
        </w:rPr>
        <w:t xml:space="preserve">As we see, there is a markable difference between the parallelized code and the non-parallelized, this difference is even more evident when we watch at the larger vector sizes. So, for that reason, we </w:t>
      </w:r>
      <w:r>
        <w:rPr>
          <w:color w:val="0F0D29" w:themeColor="text1"/>
          <w:sz w:val="22"/>
          <w:szCs w:val="18"/>
        </w:rPr>
        <w:t>w</w:t>
      </w:r>
      <w:r w:rsidRPr="00FA7C59">
        <w:rPr>
          <w:color w:val="0F0D29" w:themeColor="text1"/>
          <w:sz w:val="22"/>
          <w:szCs w:val="18"/>
        </w:rPr>
        <w:t xml:space="preserve">ill focus on this </w:t>
      </w:r>
      <w:r w:rsidR="00036DDB">
        <w:rPr>
          <w:color w:val="0F0D29" w:themeColor="text1"/>
          <w:sz w:val="22"/>
          <w:szCs w:val="18"/>
        </w:rPr>
        <w:t>larger</w:t>
      </w:r>
      <w:r w:rsidRPr="00FA7C59">
        <w:rPr>
          <w:color w:val="0F0D29" w:themeColor="text1"/>
          <w:sz w:val="22"/>
          <w:szCs w:val="18"/>
        </w:rPr>
        <w:t xml:space="preserve"> vector sizes</w:t>
      </w:r>
      <w:r w:rsidR="00036DDB">
        <w:rPr>
          <w:color w:val="0F0D29" w:themeColor="text1"/>
          <w:sz w:val="22"/>
          <w:szCs w:val="18"/>
        </w:rPr>
        <w:t xml:space="preserve"> (specifically 200000)</w:t>
      </w:r>
      <w:r w:rsidRPr="00FA7C59">
        <w:rPr>
          <w:color w:val="0F0D29" w:themeColor="text1"/>
          <w:sz w:val="22"/>
          <w:szCs w:val="18"/>
        </w:rPr>
        <w:t>, as we can prove in a more detailed way, how much improvement exists.</w:t>
      </w:r>
    </w:p>
    <w:p w14:paraId="56C7F739" w14:textId="2D078058" w:rsidR="001F7B75" w:rsidRDefault="001F7B75" w:rsidP="00FA7C59">
      <w:pPr>
        <w:pStyle w:val="Contenido"/>
        <w:jc w:val="both"/>
        <w:rPr>
          <w:color w:val="0F0D29" w:themeColor="text1"/>
          <w:sz w:val="22"/>
          <w:szCs w:val="18"/>
        </w:rPr>
      </w:pPr>
    </w:p>
    <w:p w14:paraId="0F42E940" w14:textId="67A9CB8D" w:rsidR="001F7B75" w:rsidRDefault="001F7B75" w:rsidP="00FA7C59">
      <w:pPr>
        <w:pStyle w:val="Contenido"/>
        <w:jc w:val="both"/>
        <w:rPr>
          <w:color w:val="0F0D29" w:themeColor="text1"/>
          <w:sz w:val="22"/>
          <w:szCs w:val="18"/>
        </w:rPr>
      </w:pPr>
      <w:r>
        <w:rPr>
          <w:color w:val="0F0D29" w:themeColor="text1"/>
          <w:sz w:val="22"/>
          <w:szCs w:val="18"/>
        </w:rPr>
        <w:t>Now by usin</w:t>
      </w:r>
      <w:r w:rsidR="006336C6">
        <w:rPr>
          <w:color w:val="0F0D29" w:themeColor="text1"/>
          <w:sz w:val="22"/>
          <w:szCs w:val="18"/>
        </w:rPr>
        <w:t>g</w:t>
      </w:r>
      <w:r>
        <w:rPr>
          <w:color w:val="0F0D29" w:themeColor="text1"/>
          <w:sz w:val="22"/>
          <w:szCs w:val="18"/>
        </w:rPr>
        <w:t xml:space="preserve"> </w:t>
      </w:r>
      <w:r w:rsidR="006336C6">
        <w:rPr>
          <w:color w:val="0F0D29" w:themeColor="text1"/>
          <w:sz w:val="22"/>
          <w:szCs w:val="18"/>
        </w:rPr>
        <w:t>A</w:t>
      </w:r>
      <w:r>
        <w:rPr>
          <w:color w:val="0F0D29" w:themeColor="text1"/>
          <w:sz w:val="22"/>
          <w:szCs w:val="18"/>
        </w:rPr>
        <w:t>mda</w:t>
      </w:r>
      <w:r w:rsidR="006336C6">
        <w:rPr>
          <w:color w:val="0F0D29" w:themeColor="text1"/>
          <w:sz w:val="22"/>
          <w:szCs w:val="18"/>
        </w:rPr>
        <w:t>h</w:t>
      </w:r>
      <w:r>
        <w:rPr>
          <w:color w:val="0F0D29" w:themeColor="text1"/>
          <w:sz w:val="22"/>
          <w:szCs w:val="18"/>
        </w:rPr>
        <w:t>l</w:t>
      </w:r>
      <w:r w:rsidR="006336C6">
        <w:rPr>
          <w:color w:val="0F0D29" w:themeColor="text1"/>
          <w:sz w:val="22"/>
          <w:szCs w:val="18"/>
        </w:rPr>
        <w:t>’s</w:t>
      </w:r>
      <w:r>
        <w:rPr>
          <w:color w:val="0F0D29" w:themeColor="text1"/>
          <w:sz w:val="22"/>
          <w:szCs w:val="18"/>
        </w:rPr>
        <w:t xml:space="preserve"> l</w:t>
      </w:r>
      <w:r w:rsidR="006336C6">
        <w:rPr>
          <w:color w:val="0F0D29" w:themeColor="text1"/>
          <w:sz w:val="22"/>
          <w:szCs w:val="18"/>
        </w:rPr>
        <w:t>aw</w:t>
      </w:r>
      <w:r>
        <w:rPr>
          <w:color w:val="0F0D29" w:themeColor="text1"/>
          <w:sz w:val="22"/>
          <w:szCs w:val="18"/>
        </w:rPr>
        <w:t xml:space="preserve"> we can calculate the </w:t>
      </w:r>
      <w:r w:rsidR="006336C6">
        <w:rPr>
          <w:color w:val="0F0D29" w:themeColor="text1"/>
          <w:sz w:val="22"/>
          <w:szCs w:val="18"/>
        </w:rPr>
        <w:t>s</w:t>
      </w:r>
      <w:r>
        <w:rPr>
          <w:color w:val="0F0D29" w:themeColor="text1"/>
          <w:sz w:val="22"/>
          <w:szCs w:val="18"/>
        </w:rPr>
        <w:t>peed gain for algorithms A and D, and only thos</w:t>
      </w:r>
      <w:r w:rsidR="006336C6">
        <w:rPr>
          <w:color w:val="0F0D29" w:themeColor="text1"/>
          <w:sz w:val="22"/>
          <w:szCs w:val="18"/>
        </w:rPr>
        <w:t>e</w:t>
      </w:r>
      <w:r>
        <w:rPr>
          <w:color w:val="0F0D29" w:themeColor="text1"/>
          <w:sz w:val="22"/>
          <w:szCs w:val="18"/>
        </w:rPr>
        <w:t>, as algorithms B and C are non parallelizables as they have</w:t>
      </w:r>
      <w:r w:rsidR="006336C6">
        <w:rPr>
          <w:color w:val="0F0D29" w:themeColor="text1"/>
          <w:sz w:val="22"/>
          <w:szCs w:val="18"/>
        </w:rPr>
        <w:t xml:space="preserve"> different kinds of</w:t>
      </w:r>
      <w:r>
        <w:rPr>
          <w:color w:val="0F0D29" w:themeColor="text1"/>
          <w:sz w:val="22"/>
          <w:szCs w:val="18"/>
        </w:rPr>
        <w:t xml:space="preserve"> dependences.</w:t>
      </w:r>
    </w:p>
    <w:p w14:paraId="4A86A5B8" w14:textId="7480AA78" w:rsidR="001F7B75" w:rsidRDefault="001F7B75" w:rsidP="00FA7C59">
      <w:pPr>
        <w:pStyle w:val="Contenido"/>
        <w:jc w:val="both"/>
        <w:rPr>
          <w:color w:val="0F0D29" w:themeColor="text1"/>
          <w:sz w:val="22"/>
          <w:szCs w:val="18"/>
        </w:rPr>
      </w:pPr>
    </w:p>
    <w:p w14:paraId="732E6AF0" w14:textId="737C63E2" w:rsidR="00465570" w:rsidRPr="00465570" w:rsidRDefault="00465570" w:rsidP="00465570">
      <w:pPr>
        <w:pStyle w:val="Ttulo2"/>
      </w:pPr>
      <w:r w:rsidRPr="0075190B">
        <w:rPr>
          <w:b/>
          <w:bCs/>
          <w:noProof/>
        </w:rPr>
        <mc:AlternateContent>
          <mc:Choice Requires="wps">
            <w:drawing>
              <wp:anchor distT="45720" distB="45720" distL="114300" distR="114300" simplePos="0" relativeHeight="251695104" behindDoc="0" locked="0" layoutInCell="1" allowOverlap="1" wp14:anchorId="0F98EB21" wp14:editId="2ECEE1AE">
                <wp:simplePos x="0" y="0"/>
                <wp:positionH relativeFrom="margin">
                  <wp:posOffset>2311400</wp:posOffset>
                </wp:positionH>
                <wp:positionV relativeFrom="paragraph">
                  <wp:posOffset>392447</wp:posOffset>
                </wp:positionV>
                <wp:extent cx="1532890" cy="28575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5750"/>
                        </a:xfrm>
                        <a:prstGeom prst="rect">
                          <a:avLst/>
                        </a:prstGeom>
                        <a:noFill/>
                        <a:ln w="9525">
                          <a:noFill/>
                          <a:miter lim="800000"/>
                          <a:headEnd/>
                          <a:tailEnd/>
                        </a:ln>
                      </wps:spPr>
                      <wps:txbx>
                        <w:txbxContent>
                          <w:p w14:paraId="06466634" w14:textId="77777777" w:rsidR="00465570" w:rsidRPr="0075190B" w:rsidRDefault="00465570" w:rsidP="00465570">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55CB9369" w14:textId="77777777" w:rsidR="00465570" w:rsidRDefault="00465570" w:rsidP="00465570">
                            <w:pPr>
                              <w:rPr>
                                <w:b w:val="0"/>
                                <w:bCs/>
                                <w:color w:val="0F0D29" w:themeColor="text1"/>
                                <w:sz w:val="22"/>
                                <w:szCs w:val="18"/>
                              </w:rPr>
                            </w:pPr>
                          </w:p>
                          <w:p w14:paraId="7DE2F7A9" w14:textId="77777777" w:rsidR="00465570" w:rsidRDefault="00465570" w:rsidP="00465570">
                            <w:pPr>
                              <w:rPr>
                                <w:b w:val="0"/>
                                <w:bCs/>
                                <w:color w:val="0F0D29" w:themeColor="text1"/>
                                <w:sz w:val="22"/>
                                <w:szCs w:val="18"/>
                              </w:rPr>
                            </w:pPr>
                          </w:p>
                          <w:p w14:paraId="07440A68" w14:textId="77777777" w:rsidR="00465570" w:rsidRPr="0075190B" w:rsidRDefault="00465570" w:rsidP="00465570">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EB21" id="_x0000_s1033" type="#_x0000_t202" style="position:absolute;margin-left:182pt;margin-top:30.9pt;width:120.7pt;height:2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" filled="f" stroked="f">
                <v:textbox>
                  <w:txbxContent>
                    <w:p w14:paraId="06466634" w14:textId="77777777" w:rsidR="00465570" w:rsidRPr="0075190B" w:rsidRDefault="00465570" w:rsidP="00465570">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55CB9369" w14:textId="77777777" w:rsidR="00465570" w:rsidRDefault="00465570" w:rsidP="00465570">
                      <w:pPr>
                        <w:rPr>
                          <w:b w:val="0"/>
                          <w:bCs/>
                          <w:color w:val="0F0D29" w:themeColor="text1"/>
                          <w:sz w:val="22"/>
                          <w:szCs w:val="18"/>
                        </w:rPr>
                      </w:pPr>
                    </w:p>
                    <w:p w14:paraId="7DE2F7A9" w14:textId="77777777" w:rsidR="00465570" w:rsidRDefault="00465570" w:rsidP="00465570">
                      <w:pPr>
                        <w:rPr>
                          <w:b w:val="0"/>
                          <w:bCs/>
                          <w:color w:val="0F0D29" w:themeColor="text1"/>
                          <w:sz w:val="22"/>
                          <w:szCs w:val="18"/>
                        </w:rPr>
                      </w:pPr>
                    </w:p>
                    <w:p w14:paraId="07440A68" w14:textId="77777777" w:rsidR="00465570" w:rsidRPr="0075190B" w:rsidRDefault="00465570" w:rsidP="00465570">
                      <w:pPr>
                        <w:rPr>
                          <w:b w:val="0"/>
                          <w:bCs/>
                          <w:color w:val="0F0D29" w:themeColor="text1"/>
                          <w:sz w:val="22"/>
                          <w:szCs w:val="18"/>
                        </w:rPr>
                      </w:pPr>
                    </w:p>
                  </w:txbxContent>
                </v:textbox>
                <w10:wrap anchorx="margin"/>
              </v:shape>
            </w:pict>
          </mc:Fallback>
        </mc:AlternateContent>
      </w:r>
      <w:r w:rsidR="001F7B75">
        <w:t>Speed gain A</w:t>
      </w:r>
      <w:r>
        <w:t xml:space="preserve"> </w:t>
      </w:r>
    </w:p>
    <w:p w14:paraId="1C551A48" w14:textId="7FABDBB7" w:rsidR="006336C6" w:rsidRDefault="00465570" w:rsidP="00FA7C59">
      <w:pPr>
        <w:pStyle w:val="Contenido"/>
        <w:jc w:val="both"/>
        <w:rPr>
          <w:color w:val="0F0D29" w:themeColor="text1"/>
          <w:sz w:val="22"/>
          <w:szCs w:val="18"/>
        </w:rPr>
      </w:pPr>
      <w:r>
        <w:rPr>
          <w:color w:val="0F0D29" w:themeColor="text1"/>
          <w:sz w:val="22"/>
          <w:szCs w:val="18"/>
        </w:rPr>
        <w:t>S</w:t>
      </w:r>
      <w:r w:rsidRPr="00465570">
        <w:rPr>
          <w:color w:val="0F0D29" w:themeColor="text1"/>
          <w:sz w:val="22"/>
          <w:szCs w:val="18"/>
          <w:vertAlign w:val="subscript"/>
        </w:rPr>
        <w:t>gA</w:t>
      </w:r>
      <w:r>
        <w:rPr>
          <w:color w:val="0F0D29" w:themeColor="text1"/>
          <w:sz w:val="22"/>
          <w:szCs w:val="18"/>
          <w:vertAlign w:val="subscript"/>
        </w:rPr>
        <w:t xml:space="preserve"> </w:t>
      </w:r>
      <w:r>
        <w:rPr>
          <w:color w:val="0F0D29" w:themeColor="text1"/>
          <w:sz w:val="22"/>
          <w:szCs w:val="18"/>
        </w:rPr>
        <w:t xml:space="preserve">= </w:t>
      </w:r>
      <m:oMath>
        <m:f>
          <m:fPr>
            <m:ctrlPr>
              <w:rPr>
                <w:rFonts w:ascii="Cambria Math" w:hAnsi="Cambria Math"/>
                <w:i/>
                <w:color w:val="0F0D29" w:themeColor="text1"/>
                <w:sz w:val="22"/>
                <w:szCs w:val="18"/>
              </w:rPr>
            </m:ctrlPr>
          </m:fPr>
          <m:num>
            <m:r>
              <w:rPr>
                <w:rFonts w:ascii="Cambria Math" w:hAnsi="Cambria Math"/>
                <w:color w:val="0F0D29" w:themeColor="text1"/>
                <w:sz w:val="22"/>
                <w:szCs w:val="18"/>
              </w:rPr>
              <m:t>To</m:t>
            </m:r>
          </m:num>
          <m:den>
            <m:r>
              <w:rPr>
                <w:rFonts w:ascii="Cambria Math" w:hAnsi="Cambria Math"/>
                <w:color w:val="0F0D29" w:themeColor="text1"/>
                <w:sz w:val="22"/>
                <w:szCs w:val="18"/>
              </w:rPr>
              <m:t>Ti</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TsA</m:t>
            </m:r>
          </m:num>
          <m:den>
            <m:r>
              <w:rPr>
                <w:rFonts w:ascii="Cambria Math" w:hAnsi="Cambria Math"/>
                <w:color w:val="0F0D29" w:themeColor="text1"/>
                <w:sz w:val="22"/>
                <w:szCs w:val="18"/>
              </w:rPr>
              <m:t>TpA</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15561.694973</m:t>
            </m:r>
          </m:num>
          <m:den>
            <m:r>
              <w:rPr>
                <w:rFonts w:ascii="Cambria Math" w:hAnsi="Cambria Math"/>
                <w:color w:val="0F0D29" w:themeColor="text1"/>
                <w:sz w:val="22"/>
                <w:szCs w:val="18"/>
              </w:rPr>
              <m:t>11225.233033</m:t>
            </m:r>
          </m:den>
        </m:f>
        <m:r>
          <w:rPr>
            <w:rFonts w:ascii="Cambria Math" w:hAnsi="Cambria Math"/>
            <w:color w:val="0F0D29" w:themeColor="text1"/>
            <w:sz w:val="22"/>
            <w:szCs w:val="18"/>
          </w:rPr>
          <m:t>=1.3863</m:t>
        </m:r>
      </m:oMath>
    </w:p>
    <w:p w14:paraId="3C8979F9" w14:textId="29DAB335" w:rsidR="00465570" w:rsidRDefault="00036DDB" w:rsidP="00FA7C59">
      <w:pPr>
        <w:pStyle w:val="Contenido"/>
        <w:jc w:val="both"/>
        <w:rPr>
          <w:color w:val="0F0D29" w:themeColor="text1"/>
          <w:sz w:val="22"/>
          <w:szCs w:val="18"/>
        </w:rPr>
      </w:pPr>
      <w:r w:rsidRPr="0075190B">
        <w:rPr>
          <w:b/>
          <w:bCs/>
          <w:noProof/>
          <w:color w:val="0F0D29" w:themeColor="text1"/>
          <w:sz w:val="22"/>
          <w:szCs w:val="18"/>
        </w:rPr>
        <mc:AlternateContent>
          <mc:Choice Requires="wps">
            <w:drawing>
              <wp:anchor distT="45720" distB="45720" distL="114300" distR="114300" simplePos="0" relativeHeight="251699200" behindDoc="0" locked="0" layoutInCell="1" allowOverlap="1" wp14:anchorId="221E7DC6" wp14:editId="51B48CAD">
                <wp:simplePos x="0" y="0"/>
                <wp:positionH relativeFrom="column">
                  <wp:posOffset>2313777</wp:posOffset>
                </wp:positionH>
                <wp:positionV relativeFrom="paragraph">
                  <wp:posOffset>167005</wp:posOffset>
                </wp:positionV>
                <wp:extent cx="1532965" cy="300507"/>
                <wp:effectExtent l="0" t="0" r="0" b="444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74DEB712"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F223490" w14:textId="77777777" w:rsidR="00036DDB" w:rsidRPr="0075190B" w:rsidRDefault="00036DDB" w:rsidP="00036DDB">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E7DC6" id="_x0000_s1034" type="#_x0000_t202" style="position:absolute;left:0;text-align:left;margin-left:182.2pt;margin-top:13.15pt;width:120.7pt;height:23.6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" filled="f" stroked="f">
                <v:textbox>
                  <w:txbxContent>
                    <w:p w14:paraId="74DEB712"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F223490" w14:textId="77777777" w:rsidR="00036DDB" w:rsidRPr="0075190B" w:rsidRDefault="00036DDB" w:rsidP="00036DDB">
                      <w:pPr>
                        <w:rPr>
                          <w:b w:val="0"/>
                          <w:bCs/>
                          <w:color w:val="0F0D29" w:themeColor="text1"/>
                          <w:sz w:val="22"/>
                          <w:szCs w:val="18"/>
                        </w:rPr>
                      </w:pPr>
                    </w:p>
                  </w:txbxContent>
                </v:textbox>
              </v:shape>
            </w:pict>
          </mc:Fallback>
        </mc:AlternateContent>
      </w:r>
    </w:p>
    <w:p w14:paraId="45D84DD1" w14:textId="6EAAE088" w:rsidR="00465570" w:rsidRPr="00465570" w:rsidRDefault="00465570" w:rsidP="00FA7C59">
      <w:pPr>
        <w:pStyle w:val="Contenido"/>
        <w:jc w:val="both"/>
        <w:rPr>
          <w:color w:val="0F0D29" w:themeColor="text1"/>
          <w:sz w:val="22"/>
          <w:szCs w:val="18"/>
        </w:rPr>
      </w:pPr>
      <w:r>
        <w:rPr>
          <w:color w:val="0F0D29" w:themeColor="text1"/>
          <w:sz w:val="22"/>
          <w:szCs w:val="18"/>
        </w:rPr>
        <w:t>S</w:t>
      </w:r>
      <w:r w:rsidRPr="00465570">
        <w:rPr>
          <w:color w:val="0F0D29" w:themeColor="text1"/>
          <w:sz w:val="22"/>
          <w:szCs w:val="18"/>
          <w:vertAlign w:val="subscript"/>
        </w:rPr>
        <w:t>gA</w:t>
      </w:r>
      <w:r>
        <w:rPr>
          <w:color w:val="0F0D29" w:themeColor="text1"/>
          <w:sz w:val="22"/>
          <w:szCs w:val="18"/>
          <w:vertAlign w:val="subscript"/>
        </w:rPr>
        <w:t xml:space="preserve"> </w:t>
      </w:r>
      <w:r>
        <w:rPr>
          <w:color w:val="0F0D29" w:themeColor="text1"/>
          <w:sz w:val="22"/>
          <w:szCs w:val="18"/>
        </w:rPr>
        <w:t xml:space="preserve">= </w:t>
      </w:r>
      <m:oMath>
        <m:f>
          <m:fPr>
            <m:ctrlPr>
              <w:rPr>
                <w:rFonts w:ascii="Cambria Math" w:hAnsi="Cambria Math"/>
                <w:i/>
                <w:color w:val="0F0D29" w:themeColor="text1"/>
                <w:sz w:val="22"/>
                <w:szCs w:val="18"/>
              </w:rPr>
            </m:ctrlPr>
          </m:fPr>
          <m:num>
            <m:r>
              <w:rPr>
                <w:rFonts w:ascii="Cambria Math" w:hAnsi="Cambria Math"/>
                <w:color w:val="0F0D29" w:themeColor="text1"/>
                <w:sz w:val="22"/>
                <w:szCs w:val="18"/>
              </w:rPr>
              <m:t>To</m:t>
            </m:r>
          </m:num>
          <m:den>
            <m:r>
              <w:rPr>
                <w:rFonts w:ascii="Cambria Math" w:hAnsi="Cambria Math"/>
                <w:color w:val="0F0D29" w:themeColor="text1"/>
                <w:sz w:val="22"/>
                <w:szCs w:val="18"/>
              </w:rPr>
              <m:t>Ti</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TsA</m:t>
            </m:r>
          </m:num>
          <m:den>
            <m:r>
              <w:rPr>
                <w:rFonts w:ascii="Cambria Math" w:hAnsi="Cambria Math"/>
                <w:color w:val="0F0D29" w:themeColor="text1"/>
                <w:sz w:val="22"/>
                <w:szCs w:val="18"/>
              </w:rPr>
              <m:t>TpA</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20460.150972</m:t>
            </m:r>
          </m:num>
          <m:den>
            <m:r>
              <w:rPr>
                <w:rFonts w:ascii="Cambria Math" w:hAnsi="Cambria Math"/>
                <w:color w:val="0F0D29" w:themeColor="text1"/>
                <w:sz w:val="22"/>
                <w:szCs w:val="18"/>
              </w:rPr>
              <m:t>16356.703173</m:t>
            </m:r>
          </m:den>
        </m:f>
        <m:r>
          <w:rPr>
            <w:rFonts w:ascii="Cambria Math" w:hAnsi="Cambria Math"/>
            <w:color w:val="0F0D29" w:themeColor="text1"/>
            <w:sz w:val="22"/>
            <w:szCs w:val="18"/>
          </w:rPr>
          <m:t>=1.</m:t>
        </m:r>
        <m:r>
          <w:rPr>
            <w:rFonts w:ascii="Cambria Math" w:hAnsi="Cambria Math"/>
            <w:color w:val="0F0D29" w:themeColor="text1"/>
            <w:sz w:val="22"/>
            <w:szCs w:val="18"/>
          </w:rPr>
          <m:t>2509</m:t>
        </m:r>
      </m:oMath>
    </w:p>
    <w:p w14:paraId="68056E1C" w14:textId="550FF1C3" w:rsidR="006336C6" w:rsidRDefault="006336C6" w:rsidP="00FA7C59">
      <w:pPr>
        <w:pStyle w:val="Contenido"/>
        <w:jc w:val="both"/>
        <w:rPr>
          <w:color w:val="0F0D29" w:themeColor="text1"/>
          <w:sz w:val="22"/>
          <w:szCs w:val="18"/>
        </w:rPr>
      </w:pPr>
    </w:p>
    <w:p w14:paraId="062C5AA5" w14:textId="035D1C8A" w:rsidR="001F7B75" w:rsidRDefault="00036DDB" w:rsidP="00465570">
      <w:pPr>
        <w:pStyle w:val="Ttulo2"/>
      </w:pPr>
      <w:r w:rsidRPr="0075190B">
        <w:rPr>
          <w:b/>
          <w:bCs/>
          <w:noProof/>
        </w:rPr>
        <mc:AlternateContent>
          <mc:Choice Requires="wps">
            <w:drawing>
              <wp:anchor distT="45720" distB="45720" distL="114300" distR="114300" simplePos="0" relativeHeight="251697152" behindDoc="0" locked="0" layoutInCell="1" allowOverlap="1" wp14:anchorId="794C0F07" wp14:editId="1685B918">
                <wp:simplePos x="0" y="0"/>
                <wp:positionH relativeFrom="column">
                  <wp:posOffset>2328073</wp:posOffset>
                </wp:positionH>
                <wp:positionV relativeFrom="paragraph">
                  <wp:posOffset>391160</wp:posOffset>
                </wp:positionV>
                <wp:extent cx="1532965" cy="286247"/>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286247"/>
                        </a:xfrm>
                        <a:prstGeom prst="rect">
                          <a:avLst/>
                        </a:prstGeom>
                        <a:noFill/>
                        <a:ln w="9525">
                          <a:noFill/>
                          <a:miter lim="800000"/>
                          <a:headEnd/>
                          <a:tailEnd/>
                        </a:ln>
                      </wps:spPr>
                      <wps:txbx>
                        <w:txbxContent>
                          <w:p w14:paraId="468F55B3"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3D78960" w14:textId="77777777" w:rsidR="00036DDB" w:rsidRDefault="00036DDB" w:rsidP="00036DDB">
                            <w:pPr>
                              <w:rPr>
                                <w:b w:val="0"/>
                                <w:bCs/>
                                <w:color w:val="0F0D29" w:themeColor="text1"/>
                                <w:sz w:val="22"/>
                                <w:szCs w:val="18"/>
                              </w:rPr>
                            </w:pPr>
                          </w:p>
                          <w:p w14:paraId="7EBDD714" w14:textId="77777777" w:rsidR="00036DDB" w:rsidRDefault="00036DDB" w:rsidP="00036DDB">
                            <w:pPr>
                              <w:rPr>
                                <w:b w:val="0"/>
                                <w:bCs/>
                                <w:color w:val="0F0D29" w:themeColor="text1"/>
                                <w:sz w:val="22"/>
                                <w:szCs w:val="18"/>
                              </w:rPr>
                            </w:pPr>
                          </w:p>
                          <w:p w14:paraId="53F104BD" w14:textId="77777777" w:rsidR="00036DDB" w:rsidRPr="0075190B" w:rsidRDefault="00036DDB" w:rsidP="00036DDB">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C0F07" id="_x0000_s1035" type="#_x0000_t202" style="position:absolute;margin-left:183.3pt;margin-top:30.8pt;width:120.7pt;height:22.5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" filled="f" stroked="f">
                <v:textbox>
                  <w:txbxContent>
                    <w:p w14:paraId="468F55B3"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3D78960" w14:textId="77777777" w:rsidR="00036DDB" w:rsidRDefault="00036DDB" w:rsidP="00036DDB">
                      <w:pPr>
                        <w:rPr>
                          <w:b w:val="0"/>
                          <w:bCs/>
                          <w:color w:val="0F0D29" w:themeColor="text1"/>
                          <w:sz w:val="22"/>
                          <w:szCs w:val="18"/>
                        </w:rPr>
                      </w:pPr>
                    </w:p>
                    <w:p w14:paraId="7EBDD714" w14:textId="77777777" w:rsidR="00036DDB" w:rsidRDefault="00036DDB" w:rsidP="00036DDB">
                      <w:pPr>
                        <w:rPr>
                          <w:b w:val="0"/>
                          <w:bCs/>
                          <w:color w:val="0F0D29" w:themeColor="text1"/>
                          <w:sz w:val="22"/>
                          <w:szCs w:val="18"/>
                        </w:rPr>
                      </w:pPr>
                    </w:p>
                    <w:p w14:paraId="53F104BD" w14:textId="77777777" w:rsidR="00036DDB" w:rsidRPr="0075190B" w:rsidRDefault="00036DDB" w:rsidP="00036DDB">
                      <w:pPr>
                        <w:rPr>
                          <w:b w:val="0"/>
                          <w:bCs/>
                          <w:color w:val="0F0D29" w:themeColor="text1"/>
                          <w:sz w:val="22"/>
                          <w:szCs w:val="18"/>
                        </w:rPr>
                      </w:pPr>
                    </w:p>
                  </w:txbxContent>
                </v:textbox>
              </v:shape>
            </w:pict>
          </mc:Fallback>
        </mc:AlternateContent>
      </w:r>
      <w:r w:rsidR="001F7B75">
        <w:t>Speed gain D</w:t>
      </w:r>
    </w:p>
    <w:p w14:paraId="318E224B" w14:textId="32C2AB90" w:rsidR="00465570" w:rsidRDefault="00465570" w:rsidP="00465570">
      <w:pPr>
        <w:pStyle w:val="Contenido"/>
        <w:jc w:val="both"/>
        <w:rPr>
          <w:color w:val="0F0D29" w:themeColor="text1"/>
          <w:sz w:val="22"/>
          <w:szCs w:val="18"/>
        </w:rPr>
      </w:pPr>
      <w:r>
        <w:rPr>
          <w:color w:val="0F0D29" w:themeColor="text1"/>
          <w:sz w:val="22"/>
          <w:szCs w:val="18"/>
        </w:rPr>
        <w:t>S</w:t>
      </w:r>
      <w:r w:rsidRPr="00465570">
        <w:rPr>
          <w:color w:val="0F0D29" w:themeColor="text1"/>
          <w:sz w:val="22"/>
          <w:szCs w:val="18"/>
          <w:vertAlign w:val="subscript"/>
        </w:rPr>
        <w:t>g</w:t>
      </w:r>
      <w:r>
        <w:rPr>
          <w:color w:val="0F0D29" w:themeColor="text1"/>
          <w:sz w:val="22"/>
          <w:szCs w:val="18"/>
          <w:vertAlign w:val="subscript"/>
        </w:rPr>
        <w:t>D</w:t>
      </w:r>
      <w:r>
        <w:rPr>
          <w:color w:val="0F0D29" w:themeColor="text1"/>
          <w:sz w:val="22"/>
          <w:szCs w:val="18"/>
          <w:vertAlign w:val="subscript"/>
        </w:rPr>
        <w:t xml:space="preserve"> </w:t>
      </w:r>
      <w:r>
        <w:rPr>
          <w:color w:val="0F0D29" w:themeColor="text1"/>
          <w:sz w:val="22"/>
          <w:szCs w:val="18"/>
        </w:rPr>
        <w:t xml:space="preserve">= </w:t>
      </w:r>
      <m:oMath>
        <m:f>
          <m:fPr>
            <m:ctrlPr>
              <w:rPr>
                <w:rFonts w:ascii="Cambria Math" w:hAnsi="Cambria Math"/>
                <w:i/>
                <w:color w:val="0F0D29" w:themeColor="text1"/>
                <w:sz w:val="22"/>
                <w:szCs w:val="18"/>
              </w:rPr>
            </m:ctrlPr>
          </m:fPr>
          <m:num>
            <m:r>
              <w:rPr>
                <w:rFonts w:ascii="Cambria Math" w:hAnsi="Cambria Math"/>
                <w:color w:val="0F0D29" w:themeColor="text1"/>
                <w:sz w:val="22"/>
                <w:szCs w:val="18"/>
              </w:rPr>
              <m:t>To</m:t>
            </m:r>
          </m:num>
          <m:den>
            <m:r>
              <w:rPr>
                <w:rFonts w:ascii="Cambria Math" w:hAnsi="Cambria Math"/>
                <w:color w:val="0F0D29" w:themeColor="text1"/>
                <w:sz w:val="22"/>
                <w:szCs w:val="18"/>
              </w:rPr>
              <m:t>Ti</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Ts</m:t>
            </m:r>
            <m:r>
              <w:rPr>
                <w:rFonts w:ascii="Cambria Math" w:hAnsi="Cambria Math"/>
                <w:color w:val="0F0D29" w:themeColor="text1"/>
                <w:sz w:val="22"/>
                <w:szCs w:val="18"/>
              </w:rPr>
              <m:t>D</m:t>
            </m:r>
          </m:num>
          <m:den>
            <m:r>
              <w:rPr>
                <w:rFonts w:ascii="Cambria Math" w:hAnsi="Cambria Math"/>
                <w:color w:val="0F0D29" w:themeColor="text1"/>
                <w:sz w:val="22"/>
                <w:szCs w:val="18"/>
              </w:rPr>
              <m:t>Tp</m:t>
            </m:r>
            <m:r>
              <w:rPr>
                <w:rFonts w:ascii="Cambria Math" w:hAnsi="Cambria Math"/>
                <w:color w:val="0F0D29" w:themeColor="text1"/>
                <w:sz w:val="22"/>
                <w:szCs w:val="18"/>
              </w:rPr>
              <m:t>D</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83265.275556</m:t>
            </m:r>
          </m:num>
          <m:den>
            <m:r>
              <w:rPr>
                <w:rFonts w:ascii="Cambria Math" w:hAnsi="Cambria Math"/>
                <w:color w:val="0F0D29" w:themeColor="text1"/>
                <w:sz w:val="22"/>
                <w:szCs w:val="18"/>
              </w:rPr>
              <m:t>15970.481617</m:t>
            </m:r>
          </m:den>
        </m:f>
        <m:r>
          <w:rPr>
            <w:rFonts w:ascii="Cambria Math" w:hAnsi="Cambria Math"/>
            <w:color w:val="0F0D29" w:themeColor="text1"/>
            <w:sz w:val="22"/>
            <w:szCs w:val="18"/>
          </w:rPr>
          <m:t>=</m:t>
        </m:r>
        <m:r>
          <w:rPr>
            <w:rFonts w:ascii="Cambria Math" w:hAnsi="Cambria Math"/>
            <w:color w:val="0F0D29" w:themeColor="text1"/>
            <w:sz w:val="22"/>
            <w:szCs w:val="18"/>
          </w:rPr>
          <m:t>5.2137</m:t>
        </m:r>
      </m:oMath>
    </w:p>
    <w:p w14:paraId="188A5AFE" w14:textId="4619B3F9" w:rsidR="00465570" w:rsidRPr="00465570" w:rsidRDefault="00036DDB" w:rsidP="00465570">
      <w:pPr>
        <w:pStyle w:val="Contenido"/>
        <w:jc w:val="both"/>
        <w:rPr>
          <w:color w:val="0F0D29" w:themeColor="text1"/>
          <w:sz w:val="22"/>
          <w:szCs w:val="18"/>
        </w:rPr>
      </w:pPr>
      <w:r w:rsidRPr="0075190B">
        <w:rPr>
          <w:b/>
          <w:bCs/>
          <w:noProof/>
          <w:color w:val="0F0D29" w:themeColor="text1"/>
          <w:sz w:val="22"/>
          <w:szCs w:val="18"/>
        </w:rPr>
        <mc:AlternateContent>
          <mc:Choice Requires="wps">
            <w:drawing>
              <wp:anchor distT="45720" distB="45720" distL="114300" distR="114300" simplePos="0" relativeHeight="251701248" behindDoc="0" locked="0" layoutInCell="1" allowOverlap="1" wp14:anchorId="439E34DD" wp14:editId="231A84F1">
                <wp:simplePos x="0" y="0"/>
                <wp:positionH relativeFrom="margin">
                  <wp:posOffset>2336800</wp:posOffset>
                </wp:positionH>
                <wp:positionV relativeFrom="paragraph">
                  <wp:posOffset>172557</wp:posOffset>
                </wp:positionV>
                <wp:extent cx="1532965" cy="300507"/>
                <wp:effectExtent l="0" t="0" r="0" b="4445"/>
                <wp:wrapNone/>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7B841D8B"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66E6A97" w14:textId="77777777" w:rsidR="00036DDB" w:rsidRPr="0075190B" w:rsidRDefault="00036DDB" w:rsidP="00036DDB">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E34DD" id="_x0000_s1036" type="#_x0000_t202" style="position:absolute;left:0;text-align:left;margin-left:184pt;margin-top:13.6pt;width:120.7pt;height:23.6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" filled="f" stroked="f">
                <v:textbox>
                  <w:txbxContent>
                    <w:p w14:paraId="7B841D8B" w14:textId="77777777" w:rsidR="00036DDB" w:rsidRPr="0075190B" w:rsidRDefault="00036DDB" w:rsidP="00036DD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166E6A97" w14:textId="77777777" w:rsidR="00036DDB" w:rsidRPr="0075190B" w:rsidRDefault="00036DDB" w:rsidP="00036DDB">
                      <w:pPr>
                        <w:rPr>
                          <w:b w:val="0"/>
                          <w:bCs/>
                          <w:color w:val="0F0D29" w:themeColor="text1"/>
                          <w:sz w:val="22"/>
                          <w:szCs w:val="18"/>
                        </w:rPr>
                      </w:pPr>
                    </w:p>
                  </w:txbxContent>
                </v:textbox>
                <w10:wrap anchorx="margin"/>
              </v:shape>
            </w:pict>
          </mc:Fallback>
        </mc:AlternateContent>
      </w:r>
    </w:p>
    <w:p w14:paraId="142AF926" w14:textId="2B82E760" w:rsidR="00DF53E6" w:rsidRPr="00036DDB" w:rsidRDefault="00465570" w:rsidP="00036DDB">
      <w:pPr>
        <w:pStyle w:val="Contenido"/>
        <w:jc w:val="both"/>
        <w:rPr>
          <w:color w:val="0F0D29" w:themeColor="text1"/>
          <w:sz w:val="22"/>
          <w:szCs w:val="18"/>
        </w:rPr>
      </w:pPr>
      <w:r>
        <w:rPr>
          <w:color w:val="0F0D29" w:themeColor="text1"/>
          <w:sz w:val="22"/>
          <w:szCs w:val="18"/>
        </w:rPr>
        <w:t>S</w:t>
      </w:r>
      <w:r w:rsidRPr="00465570">
        <w:rPr>
          <w:color w:val="0F0D29" w:themeColor="text1"/>
          <w:sz w:val="22"/>
          <w:szCs w:val="18"/>
          <w:vertAlign w:val="subscript"/>
        </w:rPr>
        <w:t>g</w:t>
      </w:r>
      <w:r>
        <w:rPr>
          <w:color w:val="0F0D29" w:themeColor="text1"/>
          <w:sz w:val="22"/>
          <w:szCs w:val="18"/>
          <w:vertAlign w:val="subscript"/>
        </w:rPr>
        <w:t>D</w:t>
      </w:r>
      <w:r>
        <w:rPr>
          <w:color w:val="0F0D29" w:themeColor="text1"/>
          <w:sz w:val="22"/>
          <w:szCs w:val="18"/>
          <w:vertAlign w:val="subscript"/>
        </w:rPr>
        <w:t xml:space="preserve"> </w:t>
      </w:r>
      <w:r>
        <w:rPr>
          <w:color w:val="0F0D29" w:themeColor="text1"/>
          <w:sz w:val="22"/>
          <w:szCs w:val="18"/>
        </w:rPr>
        <w:t xml:space="preserve">= </w:t>
      </w:r>
      <m:oMath>
        <m:f>
          <m:fPr>
            <m:ctrlPr>
              <w:rPr>
                <w:rFonts w:ascii="Cambria Math" w:hAnsi="Cambria Math"/>
                <w:i/>
                <w:color w:val="0F0D29" w:themeColor="text1"/>
                <w:sz w:val="22"/>
                <w:szCs w:val="18"/>
              </w:rPr>
            </m:ctrlPr>
          </m:fPr>
          <m:num>
            <m:r>
              <w:rPr>
                <w:rFonts w:ascii="Cambria Math" w:hAnsi="Cambria Math"/>
                <w:color w:val="0F0D29" w:themeColor="text1"/>
                <w:sz w:val="22"/>
                <w:szCs w:val="18"/>
              </w:rPr>
              <m:t>To</m:t>
            </m:r>
          </m:num>
          <m:den>
            <m:r>
              <w:rPr>
                <w:rFonts w:ascii="Cambria Math" w:hAnsi="Cambria Math"/>
                <w:color w:val="0F0D29" w:themeColor="text1"/>
                <w:sz w:val="22"/>
                <w:szCs w:val="18"/>
              </w:rPr>
              <m:t>Ti</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Ts</m:t>
            </m:r>
            <m:r>
              <w:rPr>
                <w:rFonts w:ascii="Cambria Math" w:hAnsi="Cambria Math"/>
                <w:color w:val="0F0D29" w:themeColor="text1"/>
                <w:sz w:val="22"/>
                <w:szCs w:val="18"/>
              </w:rPr>
              <m:t>D</m:t>
            </m:r>
          </m:num>
          <m:den>
            <m:r>
              <w:rPr>
                <w:rFonts w:ascii="Cambria Math" w:hAnsi="Cambria Math"/>
                <w:color w:val="0F0D29" w:themeColor="text1"/>
                <w:sz w:val="22"/>
                <w:szCs w:val="18"/>
              </w:rPr>
              <m:t>Tp</m:t>
            </m:r>
            <m:r>
              <w:rPr>
                <w:rFonts w:ascii="Cambria Math" w:hAnsi="Cambria Math"/>
                <w:color w:val="0F0D29" w:themeColor="text1"/>
                <w:sz w:val="22"/>
                <w:szCs w:val="18"/>
              </w:rPr>
              <m:t>D</m:t>
            </m:r>
          </m:den>
        </m:f>
        <m:r>
          <w:rPr>
            <w:rFonts w:ascii="Cambria Math" w:hAnsi="Cambria Math"/>
            <w:color w:val="0F0D29" w:themeColor="text1"/>
            <w:sz w:val="22"/>
            <w:szCs w:val="18"/>
          </w:rPr>
          <m:t>=</m:t>
        </m:r>
        <m:f>
          <m:fPr>
            <m:ctrlPr>
              <w:rPr>
                <w:rFonts w:ascii="Cambria Math" w:hAnsi="Cambria Math"/>
                <w:i/>
                <w:color w:val="0F0D29" w:themeColor="text1"/>
                <w:sz w:val="22"/>
                <w:szCs w:val="18"/>
              </w:rPr>
            </m:ctrlPr>
          </m:fPr>
          <m:num>
            <m:r>
              <w:rPr>
                <w:rFonts w:ascii="Cambria Math" w:hAnsi="Cambria Math"/>
                <w:color w:val="0F0D29" w:themeColor="text1"/>
                <w:sz w:val="22"/>
                <w:szCs w:val="18"/>
              </w:rPr>
              <m:t>114154.29725</m:t>
            </m:r>
          </m:num>
          <m:den>
            <m:r>
              <w:rPr>
                <w:rFonts w:ascii="Cambria Math" w:hAnsi="Cambria Math"/>
                <w:color w:val="0F0D29" w:themeColor="text1"/>
                <w:sz w:val="22"/>
                <w:szCs w:val="18"/>
              </w:rPr>
              <m:t>43237.716392</m:t>
            </m:r>
          </m:den>
        </m:f>
        <m:r>
          <w:rPr>
            <w:rFonts w:ascii="Cambria Math" w:hAnsi="Cambria Math"/>
            <w:color w:val="0F0D29" w:themeColor="text1"/>
            <w:sz w:val="22"/>
            <w:szCs w:val="18"/>
          </w:rPr>
          <m:t>=</m:t>
        </m:r>
        <m:r>
          <w:rPr>
            <w:rFonts w:ascii="Cambria Math" w:hAnsi="Cambria Math"/>
            <w:color w:val="0F0D29" w:themeColor="text1"/>
            <w:sz w:val="22"/>
            <w:szCs w:val="18"/>
          </w:rPr>
          <m:t>2.6406</m:t>
        </m:r>
      </m:oMath>
    </w:p>
    <w:p w14:paraId="0EEA498C" w14:textId="5F4057E6" w:rsidR="00036DDB" w:rsidRDefault="00036DDB" w:rsidP="00036DDB">
      <w:pPr>
        <w:pStyle w:val="Contenido"/>
        <w:rPr>
          <w:color w:val="0F0D29" w:themeColor="text1"/>
          <w:sz w:val="22"/>
          <w:szCs w:val="18"/>
        </w:rPr>
      </w:pPr>
    </w:p>
    <w:p w14:paraId="19C2DA13" w14:textId="21BCCC6D" w:rsidR="00036DDB" w:rsidRDefault="00036DDB" w:rsidP="00036DDB">
      <w:pPr>
        <w:pStyle w:val="Contenido"/>
        <w:rPr>
          <w:color w:val="0F0D29" w:themeColor="text1"/>
          <w:sz w:val="22"/>
          <w:szCs w:val="18"/>
        </w:rPr>
      </w:pPr>
    </w:p>
    <w:p w14:paraId="588B6FD0" w14:textId="79B5CC9D" w:rsidR="00036DDB" w:rsidRDefault="00036DDB" w:rsidP="00036DDB">
      <w:pPr>
        <w:pStyle w:val="Contenido"/>
        <w:rPr>
          <w:color w:val="0F0D29" w:themeColor="text1"/>
          <w:sz w:val="22"/>
          <w:szCs w:val="18"/>
        </w:rPr>
      </w:pPr>
      <w:r>
        <w:rPr>
          <w:color w:val="0F0D29" w:themeColor="text1"/>
          <w:sz w:val="22"/>
          <w:szCs w:val="18"/>
        </w:rPr>
        <w:t xml:space="preserve">As we can see there is, in fact, an improvement between the non-parallelized and the parallelized code. And we can also see that the fact of having more cores, helps with the fact of increasing the performance even more. As we can have more things happening at the same time. </w:t>
      </w:r>
    </w:p>
    <w:p w14:paraId="4D7E33F9" w14:textId="63C75712" w:rsidR="00036DDB" w:rsidRDefault="00036DDB" w:rsidP="00036DDB">
      <w:pPr>
        <w:pStyle w:val="Contenido"/>
        <w:rPr>
          <w:color w:val="0F0D29" w:themeColor="text1"/>
          <w:sz w:val="22"/>
          <w:szCs w:val="18"/>
        </w:rPr>
      </w:pPr>
    </w:p>
    <w:p w14:paraId="5CC9C7A9" w14:textId="6299D997" w:rsidR="007673FB" w:rsidRDefault="00036DDB" w:rsidP="00036DDB">
      <w:pPr>
        <w:pStyle w:val="Contenido"/>
        <w:rPr>
          <w:color w:val="0F0D29" w:themeColor="text1"/>
          <w:sz w:val="22"/>
          <w:szCs w:val="18"/>
        </w:rPr>
      </w:pPr>
      <w:r>
        <w:rPr>
          <w:color w:val="0F0D29" w:themeColor="text1"/>
          <w:sz w:val="22"/>
          <w:szCs w:val="18"/>
        </w:rPr>
        <w:t>Therefore we can answer the questions made in the presentation segment. It’s a fact that two different processors with different architectures neither increase the performance in the same proportion nor have the same speed executing the algorithms.</w:t>
      </w:r>
    </w:p>
    <w:p w14:paraId="639280D1" w14:textId="0B5F4B1D" w:rsidR="00036DDB" w:rsidRDefault="00036DDB" w:rsidP="00036DDB">
      <w:pPr>
        <w:pStyle w:val="Contenido"/>
        <w:rPr>
          <w:color w:val="0F0D29" w:themeColor="text1"/>
          <w:sz w:val="22"/>
          <w:szCs w:val="18"/>
        </w:rPr>
      </w:pPr>
    </w:p>
    <w:p w14:paraId="137768CD" w14:textId="2BB718DA" w:rsidR="007673FB" w:rsidRDefault="007673FB" w:rsidP="00036DDB">
      <w:pPr>
        <w:pStyle w:val="Contenido"/>
        <w:rPr>
          <w:color w:val="0F0D29" w:themeColor="text1"/>
          <w:sz w:val="22"/>
          <w:szCs w:val="18"/>
        </w:rPr>
      </w:pPr>
    </w:p>
    <w:p w14:paraId="763EED7A" w14:textId="0DE15B0D" w:rsidR="007673FB" w:rsidRDefault="007673FB" w:rsidP="00036DDB">
      <w:pPr>
        <w:pStyle w:val="Contenido"/>
        <w:rPr>
          <w:color w:val="0F0D29" w:themeColor="text1"/>
          <w:sz w:val="22"/>
          <w:szCs w:val="18"/>
        </w:rPr>
      </w:pPr>
    </w:p>
    <w:p w14:paraId="188B7A25" w14:textId="2C49BB82" w:rsidR="007673FB" w:rsidRPr="007673FB" w:rsidRDefault="00036DDB" w:rsidP="007673FB">
      <w:pPr>
        <w:pStyle w:val="Contenido"/>
        <w:rPr>
          <w:color w:val="0F0D29" w:themeColor="text1"/>
          <w:sz w:val="22"/>
          <w:szCs w:val="18"/>
        </w:rPr>
      </w:pPr>
      <w:r>
        <w:br w:type="page"/>
      </w:r>
      <w:r w:rsidR="007673FB">
        <w:rPr>
          <w:noProof/>
          <w:color w:val="0F0D29" w:themeColor="text1"/>
          <w:sz w:val="22"/>
          <w:szCs w:val="18"/>
        </w:rPr>
        <w:lastRenderedPageBreak/>
        <mc:AlternateContent>
          <mc:Choice Requires="wpg">
            <w:drawing>
              <wp:anchor distT="0" distB="0" distL="114300" distR="114300" simplePos="0" relativeHeight="251708416" behindDoc="0" locked="0" layoutInCell="1" allowOverlap="1" wp14:anchorId="457BD76B" wp14:editId="5A87BC46">
                <wp:simplePos x="0" y="0"/>
                <wp:positionH relativeFrom="column">
                  <wp:posOffset>-145761</wp:posOffset>
                </wp:positionH>
                <wp:positionV relativeFrom="paragraph">
                  <wp:posOffset>307975</wp:posOffset>
                </wp:positionV>
                <wp:extent cx="6233160" cy="2778760"/>
                <wp:effectExtent l="0" t="0" r="0" b="2540"/>
                <wp:wrapNone/>
                <wp:docPr id="38" name="Grupo 38"/>
                <wp:cNvGraphicFramePr/>
                <a:graphic xmlns:a="http://schemas.openxmlformats.org/drawingml/2006/main">
                  <a:graphicData uri="http://schemas.microsoft.com/office/word/2010/wordprocessingGroup">
                    <wpg:wgp>
                      <wpg:cNvGrpSpPr/>
                      <wpg:grpSpPr>
                        <a:xfrm>
                          <a:off x="0" y="0"/>
                          <a:ext cx="6233160" cy="2778760"/>
                          <a:chOff x="0" y="0"/>
                          <a:chExt cx="6233595" cy="2778890"/>
                        </a:xfrm>
                      </wpg:grpSpPr>
                      <pic:pic xmlns:pic="http://schemas.openxmlformats.org/drawingml/2006/picture">
                        <pic:nvPicPr>
                          <pic:cNvPr id="34" name="Imagen 3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273600"/>
                            <a:ext cx="3105785" cy="2498090"/>
                          </a:xfrm>
                          <a:prstGeom prst="rect">
                            <a:avLst/>
                          </a:prstGeom>
                          <a:noFill/>
                          <a:ln>
                            <a:noFill/>
                          </a:ln>
                        </pic:spPr>
                      </pic:pic>
                      <pic:pic xmlns:pic="http://schemas.openxmlformats.org/drawingml/2006/picture">
                        <pic:nvPicPr>
                          <pic:cNvPr id="33" name="Imagen 3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225600" y="280800"/>
                            <a:ext cx="3007995" cy="2498090"/>
                          </a:xfrm>
                          <a:prstGeom prst="rect">
                            <a:avLst/>
                          </a:prstGeom>
                          <a:noFill/>
                          <a:ln>
                            <a:noFill/>
                          </a:ln>
                        </pic:spPr>
                      </pic:pic>
                      <wps:wsp>
                        <wps:cNvPr id="35" name="Cuadro de texto 2"/>
                        <wps:cNvSpPr txBox="1">
                          <a:spLocks noChangeArrowheads="1"/>
                        </wps:cNvSpPr>
                        <wps:spPr bwMode="auto">
                          <a:xfrm>
                            <a:off x="820800" y="0"/>
                            <a:ext cx="1532965" cy="300507"/>
                          </a:xfrm>
                          <a:prstGeom prst="rect">
                            <a:avLst/>
                          </a:prstGeom>
                          <a:noFill/>
                          <a:ln w="9525">
                            <a:noFill/>
                            <a:miter lim="800000"/>
                            <a:headEnd/>
                            <a:tailEnd/>
                          </a:ln>
                        </wps:spPr>
                        <wps:txbx>
                          <w:txbxContent>
                            <w:p w14:paraId="2F9C89FC" w14:textId="77777777" w:rsidR="007673FB" w:rsidRPr="0075190B" w:rsidRDefault="007673FB" w:rsidP="007673F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236645D7" w14:textId="77777777" w:rsidR="007673FB" w:rsidRPr="0075190B" w:rsidRDefault="007673FB" w:rsidP="007673FB">
                              <w:pPr>
                                <w:rPr>
                                  <w:b w:val="0"/>
                                  <w:bCs/>
                                  <w:color w:val="0F0D29" w:themeColor="text1"/>
                                  <w:sz w:val="22"/>
                                  <w:szCs w:val="18"/>
                                </w:rPr>
                              </w:pPr>
                            </w:p>
                          </w:txbxContent>
                        </wps:txbx>
                        <wps:bodyPr rot="0" vert="horz" wrap="square" lIns="91440" tIns="45720" rIns="91440" bIns="45720" anchor="t" anchorCtr="0">
                          <a:noAutofit/>
                        </wps:bodyPr>
                      </wps:wsp>
                      <wps:wsp>
                        <wps:cNvPr id="37" name="Cuadro de texto 2"/>
                        <wps:cNvSpPr txBox="1">
                          <a:spLocks noChangeArrowheads="1"/>
                        </wps:cNvSpPr>
                        <wps:spPr bwMode="auto">
                          <a:xfrm>
                            <a:off x="3916800" y="14400"/>
                            <a:ext cx="1532965" cy="286247"/>
                          </a:xfrm>
                          <a:prstGeom prst="rect">
                            <a:avLst/>
                          </a:prstGeom>
                          <a:noFill/>
                          <a:ln w="9525">
                            <a:noFill/>
                            <a:miter lim="800000"/>
                            <a:headEnd/>
                            <a:tailEnd/>
                          </a:ln>
                        </wps:spPr>
                        <wps:txbx>
                          <w:txbxContent>
                            <w:p w14:paraId="78ACEDDD" w14:textId="77777777" w:rsidR="007673FB" w:rsidRPr="0075190B" w:rsidRDefault="007673FB" w:rsidP="007673F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1D2E3564" w14:textId="77777777" w:rsidR="007673FB" w:rsidRDefault="007673FB" w:rsidP="007673FB">
                              <w:pPr>
                                <w:rPr>
                                  <w:b w:val="0"/>
                                  <w:bCs/>
                                  <w:color w:val="0F0D29" w:themeColor="text1"/>
                                  <w:sz w:val="22"/>
                                  <w:szCs w:val="18"/>
                                </w:rPr>
                              </w:pPr>
                            </w:p>
                            <w:p w14:paraId="10C30BC8" w14:textId="77777777" w:rsidR="007673FB" w:rsidRDefault="007673FB" w:rsidP="007673FB">
                              <w:pPr>
                                <w:rPr>
                                  <w:b w:val="0"/>
                                  <w:bCs/>
                                  <w:color w:val="0F0D29" w:themeColor="text1"/>
                                  <w:sz w:val="22"/>
                                  <w:szCs w:val="18"/>
                                </w:rPr>
                              </w:pPr>
                            </w:p>
                            <w:p w14:paraId="25A7B1F4" w14:textId="77777777" w:rsidR="007673FB" w:rsidRPr="0075190B" w:rsidRDefault="007673FB" w:rsidP="007673FB">
                              <w:pPr>
                                <w:rPr>
                                  <w:b w:val="0"/>
                                  <w:bCs/>
                                  <w:color w:val="0F0D29" w:themeColor="text1"/>
                                  <w:sz w:val="22"/>
                                  <w:szCs w:val="18"/>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7BD76B" id="Grupo 38" o:spid="_x0000_s1037" style="position:absolute;margin-left:-11.5pt;margin-top:24.25pt;width:490.8pt;height:218.8pt;z-index:251708416;mso-width-relative:margin;mso-height-relative:margin" coordsize="62335,2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4" o:spid="_x0000_s1038" type="#_x0000_t75" style="position:absolute;top:2736;width:31057;height:24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">
                  <v:imagedata r:id="rId13" o:title=""/>
                </v:shape>
                <v:shape id="Imagen 33" o:spid="_x0000_s1039" type="#_x0000_t75" style="position:absolute;left:32256;top:2808;width:30079;height:24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">
                  <v:imagedata r:id="rId14" o:title=""/>
                </v:shape>
                <v:shape id="_x0000_s1040" type="#_x0000_t202" style="position:absolute;left:8208;width:15329;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2F9C89FC" w14:textId="77777777" w:rsidR="007673FB" w:rsidRPr="0075190B" w:rsidRDefault="007673FB" w:rsidP="007673F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236645D7" w14:textId="77777777" w:rsidR="007673FB" w:rsidRPr="0075190B" w:rsidRDefault="007673FB" w:rsidP="007673FB">
                        <w:pPr>
                          <w:rPr>
                            <w:b w:val="0"/>
                            <w:bCs/>
                            <w:color w:val="0F0D29" w:themeColor="text1"/>
                            <w:sz w:val="22"/>
                            <w:szCs w:val="18"/>
                          </w:rPr>
                        </w:pPr>
                      </w:p>
                    </w:txbxContent>
                  </v:textbox>
                </v:shape>
                <v:shape id="_x0000_s1041" type="#_x0000_t202" style="position:absolute;left:39168;top:144;width:15329;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8ACEDDD" w14:textId="77777777" w:rsidR="007673FB" w:rsidRPr="0075190B" w:rsidRDefault="007673FB" w:rsidP="007673FB">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1D2E3564" w14:textId="77777777" w:rsidR="007673FB" w:rsidRDefault="007673FB" w:rsidP="007673FB">
                        <w:pPr>
                          <w:rPr>
                            <w:b w:val="0"/>
                            <w:bCs/>
                            <w:color w:val="0F0D29" w:themeColor="text1"/>
                            <w:sz w:val="22"/>
                            <w:szCs w:val="18"/>
                          </w:rPr>
                        </w:pPr>
                      </w:p>
                      <w:p w14:paraId="10C30BC8" w14:textId="77777777" w:rsidR="007673FB" w:rsidRDefault="007673FB" w:rsidP="007673FB">
                        <w:pPr>
                          <w:rPr>
                            <w:b w:val="0"/>
                            <w:bCs/>
                            <w:color w:val="0F0D29" w:themeColor="text1"/>
                            <w:sz w:val="22"/>
                            <w:szCs w:val="18"/>
                          </w:rPr>
                        </w:pPr>
                      </w:p>
                      <w:p w14:paraId="25A7B1F4" w14:textId="77777777" w:rsidR="007673FB" w:rsidRPr="0075190B" w:rsidRDefault="007673FB" w:rsidP="007673FB">
                        <w:pPr>
                          <w:rPr>
                            <w:b w:val="0"/>
                            <w:bCs/>
                            <w:color w:val="0F0D29" w:themeColor="text1"/>
                            <w:sz w:val="22"/>
                            <w:szCs w:val="18"/>
                          </w:rPr>
                        </w:pPr>
                      </w:p>
                    </w:txbxContent>
                  </v:textbox>
                </v:shape>
              </v:group>
            </w:pict>
          </mc:Fallback>
        </mc:AlternateContent>
      </w:r>
      <w:r w:rsidR="007673FB">
        <w:rPr>
          <w:color w:val="0F0D29" w:themeColor="text1"/>
          <w:sz w:val="22"/>
          <w:szCs w:val="18"/>
        </w:rPr>
        <w:t>This time we have depicted the Time-Size dot plots to show how the algorithms behave.</w:t>
      </w:r>
      <w:r w:rsidR="007673FB">
        <w:rPr>
          <w:u w:val="single"/>
        </w:rPr>
        <w:br w:type="page"/>
      </w:r>
    </w:p>
    <w:p w14:paraId="25E9EF7E" w14:textId="7938F13C" w:rsidR="001F7B75" w:rsidRDefault="00DF53E6" w:rsidP="00DF53E6">
      <w:pPr>
        <w:pStyle w:val="Ttulo"/>
        <w:rPr>
          <w:u w:val="single"/>
        </w:rPr>
      </w:pPr>
      <w:r>
        <w:rPr>
          <w:u w:val="single"/>
        </w:rPr>
        <w:lastRenderedPageBreak/>
        <w:t>Annex</w:t>
      </w:r>
    </w:p>
    <w:p w14:paraId="7A4B1169" w14:textId="0CC5DAAF" w:rsidR="00DF53E6" w:rsidRDefault="006336C6" w:rsidP="00DF53E6">
      <w:pPr>
        <w:pStyle w:val="Ttulo2"/>
      </w:pPr>
      <w:r w:rsidRPr="006336C6">
        <w:rPr>
          <w:b/>
          <w:bCs/>
          <w:noProof/>
        </w:rPr>
        <mc:AlternateContent>
          <mc:Choice Requires="wps">
            <w:drawing>
              <wp:anchor distT="45720" distB="45720" distL="114300" distR="114300" simplePos="0" relativeHeight="251686912" behindDoc="0" locked="0" layoutInCell="1" allowOverlap="1" wp14:anchorId="6668DDBA" wp14:editId="5F1495AA">
                <wp:simplePos x="0" y="0"/>
                <wp:positionH relativeFrom="margin">
                  <wp:posOffset>-101600</wp:posOffset>
                </wp:positionH>
                <wp:positionV relativeFrom="paragraph">
                  <wp:posOffset>378298</wp:posOffset>
                </wp:positionV>
                <wp:extent cx="1532965" cy="286247"/>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286247"/>
                        </a:xfrm>
                        <a:prstGeom prst="rect">
                          <a:avLst/>
                        </a:prstGeom>
                        <a:noFill/>
                        <a:ln w="9525">
                          <a:noFill/>
                          <a:miter lim="800000"/>
                          <a:headEnd/>
                          <a:tailEnd/>
                        </a:ln>
                      </wps:spPr>
                      <wps:txbx>
                        <w:txbxContent>
                          <w:p w14:paraId="78DCB629"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464543EC" w14:textId="77777777" w:rsidR="006336C6" w:rsidRDefault="006336C6" w:rsidP="006336C6">
                            <w:pPr>
                              <w:rPr>
                                <w:b w:val="0"/>
                                <w:bCs/>
                                <w:color w:val="0F0D29" w:themeColor="text1"/>
                                <w:sz w:val="22"/>
                                <w:szCs w:val="18"/>
                              </w:rPr>
                            </w:pPr>
                          </w:p>
                          <w:p w14:paraId="6A4B867B" w14:textId="77777777" w:rsidR="006336C6" w:rsidRDefault="006336C6" w:rsidP="006336C6">
                            <w:pPr>
                              <w:rPr>
                                <w:b w:val="0"/>
                                <w:bCs/>
                                <w:color w:val="0F0D29" w:themeColor="text1"/>
                                <w:sz w:val="22"/>
                                <w:szCs w:val="18"/>
                              </w:rPr>
                            </w:pPr>
                          </w:p>
                          <w:p w14:paraId="6E72FD0A" w14:textId="77777777" w:rsidR="006336C6" w:rsidRPr="0075190B" w:rsidRDefault="006336C6" w:rsidP="006336C6">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8DDBA" id="_x0000_s1042" type="#_x0000_t202" style="position:absolute;margin-left:-8pt;margin-top:29.8pt;width:120.7pt;height:22.5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" filled="f" stroked="f">
                <v:textbox>
                  <w:txbxContent>
                    <w:p w14:paraId="78DCB629"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464543EC" w14:textId="77777777" w:rsidR="006336C6" w:rsidRDefault="006336C6" w:rsidP="006336C6">
                      <w:pPr>
                        <w:rPr>
                          <w:b w:val="0"/>
                          <w:bCs/>
                          <w:color w:val="0F0D29" w:themeColor="text1"/>
                          <w:sz w:val="22"/>
                          <w:szCs w:val="18"/>
                        </w:rPr>
                      </w:pPr>
                    </w:p>
                    <w:p w14:paraId="6A4B867B" w14:textId="77777777" w:rsidR="006336C6" w:rsidRDefault="006336C6" w:rsidP="006336C6">
                      <w:pPr>
                        <w:rPr>
                          <w:b w:val="0"/>
                          <w:bCs/>
                          <w:color w:val="0F0D29" w:themeColor="text1"/>
                          <w:sz w:val="22"/>
                          <w:szCs w:val="18"/>
                        </w:rPr>
                      </w:pPr>
                    </w:p>
                    <w:p w14:paraId="6E72FD0A" w14:textId="77777777" w:rsidR="006336C6" w:rsidRPr="0075190B" w:rsidRDefault="006336C6" w:rsidP="006336C6">
                      <w:pPr>
                        <w:rPr>
                          <w:b w:val="0"/>
                          <w:bCs/>
                          <w:color w:val="0F0D29" w:themeColor="text1"/>
                          <w:sz w:val="22"/>
                          <w:szCs w:val="18"/>
                        </w:rPr>
                      </w:pPr>
                    </w:p>
                  </w:txbxContent>
                </v:textbox>
                <w10:wrap anchorx="margin"/>
              </v:shape>
            </w:pict>
          </mc:Fallback>
        </mc:AlternateContent>
      </w:r>
      <w:r w:rsidR="00DF53E6">
        <w:t>Sequential Complete Measurements</w:t>
      </w:r>
    </w:p>
    <w:p w14:paraId="22CC6C8F" w14:textId="47B2166A" w:rsidR="006336C6" w:rsidRDefault="006336C6" w:rsidP="006336C6">
      <w:pPr>
        <w:rPr>
          <w:rFonts w:cstheme="minorHAnsi"/>
          <w:color w:val="0F0D29" w:themeColor="text1"/>
          <w:sz w:val="22"/>
          <w:szCs w:val="18"/>
        </w:rPr>
      </w:pPr>
    </w:p>
    <w:p w14:paraId="26E040EC" w14:textId="5FE91B36" w:rsidR="00DF53E6" w:rsidRPr="006336C6" w:rsidRDefault="00DF53E6" w:rsidP="006336C6">
      <w:pPr>
        <w:rPr>
          <w:rFonts w:cstheme="minorHAnsi"/>
          <w:b w:val="0"/>
          <w:bCs/>
          <w:color w:val="0F0D29" w:themeColor="text1"/>
          <w:sz w:val="22"/>
          <w:szCs w:val="18"/>
        </w:rPr>
      </w:pPr>
      <w:r w:rsidRPr="006336C6">
        <w:rPr>
          <w:rFonts w:cstheme="minorHAnsi"/>
          <w:b w:val="0"/>
          <w:bCs/>
          <w:color w:val="0F0D29" w:themeColor="text1"/>
          <w:sz w:val="22"/>
          <w:szCs w:val="18"/>
        </w:rPr>
        <w:t>Measurement 10:</w:t>
      </w:r>
    </w:p>
    <w:p w14:paraId="042776F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790C151B" w14:textId="39617C3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0.01039600 </w:t>
      </w:r>
      <w:r w:rsidR="006336C6">
        <w:rPr>
          <w:rFonts w:cstheme="minorHAnsi"/>
          <w:color w:val="0F0D29" w:themeColor="text1"/>
          <w:sz w:val="22"/>
          <w:szCs w:val="18"/>
        </w:rPr>
        <w:t>miliseconds</w:t>
      </w:r>
    </w:p>
    <w:p w14:paraId="5F92A72A" w14:textId="7C1F3F8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0.01408500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823E7ED" w14:textId="47FC46F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0.01030600 </w:t>
      </w:r>
      <w:r w:rsidR="006336C6">
        <w:rPr>
          <w:rFonts w:cstheme="minorHAnsi"/>
          <w:color w:val="0F0D29" w:themeColor="text1"/>
          <w:sz w:val="22"/>
          <w:szCs w:val="18"/>
        </w:rPr>
        <w:t>miliseconds</w:t>
      </w:r>
    </w:p>
    <w:p w14:paraId="348537A1" w14:textId="0C0FAB1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0.00592100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5B3EEBB" w14:textId="4A74B07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0.00966900 </w:t>
      </w:r>
      <w:r w:rsidR="006336C6">
        <w:rPr>
          <w:rFonts w:cstheme="minorHAnsi"/>
          <w:color w:val="0F0D29" w:themeColor="text1"/>
          <w:sz w:val="22"/>
          <w:szCs w:val="18"/>
        </w:rPr>
        <w:t>miliseconds</w:t>
      </w:r>
    </w:p>
    <w:p w14:paraId="12DA7492" w14:textId="3C7124C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61B6C999" w14:textId="6A259C1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0.00734600 </w:t>
      </w:r>
      <w:r w:rsidR="006336C6">
        <w:rPr>
          <w:rFonts w:cstheme="minorHAnsi"/>
          <w:color w:val="0F0D29" w:themeColor="text1"/>
          <w:sz w:val="22"/>
          <w:szCs w:val="18"/>
        </w:rPr>
        <w:t>miliseconds</w:t>
      </w:r>
    </w:p>
    <w:p w14:paraId="3C60D424" w14:textId="718D23E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0.01408500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69B72F95" w14:textId="6DE1DC3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0.00828500 </w:t>
      </w:r>
      <w:r w:rsidR="006336C6">
        <w:rPr>
          <w:rFonts w:cstheme="minorHAnsi"/>
          <w:color w:val="0F0D29" w:themeColor="text1"/>
          <w:sz w:val="22"/>
          <w:szCs w:val="18"/>
        </w:rPr>
        <w:t>miliseconds</w:t>
      </w:r>
    </w:p>
    <w:p w14:paraId="33A96469" w14:textId="38FF2F4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0.00615900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047DDE99" w14:textId="2A525A1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0.00746700 </w:t>
      </w:r>
      <w:r w:rsidR="006336C6">
        <w:rPr>
          <w:rFonts w:cstheme="minorHAnsi"/>
          <w:color w:val="0F0D29" w:themeColor="text1"/>
          <w:sz w:val="22"/>
          <w:szCs w:val="18"/>
        </w:rPr>
        <w:t>miliseconds</w:t>
      </w:r>
    </w:p>
    <w:p w14:paraId="6BD14DE0"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57A5705A" w14:textId="1092179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0.00967500 </w:t>
      </w:r>
      <w:r w:rsidR="006336C6">
        <w:rPr>
          <w:rFonts w:cstheme="minorHAnsi"/>
          <w:color w:val="0F0D29" w:themeColor="text1"/>
          <w:sz w:val="22"/>
          <w:szCs w:val="18"/>
        </w:rPr>
        <w:t>miliseconds</w:t>
      </w:r>
      <w:r w:rsidRPr="00DF53E6">
        <w:rPr>
          <w:rFonts w:cstheme="minorHAnsi"/>
          <w:color w:val="0F0D29" w:themeColor="text1"/>
          <w:sz w:val="22"/>
          <w:szCs w:val="18"/>
        </w:rPr>
        <w:t xml:space="preserve"> </w:t>
      </w:r>
    </w:p>
    <w:p w14:paraId="00D40EC8" w14:textId="11FDA66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0.01274500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6247B937" w14:textId="18327DA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0.00713000 </w:t>
      </w:r>
      <w:r w:rsidR="006336C6">
        <w:rPr>
          <w:rFonts w:cstheme="minorHAnsi"/>
          <w:color w:val="0F0D29" w:themeColor="text1"/>
          <w:sz w:val="22"/>
          <w:szCs w:val="18"/>
        </w:rPr>
        <w:t>miliseconds</w:t>
      </w:r>
    </w:p>
    <w:p w14:paraId="74995369" w14:textId="5827E27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0.00595600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921E60C" w14:textId="341569A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0.01022400 </w:t>
      </w:r>
      <w:r w:rsidR="006336C6">
        <w:rPr>
          <w:rFonts w:cstheme="minorHAnsi"/>
          <w:color w:val="0F0D29" w:themeColor="text1"/>
          <w:sz w:val="22"/>
          <w:szCs w:val="18"/>
        </w:rPr>
        <w:t>miliseconds</w:t>
      </w:r>
    </w:p>
    <w:p w14:paraId="64831A6C" w14:textId="00E079A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149986B1" w14:textId="32BEF6D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0.01015300 </w:t>
      </w:r>
      <w:r w:rsidR="006336C6">
        <w:rPr>
          <w:rFonts w:cstheme="minorHAnsi"/>
          <w:color w:val="0F0D29" w:themeColor="text1"/>
          <w:sz w:val="22"/>
          <w:szCs w:val="18"/>
        </w:rPr>
        <w:t>miliseconds</w:t>
      </w:r>
      <w:r w:rsidRPr="00DF53E6">
        <w:rPr>
          <w:rFonts w:cstheme="minorHAnsi"/>
          <w:color w:val="0F0D29" w:themeColor="text1"/>
          <w:sz w:val="22"/>
          <w:szCs w:val="18"/>
        </w:rPr>
        <w:t xml:space="preserve"> </w:t>
      </w:r>
    </w:p>
    <w:p w14:paraId="60D0E587" w14:textId="2EF60F3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0.01131600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90252D8" w14:textId="31D3BF5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0.00877000 </w:t>
      </w:r>
      <w:r w:rsidR="006336C6">
        <w:rPr>
          <w:rFonts w:cstheme="minorHAnsi"/>
          <w:color w:val="0F0D29" w:themeColor="text1"/>
          <w:sz w:val="22"/>
          <w:szCs w:val="18"/>
        </w:rPr>
        <w:t>miliseconds</w:t>
      </w:r>
    </w:p>
    <w:p w14:paraId="79310A66" w14:textId="708D061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0.00796600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968D467" w14:textId="7FD174C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0.01090500 </w:t>
      </w:r>
      <w:r w:rsidR="006336C6">
        <w:rPr>
          <w:rFonts w:cstheme="minorHAnsi"/>
          <w:color w:val="0F0D29" w:themeColor="text1"/>
          <w:sz w:val="22"/>
          <w:szCs w:val="18"/>
        </w:rPr>
        <w:t>miliseconds</w:t>
      </w:r>
    </w:p>
    <w:p w14:paraId="75A95C3D"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7D4494C8"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4B0CA9FA" w14:textId="16E3367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(0.01039600 + 0.01030600 + 0.00966900)</w:t>
      </w:r>
      <w:r>
        <w:rPr>
          <w:rFonts w:cstheme="minorHAnsi"/>
          <w:color w:val="0F0D29" w:themeColor="text1"/>
          <w:sz w:val="22"/>
          <w:szCs w:val="18"/>
        </w:rPr>
        <w:t xml:space="preserve"> </w:t>
      </w:r>
      <w:r w:rsidRPr="00DF53E6">
        <w:rPr>
          <w:rFonts w:cstheme="minorHAnsi"/>
          <w:color w:val="0F0D29" w:themeColor="text1"/>
          <w:sz w:val="22"/>
          <w:szCs w:val="18"/>
        </w:rPr>
        <w:t>/3 = 0.010123666666666666</w:t>
      </w:r>
    </w:p>
    <w:p w14:paraId="3FE1B642" w14:textId="25ADE69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(0.00734600 + 0.00828500 + 0.00746700)</w:t>
      </w:r>
      <w:r>
        <w:rPr>
          <w:rFonts w:cstheme="minorHAnsi"/>
          <w:color w:val="0F0D29" w:themeColor="text1"/>
          <w:sz w:val="22"/>
          <w:szCs w:val="18"/>
        </w:rPr>
        <w:t xml:space="preserve"> </w:t>
      </w:r>
      <w:r w:rsidRPr="00DF53E6">
        <w:rPr>
          <w:rFonts w:cstheme="minorHAnsi"/>
          <w:color w:val="0F0D29" w:themeColor="text1"/>
          <w:sz w:val="22"/>
          <w:szCs w:val="18"/>
        </w:rPr>
        <w:t>/3 = 0.007699333333333333</w:t>
      </w:r>
    </w:p>
    <w:p w14:paraId="5119E508" w14:textId="1B74543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(0.00967500 + 0.00713000 + 0.01022400)</w:t>
      </w:r>
      <w:r>
        <w:rPr>
          <w:rFonts w:cstheme="minorHAnsi"/>
          <w:color w:val="0F0D29" w:themeColor="text1"/>
          <w:sz w:val="22"/>
          <w:szCs w:val="18"/>
        </w:rPr>
        <w:t xml:space="preserve"> </w:t>
      </w:r>
      <w:r w:rsidRPr="00DF53E6">
        <w:rPr>
          <w:rFonts w:cstheme="minorHAnsi"/>
          <w:color w:val="0F0D29" w:themeColor="text1"/>
          <w:sz w:val="22"/>
          <w:szCs w:val="18"/>
        </w:rPr>
        <w:t>/3 = 0.009009666666666668</w:t>
      </w:r>
    </w:p>
    <w:p w14:paraId="697442B0" w14:textId="58CFE3F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(0.01015300 + 0.00877000 + 0.01090500)</w:t>
      </w:r>
      <w:r>
        <w:rPr>
          <w:rFonts w:cstheme="minorHAnsi"/>
          <w:color w:val="0F0D29" w:themeColor="text1"/>
          <w:sz w:val="22"/>
          <w:szCs w:val="18"/>
        </w:rPr>
        <w:t xml:space="preserve"> </w:t>
      </w:r>
      <w:r w:rsidRPr="00DF53E6">
        <w:rPr>
          <w:rFonts w:cstheme="minorHAnsi"/>
          <w:color w:val="0F0D29" w:themeColor="text1"/>
          <w:sz w:val="22"/>
          <w:szCs w:val="18"/>
        </w:rPr>
        <w:t>/3 = 0.009942666666666667</w:t>
      </w:r>
    </w:p>
    <w:p w14:paraId="2C2F5186" w14:textId="77777777" w:rsidR="00DF53E6" w:rsidRPr="00DF53E6" w:rsidRDefault="00DF53E6" w:rsidP="00DF53E6">
      <w:pPr>
        <w:pStyle w:val="Contenido"/>
        <w:rPr>
          <w:rFonts w:cstheme="minorHAnsi"/>
          <w:color w:val="0F0D29" w:themeColor="text1"/>
          <w:sz w:val="22"/>
          <w:szCs w:val="18"/>
        </w:rPr>
      </w:pPr>
    </w:p>
    <w:p w14:paraId="2E5757A0" w14:textId="2DBD7153"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w:t>
      </w:r>
    </w:p>
    <w:p w14:paraId="67C955B6"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31EA16FC" w14:textId="07DFC06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0.03900600 </w:t>
      </w:r>
      <w:r w:rsidR="006336C6">
        <w:rPr>
          <w:rFonts w:cstheme="minorHAnsi"/>
          <w:color w:val="0F0D29" w:themeColor="text1"/>
          <w:sz w:val="22"/>
          <w:szCs w:val="18"/>
        </w:rPr>
        <w:t>miliseconds</w:t>
      </w:r>
      <w:r w:rsidRPr="00DF53E6">
        <w:rPr>
          <w:rFonts w:cstheme="minorHAnsi"/>
          <w:color w:val="0F0D29" w:themeColor="text1"/>
          <w:sz w:val="22"/>
          <w:szCs w:val="18"/>
        </w:rPr>
        <w:t xml:space="preserve"> </w:t>
      </w:r>
    </w:p>
    <w:p w14:paraId="7C80A2A7" w14:textId="5A61372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0.04384300 </w:t>
      </w:r>
      <w:r w:rsidR="006336C6">
        <w:rPr>
          <w:rFonts w:cstheme="minorHAnsi"/>
          <w:color w:val="0F0D29" w:themeColor="text1"/>
          <w:sz w:val="22"/>
          <w:szCs w:val="18"/>
        </w:rPr>
        <w:t>miliseconds</w:t>
      </w:r>
    </w:p>
    <w:p w14:paraId="6DECCA17" w14:textId="0DA30E8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0.02517900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011C413" w14:textId="10B3B78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0.04787600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49BE026" w14:textId="3F4A798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0.03466500 </w:t>
      </w:r>
      <w:r w:rsidR="006336C6">
        <w:rPr>
          <w:rFonts w:cstheme="minorHAnsi"/>
          <w:color w:val="0F0D29" w:themeColor="text1"/>
          <w:sz w:val="22"/>
          <w:szCs w:val="18"/>
        </w:rPr>
        <w:t>miliseconds</w:t>
      </w:r>
    </w:p>
    <w:p w14:paraId="57A78544" w14:textId="77777777" w:rsid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5AF2E413" w14:textId="30BA735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B:</w:t>
      </w:r>
    </w:p>
    <w:p w14:paraId="332497AD" w14:textId="010B022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0.02695700 </w:t>
      </w:r>
      <w:r w:rsidR="006336C6">
        <w:rPr>
          <w:rFonts w:cstheme="minorHAnsi"/>
          <w:color w:val="0F0D29" w:themeColor="text1"/>
          <w:sz w:val="22"/>
          <w:szCs w:val="18"/>
        </w:rPr>
        <w:t>miliseconds</w:t>
      </w:r>
    </w:p>
    <w:p w14:paraId="1DDB9B78" w14:textId="22FE6CF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0.02620000 </w:t>
      </w:r>
      <w:r w:rsidR="006336C6">
        <w:rPr>
          <w:rFonts w:cstheme="minorHAnsi"/>
          <w:color w:val="0F0D29" w:themeColor="text1"/>
          <w:sz w:val="22"/>
          <w:szCs w:val="18"/>
        </w:rPr>
        <w:t>miliseconds</w:t>
      </w:r>
    </w:p>
    <w:p w14:paraId="0CE81959" w14:textId="4837A48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0.01770100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F211B23" w14:textId="6385518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0.02977200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41AE335" w14:textId="5B4073D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0.02261500 </w:t>
      </w:r>
      <w:r w:rsidR="006336C6">
        <w:rPr>
          <w:rFonts w:cstheme="minorHAnsi"/>
          <w:color w:val="0F0D29" w:themeColor="text1"/>
          <w:sz w:val="22"/>
          <w:szCs w:val="18"/>
        </w:rPr>
        <w:t>miliseconds</w:t>
      </w:r>
    </w:p>
    <w:p w14:paraId="468B4BC2"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68E633B5" w14:textId="23D0B7C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0.06100300 </w:t>
      </w:r>
      <w:r w:rsidR="006336C6">
        <w:rPr>
          <w:rFonts w:cstheme="minorHAnsi"/>
          <w:color w:val="0F0D29" w:themeColor="text1"/>
          <w:sz w:val="22"/>
          <w:szCs w:val="18"/>
        </w:rPr>
        <w:t>miliseconds</w:t>
      </w:r>
      <w:r w:rsidRPr="00DF53E6">
        <w:rPr>
          <w:rFonts w:cstheme="minorHAnsi"/>
          <w:color w:val="0F0D29" w:themeColor="text1"/>
          <w:sz w:val="22"/>
          <w:szCs w:val="18"/>
        </w:rPr>
        <w:t xml:space="preserve">  </w:t>
      </w:r>
    </w:p>
    <w:p w14:paraId="625A859D" w14:textId="10203D7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0.06554400 </w:t>
      </w:r>
      <w:r w:rsidR="006336C6">
        <w:rPr>
          <w:rFonts w:cstheme="minorHAnsi"/>
          <w:color w:val="0F0D29" w:themeColor="text1"/>
          <w:sz w:val="22"/>
          <w:szCs w:val="18"/>
        </w:rPr>
        <w:t>miliseconds</w:t>
      </w:r>
    </w:p>
    <w:p w14:paraId="45C4B03A" w14:textId="1BCA942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0.04175500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5A972E5" w14:textId="1B27B87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0.07483000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0A97C27" w14:textId="5F5ED13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0.05319500 </w:t>
      </w:r>
      <w:r w:rsidR="006336C6">
        <w:rPr>
          <w:rFonts w:cstheme="minorHAnsi"/>
          <w:color w:val="0F0D29" w:themeColor="text1"/>
          <w:sz w:val="22"/>
          <w:szCs w:val="18"/>
        </w:rPr>
        <w:t>miliseconds</w:t>
      </w:r>
    </w:p>
    <w:p w14:paraId="310CD084"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53A8249B" w14:textId="4DB1FEC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0.06211800 </w:t>
      </w:r>
      <w:r w:rsidR="006336C6">
        <w:rPr>
          <w:rFonts w:cstheme="minorHAnsi"/>
          <w:color w:val="0F0D29" w:themeColor="text1"/>
          <w:sz w:val="22"/>
          <w:szCs w:val="18"/>
        </w:rPr>
        <w:t>miliseconds</w:t>
      </w:r>
    </w:p>
    <w:p w14:paraId="7491212D" w14:textId="5EC2310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0.06996100 </w:t>
      </w:r>
      <w:r w:rsidR="006336C6">
        <w:rPr>
          <w:rFonts w:cstheme="minorHAnsi"/>
          <w:color w:val="0F0D29" w:themeColor="text1"/>
          <w:sz w:val="22"/>
          <w:szCs w:val="18"/>
        </w:rPr>
        <w:t>miliseconds</w:t>
      </w:r>
    </w:p>
    <w:p w14:paraId="7EB2B780" w14:textId="35DC973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0.04224500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936A8F4" w14:textId="7462DF5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0.07208400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0FC716F" w14:textId="1A34172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0.05880000 </w:t>
      </w:r>
      <w:r w:rsidR="006336C6">
        <w:rPr>
          <w:rFonts w:cstheme="minorHAnsi"/>
          <w:color w:val="0F0D29" w:themeColor="text1"/>
          <w:sz w:val="22"/>
          <w:szCs w:val="18"/>
        </w:rPr>
        <w:t>miliseconds</w:t>
      </w:r>
    </w:p>
    <w:p w14:paraId="5F986C2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757A73F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75C02D29" w14:textId="3A69BC6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(0.03900600 + 0.04384300 + 0.03466500)</w:t>
      </w:r>
      <w:r>
        <w:rPr>
          <w:rFonts w:cstheme="minorHAnsi"/>
          <w:color w:val="0F0D29" w:themeColor="text1"/>
          <w:sz w:val="22"/>
          <w:szCs w:val="18"/>
        </w:rPr>
        <w:t xml:space="preserve"> </w:t>
      </w:r>
      <w:r w:rsidRPr="00DF53E6">
        <w:rPr>
          <w:rFonts w:cstheme="minorHAnsi"/>
          <w:color w:val="0F0D29" w:themeColor="text1"/>
          <w:sz w:val="22"/>
          <w:szCs w:val="18"/>
        </w:rPr>
        <w:t>/3 = 0.039171333333333336</w:t>
      </w:r>
    </w:p>
    <w:p w14:paraId="68917B19" w14:textId="056E437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(0.02695700 + 0.02620000 + 0.02261500)</w:t>
      </w:r>
      <w:r>
        <w:rPr>
          <w:rFonts w:cstheme="minorHAnsi"/>
          <w:color w:val="0F0D29" w:themeColor="text1"/>
          <w:sz w:val="22"/>
          <w:szCs w:val="18"/>
        </w:rPr>
        <w:t xml:space="preserve"> </w:t>
      </w:r>
      <w:r w:rsidRPr="00DF53E6">
        <w:rPr>
          <w:rFonts w:cstheme="minorHAnsi"/>
          <w:color w:val="0F0D29" w:themeColor="text1"/>
          <w:sz w:val="22"/>
          <w:szCs w:val="18"/>
        </w:rPr>
        <w:t>/3 = 0.02525733333333333</w:t>
      </w:r>
    </w:p>
    <w:p w14:paraId="302C5C01" w14:textId="721F09F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(0.06100300 + 0.06554400 + 0.05319500)</w:t>
      </w:r>
      <w:r>
        <w:rPr>
          <w:rFonts w:cstheme="minorHAnsi"/>
          <w:color w:val="0F0D29" w:themeColor="text1"/>
          <w:sz w:val="22"/>
          <w:szCs w:val="18"/>
        </w:rPr>
        <w:t xml:space="preserve"> </w:t>
      </w:r>
      <w:r w:rsidRPr="00DF53E6">
        <w:rPr>
          <w:rFonts w:cstheme="minorHAnsi"/>
          <w:color w:val="0F0D29" w:themeColor="text1"/>
          <w:sz w:val="22"/>
          <w:szCs w:val="18"/>
        </w:rPr>
        <w:t>/3 = 0.059914</w:t>
      </w:r>
    </w:p>
    <w:p w14:paraId="30D257C0" w14:textId="2BCE2B7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(0.06211800 + 0.06996100 + 0.05880000)</w:t>
      </w:r>
      <w:r>
        <w:rPr>
          <w:rFonts w:cstheme="minorHAnsi"/>
          <w:color w:val="0F0D29" w:themeColor="text1"/>
          <w:sz w:val="22"/>
          <w:szCs w:val="18"/>
        </w:rPr>
        <w:t xml:space="preserve"> </w:t>
      </w:r>
      <w:r w:rsidRPr="00DF53E6">
        <w:rPr>
          <w:rFonts w:cstheme="minorHAnsi"/>
          <w:color w:val="0F0D29" w:themeColor="text1"/>
          <w:sz w:val="22"/>
          <w:szCs w:val="18"/>
        </w:rPr>
        <w:t>/3 = 0.06362633333333333</w:t>
      </w:r>
    </w:p>
    <w:p w14:paraId="107D1BDF" w14:textId="77777777" w:rsidR="00DF53E6" w:rsidRPr="00DF53E6" w:rsidRDefault="00DF53E6" w:rsidP="00DF53E6">
      <w:pPr>
        <w:pStyle w:val="Contenido"/>
        <w:rPr>
          <w:rFonts w:cstheme="minorHAnsi"/>
          <w:color w:val="0F0D29" w:themeColor="text1"/>
          <w:sz w:val="22"/>
          <w:szCs w:val="18"/>
        </w:rPr>
      </w:pPr>
    </w:p>
    <w:p w14:paraId="2AA2F98D" w14:textId="1F671D79"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1000:</w:t>
      </w:r>
    </w:p>
    <w:p w14:paraId="494C7143"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14A1E56B" w14:textId="3F540D8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0.68390500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1EAF7B0" w14:textId="2D733B9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1.42196900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E2CEF28" w14:textId="787E72F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1.12428100 </w:t>
      </w:r>
      <w:r w:rsidR="006336C6">
        <w:rPr>
          <w:rFonts w:cstheme="minorHAnsi"/>
          <w:color w:val="0F0D29" w:themeColor="text1"/>
          <w:sz w:val="22"/>
          <w:szCs w:val="18"/>
        </w:rPr>
        <w:t>miliseconds</w:t>
      </w:r>
    </w:p>
    <w:p w14:paraId="2CDFB1AA" w14:textId="47FD7D3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1.20408300 </w:t>
      </w:r>
      <w:r w:rsidR="006336C6">
        <w:rPr>
          <w:rFonts w:cstheme="minorHAnsi"/>
          <w:color w:val="0F0D29" w:themeColor="text1"/>
          <w:sz w:val="22"/>
          <w:szCs w:val="18"/>
        </w:rPr>
        <w:t>miliseconds</w:t>
      </w:r>
    </w:p>
    <w:p w14:paraId="1CAFA253" w14:textId="254D4E5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1.20513200 </w:t>
      </w:r>
      <w:r w:rsidR="006336C6">
        <w:rPr>
          <w:rFonts w:cstheme="minorHAnsi"/>
          <w:color w:val="0F0D29" w:themeColor="text1"/>
          <w:sz w:val="22"/>
          <w:szCs w:val="18"/>
        </w:rPr>
        <w:t>miliseconds</w:t>
      </w:r>
    </w:p>
    <w:p w14:paraId="18F2FC48"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3CC51D7D" w14:textId="3760051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0.88215500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1091B40" w14:textId="0DE8529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1.88515300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5675419" w14:textId="04D27AB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1.30627500 </w:t>
      </w:r>
      <w:r w:rsidR="006336C6">
        <w:rPr>
          <w:rFonts w:cstheme="minorHAnsi"/>
          <w:color w:val="0F0D29" w:themeColor="text1"/>
          <w:sz w:val="22"/>
          <w:szCs w:val="18"/>
        </w:rPr>
        <w:t>miliseconds</w:t>
      </w:r>
    </w:p>
    <w:p w14:paraId="681201A5" w14:textId="4CE498A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1.48693000 </w:t>
      </w:r>
      <w:r w:rsidR="006336C6">
        <w:rPr>
          <w:rFonts w:cstheme="minorHAnsi"/>
          <w:color w:val="0F0D29" w:themeColor="text1"/>
          <w:sz w:val="22"/>
          <w:szCs w:val="18"/>
        </w:rPr>
        <w:t>miliseconds</w:t>
      </w:r>
    </w:p>
    <w:p w14:paraId="15D60A7C" w14:textId="1E18FB7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1.50364500 </w:t>
      </w:r>
      <w:r w:rsidR="006336C6">
        <w:rPr>
          <w:rFonts w:cstheme="minorHAnsi"/>
          <w:color w:val="0F0D29" w:themeColor="text1"/>
          <w:sz w:val="22"/>
          <w:szCs w:val="18"/>
        </w:rPr>
        <w:t>miliseconds</w:t>
      </w:r>
    </w:p>
    <w:p w14:paraId="4F5CEDF8"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3B222267" w14:textId="6872109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2.24796800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78EA50F" w14:textId="47E8D2D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4.83558700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65EE98C" w14:textId="2F80408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3.69439600 </w:t>
      </w:r>
      <w:r w:rsidR="006336C6">
        <w:rPr>
          <w:rFonts w:cstheme="minorHAnsi"/>
          <w:color w:val="0F0D29" w:themeColor="text1"/>
          <w:sz w:val="22"/>
          <w:szCs w:val="18"/>
        </w:rPr>
        <w:t>miliseconds</w:t>
      </w:r>
    </w:p>
    <w:p w14:paraId="22326312" w14:textId="0FB76B8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3.81240100 </w:t>
      </w:r>
      <w:r w:rsidR="006336C6">
        <w:rPr>
          <w:rFonts w:cstheme="minorHAnsi"/>
          <w:color w:val="0F0D29" w:themeColor="text1"/>
          <w:sz w:val="22"/>
          <w:szCs w:val="18"/>
        </w:rPr>
        <w:t>miliseconds</w:t>
      </w:r>
    </w:p>
    <w:p w14:paraId="020F80C2" w14:textId="77D3584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3.98825600 </w:t>
      </w:r>
      <w:r w:rsidR="006336C6">
        <w:rPr>
          <w:rFonts w:cstheme="minorHAnsi"/>
          <w:color w:val="0F0D29" w:themeColor="text1"/>
          <w:sz w:val="22"/>
          <w:szCs w:val="18"/>
        </w:rPr>
        <w:t>miliseconds</w:t>
      </w:r>
    </w:p>
    <w:p w14:paraId="6F60D4AD" w14:textId="77777777" w:rsid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5816F20F" w14:textId="77777777" w:rsidR="00DF53E6" w:rsidRDefault="00DF53E6" w:rsidP="00DF53E6">
      <w:pPr>
        <w:pStyle w:val="Contenido"/>
        <w:rPr>
          <w:rFonts w:cstheme="minorHAnsi"/>
          <w:color w:val="0F0D29" w:themeColor="text1"/>
          <w:sz w:val="22"/>
          <w:szCs w:val="18"/>
        </w:rPr>
      </w:pPr>
    </w:p>
    <w:p w14:paraId="575C6F84" w14:textId="77777777" w:rsidR="00DF53E6" w:rsidRDefault="00DF53E6" w:rsidP="00DF53E6">
      <w:pPr>
        <w:pStyle w:val="Contenido"/>
        <w:rPr>
          <w:rFonts w:cstheme="minorHAnsi"/>
          <w:color w:val="0F0D29" w:themeColor="text1"/>
          <w:sz w:val="22"/>
          <w:szCs w:val="18"/>
        </w:rPr>
      </w:pPr>
    </w:p>
    <w:p w14:paraId="27CB5670" w14:textId="03510C9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 xml:space="preserve"> D:</w:t>
      </w:r>
    </w:p>
    <w:p w14:paraId="3EBFD6DD" w14:textId="0F8E7EF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2.32730300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0A2B466" w14:textId="2D53E40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4.93812600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5CEF9E45" w14:textId="3B402A9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3.87867200 </w:t>
      </w:r>
      <w:r w:rsidR="006336C6">
        <w:rPr>
          <w:rFonts w:cstheme="minorHAnsi"/>
          <w:color w:val="0F0D29" w:themeColor="text1"/>
          <w:sz w:val="22"/>
          <w:szCs w:val="18"/>
        </w:rPr>
        <w:t>miliseconds</w:t>
      </w:r>
    </w:p>
    <w:p w14:paraId="6F97A883" w14:textId="044520A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4.04516500 </w:t>
      </w:r>
      <w:r w:rsidR="006336C6">
        <w:rPr>
          <w:rFonts w:cstheme="minorHAnsi"/>
          <w:color w:val="0F0D29" w:themeColor="text1"/>
          <w:sz w:val="22"/>
          <w:szCs w:val="18"/>
        </w:rPr>
        <w:t>miliseconds</w:t>
      </w:r>
    </w:p>
    <w:p w14:paraId="28289590" w14:textId="65D3051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4.43921400 </w:t>
      </w:r>
      <w:r w:rsidR="006336C6">
        <w:rPr>
          <w:rFonts w:cstheme="minorHAnsi"/>
          <w:color w:val="0F0D29" w:themeColor="text1"/>
          <w:sz w:val="22"/>
          <w:szCs w:val="18"/>
        </w:rPr>
        <w:t>miliseconds</w:t>
      </w:r>
    </w:p>
    <w:p w14:paraId="37FE8569"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3A50EDA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4DB9F7B5" w14:textId="51E2743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(1.12428100 + 1.20408300 + 1.20513200)</w:t>
      </w:r>
      <w:r>
        <w:rPr>
          <w:rFonts w:cstheme="minorHAnsi"/>
          <w:color w:val="0F0D29" w:themeColor="text1"/>
          <w:sz w:val="22"/>
          <w:szCs w:val="18"/>
        </w:rPr>
        <w:t xml:space="preserve"> </w:t>
      </w:r>
      <w:r w:rsidRPr="00DF53E6">
        <w:rPr>
          <w:rFonts w:cstheme="minorHAnsi"/>
          <w:color w:val="0F0D29" w:themeColor="text1"/>
          <w:sz w:val="22"/>
          <w:szCs w:val="18"/>
        </w:rPr>
        <w:t>/3 = 1.1778320000000002</w:t>
      </w:r>
    </w:p>
    <w:p w14:paraId="7260C500" w14:textId="7792145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(1.30627500 + 1.48693000 + 1.50364500)</w:t>
      </w:r>
      <w:r>
        <w:rPr>
          <w:rFonts w:cstheme="minorHAnsi"/>
          <w:color w:val="0F0D29" w:themeColor="text1"/>
          <w:sz w:val="22"/>
          <w:szCs w:val="18"/>
        </w:rPr>
        <w:t xml:space="preserve"> </w:t>
      </w:r>
      <w:r w:rsidRPr="00DF53E6">
        <w:rPr>
          <w:rFonts w:cstheme="minorHAnsi"/>
          <w:color w:val="0F0D29" w:themeColor="text1"/>
          <w:sz w:val="22"/>
          <w:szCs w:val="18"/>
        </w:rPr>
        <w:t>/3 = 1.4322833333333334</w:t>
      </w:r>
    </w:p>
    <w:p w14:paraId="05728092" w14:textId="3A24033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(3.69439600 + 3.81240100 + 3.98825600)</w:t>
      </w:r>
      <w:r>
        <w:rPr>
          <w:rFonts w:cstheme="minorHAnsi"/>
          <w:color w:val="0F0D29" w:themeColor="text1"/>
          <w:sz w:val="22"/>
          <w:szCs w:val="18"/>
        </w:rPr>
        <w:t xml:space="preserve"> </w:t>
      </w:r>
      <w:r w:rsidRPr="00DF53E6">
        <w:rPr>
          <w:rFonts w:cstheme="minorHAnsi"/>
          <w:color w:val="0F0D29" w:themeColor="text1"/>
          <w:sz w:val="22"/>
          <w:szCs w:val="18"/>
        </w:rPr>
        <w:t>/3 = 3.831684333333333</w:t>
      </w:r>
    </w:p>
    <w:p w14:paraId="14BB265A" w14:textId="13F6F38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(3.87867200 + 4.04516500 + 4.43921400)</w:t>
      </w:r>
      <w:r>
        <w:rPr>
          <w:rFonts w:cstheme="minorHAnsi"/>
          <w:color w:val="0F0D29" w:themeColor="text1"/>
          <w:sz w:val="22"/>
          <w:szCs w:val="18"/>
        </w:rPr>
        <w:t xml:space="preserve"> </w:t>
      </w:r>
      <w:r w:rsidRPr="00DF53E6">
        <w:rPr>
          <w:rFonts w:cstheme="minorHAnsi"/>
          <w:color w:val="0F0D29" w:themeColor="text1"/>
          <w:sz w:val="22"/>
          <w:szCs w:val="18"/>
        </w:rPr>
        <w:t>/3 = 4.121016999999999</w:t>
      </w:r>
    </w:p>
    <w:p w14:paraId="6ABAFED8" w14:textId="77777777" w:rsidR="00DF53E6" w:rsidRPr="00DF53E6" w:rsidRDefault="00DF53E6" w:rsidP="00DF53E6">
      <w:pPr>
        <w:pStyle w:val="Contenido"/>
        <w:rPr>
          <w:rFonts w:cstheme="minorHAnsi"/>
          <w:color w:val="0F0D29" w:themeColor="text1"/>
          <w:sz w:val="22"/>
          <w:szCs w:val="18"/>
        </w:rPr>
      </w:pPr>
    </w:p>
    <w:p w14:paraId="22CF8E7F" w14:textId="03E9DE09"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10000:</w:t>
      </w:r>
    </w:p>
    <w:p w14:paraId="0F9A5271"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2E596449" w14:textId="6BC6430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64.97279100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66916F1" w14:textId="12DC90F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64.19168400 </w:t>
      </w:r>
      <w:r w:rsidR="006336C6">
        <w:rPr>
          <w:rFonts w:cstheme="minorHAnsi"/>
          <w:color w:val="0F0D29" w:themeColor="text1"/>
          <w:sz w:val="22"/>
          <w:szCs w:val="18"/>
        </w:rPr>
        <w:t>miliseconds</w:t>
      </w:r>
    </w:p>
    <w:p w14:paraId="78A1EDE5" w14:textId="4CF721A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63.41531600 </w:t>
      </w:r>
      <w:r w:rsidR="006336C6">
        <w:rPr>
          <w:rFonts w:cstheme="minorHAnsi"/>
          <w:color w:val="0F0D29" w:themeColor="text1"/>
          <w:sz w:val="22"/>
          <w:szCs w:val="18"/>
        </w:rPr>
        <w:t>miliseconds</w:t>
      </w:r>
    </w:p>
    <w:p w14:paraId="77305BEE" w14:textId="6EAC4C8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49.45484300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1543AF7A" w14:textId="1AB70D6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62.28971300 </w:t>
      </w:r>
      <w:r w:rsidR="006336C6">
        <w:rPr>
          <w:rFonts w:cstheme="minorHAnsi"/>
          <w:color w:val="0F0D29" w:themeColor="text1"/>
          <w:sz w:val="22"/>
          <w:szCs w:val="18"/>
        </w:rPr>
        <w:t>miliseconds</w:t>
      </w:r>
    </w:p>
    <w:p w14:paraId="60AF921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4A847417" w14:textId="1586419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57.81129200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56667A3C" w14:textId="4D08F28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58.73213600 </w:t>
      </w:r>
      <w:r w:rsidR="006336C6">
        <w:rPr>
          <w:rFonts w:cstheme="minorHAnsi"/>
          <w:color w:val="0F0D29" w:themeColor="text1"/>
          <w:sz w:val="22"/>
          <w:szCs w:val="18"/>
        </w:rPr>
        <w:t>miliseconds</w:t>
      </w:r>
    </w:p>
    <w:p w14:paraId="346C2E82" w14:textId="63BDE7A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58.46788200 </w:t>
      </w:r>
      <w:r w:rsidR="006336C6">
        <w:rPr>
          <w:rFonts w:cstheme="minorHAnsi"/>
          <w:color w:val="0F0D29" w:themeColor="text1"/>
          <w:sz w:val="22"/>
          <w:szCs w:val="18"/>
        </w:rPr>
        <w:t>miliseconds</w:t>
      </w:r>
    </w:p>
    <w:p w14:paraId="3540FB7B" w14:textId="698A81D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59.61375800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8FC77C0" w14:textId="0E930C3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58.99707500 </w:t>
      </w:r>
      <w:r w:rsidR="006336C6">
        <w:rPr>
          <w:rFonts w:cstheme="minorHAnsi"/>
          <w:color w:val="0F0D29" w:themeColor="text1"/>
          <w:sz w:val="22"/>
          <w:szCs w:val="18"/>
        </w:rPr>
        <w:t>miliseconds</w:t>
      </w:r>
    </w:p>
    <w:p w14:paraId="288AC0F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6E1990C1" w14:textId="0A95853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219.09739000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5D331D3" w14:textId="5309017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227.46944000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22B5347" w14:textId="31EB6C9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226.63727600 </w:t>
      </w:r>
      <w:r w:rsidR="006336C6">
        <w:rPr>
          <w:rFonts w:cstheme="minorHAnsi"/>
          <w:color w:val="0F0D29" w:themeColor="text1"/>
          <w:sz w:val="22"/>
          <w:szCs w:val="18"/>
        </w:rPr>
        <w:t>miliseconds</w:t>
      </w:r>
    </w:p>
    <w:p w14:paraId="0326ACA7" w14:textId="7863280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223.32350000 </w:t>
      </w:r>
      <w:r w:rsidR="006336C6">
        <w:rPr>
          <w:rFonts w:cstheme="minorHAnsi"/>
          <w:color w:val="0F0D29" w:themeColor="text1"/>
          <w:sz w:val="22"/>
          <w:szCs w:val="18"/>
        </w:rPr>
        <w:t>miliseconds</w:t>
      </w:r>
    </w:p>
    <w:p w14:paraId="7DBA3ED5" w14:textId="2E814B7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220.96323300 </w:t>
      </w:r>
      <w:r w:rsidR="006336C6">
        <w:rPr>
          <w:rFonts w:cstheme="minorHAnsi"/>
          <w:color w:val="0F0D29" w:themeColor="text1"/>
          <w:sz w:val="22"/>
          <w:szCs w:val="18"/>
        </w:rPr>
        <w:t>miliseconds</w:t>
      </w:r>
    </w:p>
    <w:p w14:paraId="6D096C1D"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1D857352" w14:textId="5105FFC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175.14914200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3A5E217" w14:textId="37DFB14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186.44133300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DDF42E8" w14:textId="27A3CF3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182.75133400 </w:t>
      </w:r>
      <w:r w:rsidR="006336C6">
        <w:rPr>
          <w:rFonts w:cstheme="minorHAnsi"/>
          <w:color w:val="0F0D29" w:themeColor="text1"/>
          <w:sz w:val="22"/>
          <w:szCs w:val="18"/>
        </w:rPr>
        <w:t>miliseconds</w:t>
      </w:r>
    </w:p>
    <w:p w14:paraId="69167ABF" w14:textId="2B10DEB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179.04777700 </w:t>
      </w:r>
      <w:r w:rsidR="006336C6">
        <w:rPr>
          <w:rFonts w:cstheme="minorHAnsi"/>
          <w:color w:val="0F0D29" w:themeColor="text1"/>
          <w:sz w:val="22"/>
          <w:szCs w:val="18"/>
        </w:rPr>
        <w:t>miliseconds</w:t>
      </w:r>
    </w:p>
    <w:p w14:paraId="1E6FE1A2" w14:textId="49F207D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184.47448600 </w:t>
      </w:r>
      <w:r w:rsidR="006336C6">
        <w:rPr>
          <w:rFonts w:cstheme="minorHAnsi"/>
          <w:color w:val="0F0D29" w:themeColor="text1"/>
          <w:sz w:val="22"/>
          <w:szCs w:val="18"/>
        </w:rPr>
        <w:t>miliseconds</w:t>
      </w:r>
    </w:p>
    <w:p w14:paraId="452FBB13"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53289CB8"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5811305C" w14:textId="3DF7BE2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(64.19168400 + 63.41531600 + 62.28971300)</w:t>
      </w:r>
      <w:r>
        <w:rPr>
          <w:rFonts w:cstheme="minorHAnsi"/>
          <w:color w:val="0F0D29" w:themeColor="text1"/>
          <w:sz w:val="22"/>
          <w:szCs w:val="18"/>
        </w:rPr>
        <w:t xml:space="preserve"> </w:t>
      </w:r>
      <w:r w:rsidRPr="00DF53E6">
        <w:rPr>
          <w:rFonts w:cstheme="minorHAnsi"/>
          <w:color w:val="0F0D29" w:themeColor="text1"/>
          <w:sz w:val="22"/>
          <w:szCs w:val="18"/>
        </w:rPr>
        <w:t>/3 = 63.29890433333333</w:t>
      </w:r>
    </w:p>
    <w:p w14:paraId="26791A62" w14:textId="6446076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(58.73213600 + 58.46788200 + 58.99707500)</w:t>
      </w:r>
      <w:r>
        <w:rPr>
          <w:rFonts w:cstheme="minorHAnsi"/>
          <w:color w:val="0F0D29" w:themeColor="text1"/>
          <w:sz w:val="22"/>
          <w:szCs w:val="18"/>
        </w:rPr>
        <w:t xml:space="preserve"> </w:t>
      </w:r>
      <w:r w:rsidRPr="00DF53E6">
        <w:rPr>
          <w:rFonts w:cstheme="minorHAnsi"/>
          <w:color w:val="0F0D29" w:themeColor="text1"/>
          <w:sz w:val="22"/>
          <w:szCs w:val="18"/>
        </w:rPr>
        <w:t>/3 = 58.73236433333333</w:t>
      </w:r>
    </w:p>
    <w:p w14:paraId="0EF5D6BB" w14:textId="6D96C73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(226.63727600 + 223.32350000 + 220.96323300)</w:t>
      </w:r>
      <w:r>
        <w:rPr>
          <w:rFonts w:cstheme="minorHAnsi"/>
          <w:color w:val="0F0D29" w:themeColor="text1"/>
          <w:sz w:val="22"/>
          <w:szCs w:val="18"/>
        </w:rPr>
        <w:t xml:space="preserve"> </w:t>
      </w:r>
      <w:r w:rsidRPr="00DF53E6">
        <w:rPr>
          <w:rFonts w:cstheme="minorHAnsi"/>
          <w:color w:val="0F0D29" w:themeColor="text1"/>
          <w:sz w:val="22"/>
          <w:szCs w:val="18"/>
        </w:rPr>
        <w:t>/3 = 223.64133633333336</w:t>
      </w:r>
    </w:p>
    <w:p w14:paraId="083B6F19" w14:textId="4C65902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(182.75133400 + 179.04777700 + 184.47448600)</w:t>
      </w:r>
      <w:r>
        <w:rPr>
          <w:rFonts w:cstheme="minorHAnsi"/>
          <w:color w:val="0F0D29" w:themeColor="text1"/>
          <w:sz w:val="22"/>
          <w:szCs w:val="18"/>
        </w:rPr>
        <w:t xml:space="preserve"> </w:t>
      </w:r>
      <w:r w:rsidRPr="00DF53E6">
        <w:rPr>
          <w:rFonts w:cstheme="minorHAnsi"/>
          <w:color w:val="0F0D29" w:themeColor="text1"/>
          <w:sz w:val="22"/>
          <w:szCs w:val="18"/>
        </w:rPr>
        <w:t>/3 = 182.09119900000005</w:t>
      </w:r>
    </w:p>
    <w:p w14:paraId="6B21B72B" w14:textId="77777777" w:rsidR="00DF53E6" w:rsidRPr="00DF53E6" w:rsidRDefault="00DF53E6" w:rsidP="00DF53E6">
      <w:pPr>
        <w:pStyle w:val="Contenido"/>
        <w:rPr>
          <w:rFonts w:cstheme="minorHAnsi"/>
          <w:color w:val="0F0D29" w:themeColor="text1"/>
          <w:sz w:val="22"/>
          <w:szCs w:val="18"/>
        </w:rPr>
      </w:pPr>
    </w:p>
    <w:p w14:paraId="78490C30" w14:textId="77777777" w:rsidR="00DF53E6" w:rsidRDefault="00DF53E6" w:rsidP="00DF53E6">
      <w:pPr>
        <w:pStyle w:val="Contenido"/>
        <w:rPr>
          <w:rFonts w:cstheme="minorHAnsi"/>
          <w:color w:val="0F0D29" w:themeColor="text1"/>
          <w:sz w:val="22"/>
          <w:szCs w:val="18"/>
        </w:rPr>
      </w:pPr>
    </w:p>
    <w:p w14:paraId="440BBD7F" w14:textId="77777777" w:rsidR="00DF53E6" w:rsidRDefault="00DF53E6" w:rsidP="00DF53E6">
      <w:pPr>
        <w:pStyle w:val="Contenido"/>
        <w:rPr>
          <w:rFonts w:cstheme="minorHAnsi"/>
          <w:color w:val="0F0D29" w:themeColor="text1"/>
          <w:sz w:val="22"/>
          <w:szCs w:val="18"/>
        </w:rPr>
      </w:pPr>
    </w:p>
    <w:p w14:paraId="077CE975" w14:textId="25658E2B"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lastRenderedPageBreak/>
        <w:t>Measurement</w:t>
      </w:r>
      <w:r w:rsidRPr="00DF53E6">
        <w:rPr>
          <w:rFonts w:cstheme="minorHAnsi"/>
          <w:color w:val="0F0D29" w:themeColor="text1"/>
          <w:sz w:val="22"/>
          <w:szCs w:val="18"/>
        </w:rPr>
        <w:t xml:space="preserve"> 100000:</w:t>
      </w:r>
    </w:p>
    <w:p w14:paraId="5E14D24B"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5FD46834" w14:textId="41F894A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3924.43045100 </w:t>
      </w:r>
      <w:r w:rsidR="006336C6">
        <w:rPr>
          <w:rFonts w:cstheme="minorHAnsi"/>
          <w:color w:val="0F0D29" w:themeColor="text1"/>
          <w:sz w:val="22"/>
          <w:szCs w:val="18"/>
        </w:rPr>
        <w:t>miliseconds</w:t>
      </w:r>
    </w:p>
    <w:p w14:paraId="72AE6E60" w14:textId="312E788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3863.09089300 </w:t>
      </w:r>
      <w:r w:rsidR="006336C6">
        <w:rPr>
          <w:rFonts w:cstheme="minorHAnsi"/>
          <w:color w:val="0F0D29" w:themeColor="text1"/>
          <w:sz w:val="22"/>
          <w:szCs w:val="18"/>
        </w:rPr>
        <w:t>miliseconds</w:t>
      </w:r>
    </w:p>
    <w:p w14:paraId="28CD50C3" w14:textId="5C5D42C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3834.38163800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7A0144A" w14:textId="53AF90A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3943.90602400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33757B8" w14:textId="65543DB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3846.73838000 </w:t>
      </w:r>
      <w:r w:rsidR="006336C6">
        <w:rPr>
          <w:rFonts w:cstheme="minorHAnsi"/>
          <w:color w:val="0F0D29" w:themeColor="text1"/>
          <w:sz w:val="22"/>
          <w:szCs w:val="18"/>
        </w:rPr>
        <w:t>miliseconds</w:t>
      </w:r>
    </w:p>
    <w:p w14:paraId="7D2CD27B"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3B93B212" w14:textId="455FE0C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5915.61565300 </w:t>
      </w:r>
      <w:r w:rsidR="006336C6">
        <w:rPr>
          <w:rFonts w:cstheme="minorHAnsi"/>
          <w:color w:val="0F0D29" w:themeColor="text1"/>
          <w:sz w:val="22"/>
          <w:szCs w:val="18"/>
        </w:rPr>
        <w:t>miliseconds</w:t>
      </w:r>
    </w:p>
    <w:p w14:paraId="2C2330FC" w14:textId="2E29186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5825.32269000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5D1B0238" w14:textId="0E948B7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5843.26538500 </w:t>
      </w:r>
      <w:r w:rsidR="006336C6">
        <w:rPr>
          <w:rFonts w:cstheme="minorHAnsi"/>
          <w:color w:val="0F0D29" w:themeColor="text1"/>
          <w:sz w:val="22"/>
          <w:szCs w:val="18"/>
        </w:rPr>
        <w:t>miliseconds</w:t>
      </w:r>
    </w:p>
    <w:p w14:paraId="703113E7" w14:textId="5F0BCB8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6046.89200100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5D584E6" w14:textId="0CC71F4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5875.92395500 </w:t>
      </w:r>
      <w:r w:rsidR="006336C6">
        <w:rPr>
          <w:rFonts w:cstheme="minorHAnsi"/>
          <w:color w:val="0F0D29" w:themeColor="text1"/>
          <w:sz w:val="22"/>
          <w:szCs w:val="18"/>
        </w:rPr>
        <w:t>miliseconds</w:t>
      </w:r>
    </w:p>
    <w:p w14:paraId="0B582853"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500FB78B" w14:textId="028B2BF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26943.56309300 </w:t>
      </w:r>
      <w:r w:rsidR="006336C6">
        <w:rPr>
          <w:rFonts w:cstheme="minorHAnsi"/>
          <w:color w:val="0F0D29" w:themeColor="text1"/>
          <w:sz w:val="22"/>
          <w:szCs w:val="18"/>
        </w:rPr>
        <w:t>miliseconds</w:t>
      </w:r>
    </w:p>
    <w:p w14:paraId="06011C9A" w14:textId="57653ED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26905.27193500 </w:t>
      </w:r>
      <w:r w:rsidR="006336C6">
        <w:rPr>
          <w:rFonts w:cstheme="minorHAnsi"/>
          <w:color w:val="0F0D29" w:themeColor="text1"/>
          <w:sz w:val="22"/>
          <w:szCs w:val="18"/>
        </w:rPr>
        <w:t>miliseconds</w:t>
      </w:r>
    </w:p>
    <w:p w14:paraId="73B2EFE6" w14:textId="7CB60C8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26873.29061900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2AA2DFC" w14:textId="541C60E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27146.60216700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5B2F7E2" w14:textId="0924371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27083.33572500 </w:t>
      </w:r>
      <w:r w:rsidR="006336C6">
        <w:rPr>
          <w:rFonts w:cstheme="minorHAnsi"/>
          <w:color w:val="0F0D29" w:themeColor="text1"/>
          <w:sz w:val="22"/>
          <w:szCs w:val="18"/>
        </w:rPr>
        <w:t>miliseconds</w:t>
      </w:r>
    </w:p>
    <w:p w14:paraId="7DDC830C"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0F9C5D6C" w14:textId="4356D95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20291.91485000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CB8A7A9" w14:textId="0D63494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20350.22445000 </w:t>
      </w:r>
      <w:r w:rsidR="006336C6">
        <w:rPr>
          <w:rFonts w:cstheme="minorHAnsi"/>
          <w:color w:val="0F0D29" w:themeColor="text1"/>
          <w:sz w:val="22"/>
          <w:szCs w:val="18"/>
        </w:rPr>
        <w:t>miliseconds</w:t>
      </w:r>
    </w:p>
    <w:p w14:paraId="5304FDC6" w14:textId="2CF6BB8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20446.95861100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18866AE" w14:textId="66AE741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20438.90855700 </w:t>
      </w:r>
      <w:r w:rsidR="006336C6">
        <w:rPr>
          <w:rFonts w:cstheme="minorHAnsi"/>
          <w:color w:val="0F0D29" w:themeColor="text1"/>
          <w:sz w:val="22"/>
          <w:szCs w:val="18"/>
        </w:rPr>
        <w:t>miliseconds</w:t>
      </w:r>
    </w:p>
    <w:p w14:paraId="68D7DB34" w14:textId="7B2024F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20377.07650400 </w:t>
      </w:r>
      <w:r w:rsidR="006336C6">
        <w:rPr>
          <w:rFonts w:cstheme="minorHAnsi"/>
          <w:color w:val="0F0D29" w:themeColor="text1"/>
          <w:sz w:val="22"/>
          <w:szCs w:val="18"/>
        </w:rPr>
        <w:t>miliseconds</w:t>
      </w:r>
    </w:p>
    <w:p w14:paraId="3C014A5C"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188E8304"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2E44F0E5" w14:textId="57ADA28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(3924.43045100 + 3863.09089300 + 3846.73838000</w:t>
      </w:r>
      <w:r>
        <w:rPr>
          <w:rFonts w:cstheme="minorHAnsi"/>
          <w:color w:val="0F0D29" w:themeColor="text1"/>
          <w:sz w:val="22"/>
          <w:szCs w:val="18"/>
        </w:rPr>
        <w:t>) /</w:t>
      </w:r>
      <w:r w:rsidRPr="00DF53E6">
        <w:rPr>
          <w:rFonts w:cstheme="minorHAnsi"/>
          <w:color w:val="0F0D29" w:themeColor="text1"/>
          <w:sz w:val="22"/>
          <w:szCs w:val="18"/>
        </w:rPr>
        <w:t>3 = 3878.0865746666664</w:t>
      </w:r>
    </w:p>
    <w:p w14:paraId="25DA3CC3" w14:textId="6A71B7A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(5915.61565300 + 5843.26538500 + 5875.92395500</w:t>
      </w:r>
      <w:r>
        <w:rPr>
          <w:rFonts w:cstheme="minorHAnsi"/>
          <w:color w:val="0F0D29" w:themeColor="text1"/>
          <w:sz w:val="22"/>
          <w:szCs w:val="18"/>
        </w:rPr>
        <w:t>) /</w:t>
      </w:r>
      <w:r w:rsidRPr="00DF53E6">
        <w:rPr>
          <w:rFonts w:cstheme="minorHAnsi"/>
          <w:color w:val="0F0D29" w:themeColor="text1"/>
          <w:sz w:val="22"/>
          <w:szCs w:val="18"/>
        </w:rPr>
        <w:t>3 = 5878.268330999999</w:t>
      </w:r>
    </w:p>
    <w:p w14:paraId="4059C7D3" w14:textId="0ED2786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(26943.56309300 + 26905.27193500 + 27083.33572500</w:t>
      </w:r>
      <w:r>
        <w:rPr>
          <w:rFonts w:cstheme="minorHAnsi"/>
          <w:color w:val="0F0D29" w:themeColor="text1"/>
          <w:sz w:val="22"/>
          <w:szCs w:val="18"/>
        </w:rPr>
        <w:t>) /</w:t>
      </w:r>
      <w:r w:rsidRPr="00DF53E6">
        <w:rPr>
          <w:rFonts w:cstheme="minorHAnsi"/>
          <w:color w:val="0F0D29" w:themeColor="text1"/>
          <w:sz w:val="22"/>
          <w:szCs w:val="18"/>
        </w:rPr>
        <w:t>3 = 26977.390251</w:t>
      </w:r>
    </w:p>
    <w:p w14:paraId="4F53D254" w14:textId="481C570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(20350.22445000 + 20438.90855700 + 20377.07650400</w:t>
      </w:r>
      <w:r>
        <w:rPr>
          <w:rFonts w:cstheme="minorHAnsi"/>
          <w:color w:val="0F0D29" w:themeColor="text1"/>
          <w:sz w:val="22"/>
          <w:szCs w:val="18"/>
        </w:rPr>
        <w:t>) /</w:t>
      </w:r>
      <w:r w:rsidRPr="00DF53E6">
        <w:rPr>
          <w:rFonts w:cstheme="minorHAnsi"/>
          <w:color w:val="0F0D29" w:themeColor="text1"/>
          <w:sz w:val="22"/>
          <w:szCs w:val="18"/>
        </w:rPr>
        <w:t>3 = 20388.736503666663</w:t>
      </w:r>
    </w:p>
    <w:p w14:paraId="5DB8B0D6" w14:textId="77777777" w:rsidR="00DF53E6" w:rsidRPr="00DF53E6" w:rsidRDefault="00DF53E6" w:rsidP="00DF53E6">
      <w:pPr>
        <w:pStyle w:val="Contenido"/>
        <w:rPr>
          <w:rFonts w:cstheme="minorHAnsi"/>
          <w:color w:val="0F0D29" w:themeColor="text1"/>
          <w:sz w:val="22"/>
          <w:szCs w:val="18"/>
        </w:rPr>
      </w:pPr>
    </w:p>
    <w:p w14:paraId="1164F728" w14:textId="18A42A30"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20000</w:t>
      </w:r>
      <w:r>
        <w:rPr>
          <w:rFonts w:cstheme="minorHAnsi"/>
          <w:color w:val="0F0D29" w:themeColor="text1"/>
          <w:sz w:val="22"/>
          <w:szCs w:val="18"/>
        </w:rPr>
        <w:t>0:</w:t>
      </w:r>
    </w:p>
    <w:p w14:paraId="696A8535"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36852DA1" w14:textId="11F2E53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15611.59104100 </w:t>
      </w:r>
      <w:r w:rsidR="006336C6">
        <w:rPr>
          <w:rFonts w:cstheme="minorHAnsi"/>
          <w:color w:val="0F0D29" w:themeColor="text1"/>
          <w:sz w:val="22"/>
          <w:szCs w:val="18"/>
        </w:rPr>
        <w:t>miliseconds</w:t>
      </w:r>
    </w:p>
    <w:p w14:paraId="2E343821" w14:textId="51C2A5A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15498.32431600 </w:t>
      </w:r>
      <w:r w:rsidR="006336C6">
        <w:rPr>
          <w:rFonts w:cstheme="minorHAnsi"/>
          <w:color w:val="0F0D29" w:themeColor="text1"/>
          <w:sz w:val="22"/>
          <w:szCs w:val="18"/>
        </w:rPr>
        <w:t>miliseconds</w:t>
      </w:r>
    </w:p>
    <w:p w14:paraId="245A1E23" w14:textId="7DDA048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15629.13347700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042D784" w14:textId="09727EF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15575.16956300 </w:t>
      </w:r>
      <w:r w:rsidR="006336C6">
        <w:rPr>
          <w:rFonts w:cstheme="minorHAnsi"/>
          <w:color w:val="0F0D29" w:themeColor="text1"/>
          <w:sz w:val="22"/>
          <w:szCs w:val="18"/>
        </w:rPr>
        <w:t>miliseconds</w:t>
      </w:r>
    </w:p>
    <w:p w14:paraId="0F52C2A4" w14:textId="4360EB6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15028.67622300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501BF54"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5F15EABB" w14:textId="5692CBA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23702.88593300 </w:t>
      </w:r>
      <w:r w:rsidR="006336C6">
        <w:rPr>
          <w:rFonts w:cstheme="minorHAnsi"/>
          <w:color w:val="0F0D29" w:themeColor="text1"/>
          <w:sz w:val="22"/>
          <w:szCs w:val="18"/>
        </w:rPr>
        <w:t>miliseconds</w:t>
      </w:r>
    </w:p>
    <w:p w14:paraId="66DAF374" w14:textId="3BFC6B4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23697.32919500 </w:t>
      </w:r>
      <w:r w:rsidR="006336C6">
        <w:rPr>
          <w:rFonts w:cstheme="minorHAnsi"/>
          <w:color w:val="0F0D29" w:themeColor="text1"/>
          <w:sz w:val="22"/>
          <w:szCs w:val="18"/>
        </w:rPr>
        <w:t>miliseconds</w:t>
      </w:r>
    </w:p>
    <w:p w14:paraId="78BA9C14" w14:textId="5A2B3FC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23826.00264400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A029D88" w14:textId="7E855C4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23685.31486200 </w:t>
      </w:r>
      <w:r w:rsidR="006336C6">
        <w:rPr>
          <w:rFonts w:cstheme="minorHAnsi"/>
          <w:color w:val="0F0D29" w:themeColor="text1"/>
          <w:sz w:val="22"/>
          <w:szCs w:val="18"/>
        </w:rPr>
        <w:t>miliseconds</w:t>
      </w:r>
    </w:p>
    <w:p w14:paraId="41624465" w14:textId="62D64FD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21712.29571300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49A02501" w14:textId="77777777" w:rsid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01EA08EC" w14:textId="77777777" w:rsidR="00DF53E6" w:rsidRDefault="00DF53E6" w:rsidP="00DF53E6">
      <w:pPr>
        <w:pStyle w:val="Contenido"/>
        <w:rPr>
          <w:rFonts w:cstheme="minorHAnsi"/>
          <w:color w:val="0F0D29" w:themeColor="text1"/>
          <w:sz w:val="22"/>
          <w:szCs w:val="18"/>
        </w:rPr>
      </w:pPr>
    </w:p>
    <w:p w14:paraId="71E6B64C" w14:textId="1FB8719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C:</w:t>
      </w:r>
    </w:p>
    <w:p w14:paraId="3AEC791F" w14:textId="4D00AD6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109164.76463800 </w:t>
      </w:r>
      <w:r w:rsidR="006336C6">
        <w:rPr>
          <w:rFonts w:cstheme="minorHAnsi"/>
          <w:color w:val="0F0D29" w:themeColor="text1"/>
          <w:sz w:val="22"/>
          <w:szCs w:val="18"/>
        </w:rPr>
        <w:t>miliseconds</w:t>
      </w:r>
    </w:p>
    <w:p w14:paraId="1CEF6950" w14:textId="5E49943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109391.60571600 </w:t>
      </w:r>
      <w:r w:rsidR="006336C6">
        <w:rPr>
          <w:rFonts w:cstheme="minorHAnsi"/>
          <w:color w:val="0F0D29" w:themeColor="text1"/>
          <w:sz w:val="22"/>
          <w:szCs w:val="18"/>
        </w:rPr>
        <w:t>miliseconds</w:t>
      </w:r>
    </w:p>
    <w:p w14:paraId="27A7EDBE" w14:textId="6FE334A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109398.22876900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0585708" w14:textId="55F93F0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109639.89487900 </w:t>
      </w:r>
      <w:r w:rsidR="006336C6">
        <w:rPr>
          <w:rFonts w:cstheme="minorHAnsi"/>
          <w:color w:val="0F0D29" w:themeColor="text1"/>
          <w:sz w:val="22"/>
          <w:szCs w:val="18"/>
        </w:rPr>
        <w:t>miliseconds</w:t>
      </w:r>
    </w:p>
    <w:p w14:paraId="080FB2EA" w14:textId="7A387CB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101041.97649700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5D4F68C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4A73E68C" w14:textId="3FFBC0D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83039.38122900 </w:t>
      </w:r>
      <w:r w:rsidR="006336C6">
        <w:rPr>
          <w:rFonts w:cstheme="minorHAnsi"/>
          <w:color w:val="0F0D29" w:themeColor="text1"/>
          <w:sz w:val="22"/>
          <w:szCs w:val="18"/>
        </w:rPr>
        <w:t>miliseconds</w:t>
      </w:r>
    </w:p>
    <w:p w14:paraId="5B60688B" w14:textId="1AEC605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83271.19046700 </w:t>
      </w:r>
      <w:r w:rsidR="006336C6">
        <w:rPr>
          <w:rFonts w:cstheme="minorHAnsi"/>
          <w:color w:val="0F0D29" w:themeColor="text1"/>
          <w:sz w:val="22"/>
          <w:szCs w:val="18"/>
        </w:rPr>
        <w:t>miliseconds</w:t>
      </w:r>
    </w:p>
    <w:p w14:paraId="1C97749D" w14:textId="779F0A4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83485.25497400 </w:t>
      </w:r>
      <w:r w:rsidR="006336C6">
        <w:rPr>
          <w:rFonts w:cstheme="minorHAnsi"/>
          <w:color w:val="0F0D29" w:themeColor="text1"/>
          <w:sz w:val="22"/>
          <w:szCs w:val="18"/>
        </w:rPr>
        <w:t>miliseconds</w:t>
      </w:r>
    </w:p>
    <w:p w14:paraId="796175E3" w14:textId="150FD62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83638.08041700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AF470EA" w14:textId="1A5ABDC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75778.99928700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E9C86C3"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55EAEB2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304C7BB5" w14:textId="1FCBC48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(15611.59104100 + 15498.32431600 + 15575.16956300</w:t>
      </w:r>
      <w:r>
        <w:rPr>
          <w:rFonts w:cstheme="minorHAnsi"/>
          <w:color w:val="0F0D29" w:themeColor="text1"/>
          <w:sz w:val="22"/>
          <w:szCs w:val="18"/>
        </w:rPr>
        <w:t>) /</w:t>
      </w:r>
      <w:r w:rsidRPr="00DF53E6">
        <w:rPr>
          <w:rFonts w:cstheme="minorHAnsi"/>
          <w:color w:val="0F0D29" w:themeColor="text1"/>
          <w:sz w:val="22"/>
          <w:szCs w:val="18"/>
        </w:rPr>
        <w:t>3 = 15561.694973333331</w:t>
      </w:r>
    </w:p>
    <w:p w14:paraId="0132933E" w14:textId="7EBF9B9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(23702.88593300 + 23697.32919500 + 23685.31486200</w:t>
      </w:r>
      <w:r>
        <w:rPr>
          <w:rFonts w:cstheme="minorHAnsi"/>
          <w:color w:val="0F0D29" w:themeColor="text1"/>
          <w:sz w:val="22"/>
          <w:szCs w:val="18"/>
        </w:rPr>
        <w:t>) /</w:t>
      </w:r>
      <w:r w:rsidRPr="00DF53E6">
        <w:rPr>
          <w:rFonts w:cstheme="minorHAnsi"/>
          <w:color w:val="0F0D29" w:themeColor="text1"/>
          <w:sz w:val="22"/>
          <w:szCs w:val="18"/>
        </w:rPr>
        <w:t xml:space="preserve">3 = 23695.17666333333 </w:t>
      </w:r>
    </w:p>
    <w:p w14:paraId="0C4765C0" w14:textId="640D6FD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(109164.76463800 + 109391.60571600 + 109639.89487900</w:t>
      </w:r>
      <w:r>
        <w:rPr>
          <w:rFonts w:cstheme="minorHAnsi"/>
          <w:color w:val="0F0D29" w:themeColor="text1"/>
          <w:sz w:val="22"/>
          <w:szCs w:val="18"/>
        </w:rPr>
        <w:t>) /</w:t>
      </w:r>
      <w:r w:rsidRPr="00DF53E6">
        <w:rPr>
          <w:rFonts w:cstheme="minorHAnsi"/>
          <w:color w:val="0F0D29" w:themeColor="text1"/>
          <w:sz w:val="22"/>
          <w:szCs w:val="18"/>
        </w:rPr>
        <w:t>3 = 109398.75507766668</w:t>
      </w:r>
    </w:p>
    <w:p w14:paraId="2A174162" w14:textId="016E012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(83039.38122900 + 83271.19046700 + 83485.25497400</w:t>
      </w:r>
      <w:r>
        <w:rPr>
          <w:rFonts w:cstheme="minorHAnsi"/>
          <w:color w:val="0F0D29" w:themeColor="text1"/>
          <w:sz w:val="22"/>
          <w:szCs w:val="18"/>
        </w:rPr>
        <w:t>) /</w:t>
      </w:r>
      <w:r w:rsidRPr="00DF53E6">
        <w:rPr>
          <w:rFonts w:cstheme="minorHAnsi"/>
          <w:color w:val="0F0D29" w:themeColor="text1"/>
          <w:sz w:val="22"/>
          <w:szCs w:val="18"/>
        </w:rPr>
        <w:t>3 = 83265.27555666666</w:t>
      </w:r>
    </w:p>
    <w:p w14:paraId="59340848" w14:textId="77777777" w:rsidR="00DF53E6" w:rsidRPr="00DF53E6" w:rsidRDefault="00DF53E6" w:rsidP="00DF53E6">
      <w:pPr>
        <w:pStyle w:val="Contenido"/>
        <w:rPr>
          <w:rFonts w:cstheme="minorHAnsi"/>
          <w:color w:val="0F0D29" w:themeColor="text1"/>
          <w:sz w:val="22"/>
          <w:szCs w:val="18"/>
        </w:rPr>
      </w:pPr>
    </w:p>
    <w:p w14:paraId="3C2E92C7" w14:textId="37AE6C7E" w:rsidR="00DF53E6" w:rsidRPr="00DF53E6" w:rsidRDefault="006336C6" w:rsidP="00DF53E6">
      <w:pPr>
        <w:pStyle w:val="Contenido"/>
        <w:rPr>
          <w:rFonts w:cstheme="minorHAnsi"/>
          <w:b/>
          <w:bCs/>
          <w:color w:val="FFFFFF" w:themeColor="background1"/>
        </w:rPr>
      </w:pPr>
      <w:r w:rsidRPr="0075190B">
        <w:rPr>
          <w:b/>
          <w:bCs/>
          <w:noProof/>
          <w:color w:val="0F0D29" w:themeColor="text1"/>
          <w:sz w:val="22"/>
          <w:szCs w:val="18"/>
        </w:rPr>
        <mc:AlternateContent>
          <mc:Choice Requires="wps">
            <w:drawing>
              <wp:anchor distT="45720" distB="45720" distL="114300" distR="114300" simplePos="0" relativeHeight="251691008" behindDoc="0" locked="0" layoutInCell="1" allowOverlap="1" wp14:anchorId="66FD9EF4" wp14:editId="33BE7BB7">
                <wp:simplePos x="0" y="0"/>
                <wp:positionH relativeFrom="margin">
                  <wp:posOffset>41113</wp:posOffset>
                </wp:positionH>
                <wp:positionV relativeFrom="paragraph">
                  <wp:posOffset>164465</wp:posOffset>
                </wp:positionV>
                <wp:extent cx="1532890" cy="300355"/>
                <wp:effectExtent l="0" t="0" r="0" b="4445"/>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300355"/>
                        </a:xfrm>
                        <a:prstGeom prst="rect">
                          <a:avLst/>
                        </a:prstGeom>
                        <a:noFill/>
                        <a:ln w="9525">
                          <a:noFill/>
                          <a:miter lim="800000"/>
                          <a:headEnd/>
                          <a:tailEnd/>
                        </a:ln>
                      </wps:spPr>
                      <wps:txbx>
                        <w:txbxContent>
                          <w:p w14:paraId="13DBD0E0"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72E8F092" w14:textId="77777777" w:rsidR="006336C6" w:rsidRPr="0075190B" w:rsidRDefault="006336C6" w:rsidP="006336C6">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D9EF4" id="_x0000_s1043" type="#_x0000_t202" style="position:absolute;margin-left:3.25pt;margin-top:12.95pt;width:120.7pt;height:23.6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" filled="f" stroked="f">
                <v:textbox>
                  <w:txbxContent>
                    <w:p w14:paraId="13DBD0E0"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72E8F092" w14:textId="77777777" w:rsidR="006336C6" w:rsidRPr="0075190B" w:rsidRDefault="006336C6" w:rsidP="006336C6">
                      <w:pPr>
                        <w:rPr>
                          <w:b w:val="0"/>
                          <w:bCs/>
                          <w:color w:val="0F0D29" w:themeColor="text1"/>
                          <w:sz w:val="22"/>
                          <w:szCs w:val="18"/>
                        </w:rPr>
                      </w:pPr>
                    </w:p>
                  </w:txbxContent>
                </v:textbox>
                <w10:wrap anchorx="margin"/>
              </v:shape>
            </w:pict>
          </mc:Fallback>
        </mc:AlternateContent>
      </w:r>
      <w:r w:rsidR="00DF53E6" w:rsidRPr="00DF53E6">
        <w:rPr>
          <w:rFonts w:cstheme="minorHAnsi"/>
          <w:b/>
          <w:bCs/>
          <w:color w:val="0F0D29" w:themeColor="text1"/>
        </w:rPr>
        <w:t xml:space="preserve">   </w:t>
      </w:r>
    </w:p>
    <w:p w14:paraId="61C1AB91" w14:textId="03C85696" w:rsidR="00DF53E6" w:rsidRPr="00DF53E6" w:rsidRDefault="00DF53E6" w:rsidP="00DF53E6">
      <w:pPr>
        <w:pStyle w:val="Contenido"/>
        <w:rPr>
          <w:rFonts w:cstheme="minorHAnsi"/>
          <w:color w:val="0F0D29" w:themeColor="text1"/>
          <w:sz w:val="22"/>
          <w:szCs w:val="18"/>
        </w:rPr>
      </w:pPr>
    </w:p>
    <w:p w14:paraId="5DDFBA42" w14:textId="636925E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r>
        <w:rPr>
          <w:rFonts w:cstheme="minorHAnsi"/>
          <w:color w:val="0F0D29" w:themeColor="text1"/>
          <w:sz w:val="22"/>
          <w:szCs w:val="18"/>
        </w:rPr>
        <w:t>Measurement</w:t>
      </w:r>
      <w:r w:rsidRPr="00DF53E6">
        <w:rPr>
          <w:rFonts w:cstheme="minorHAnsi"/>
          <w:color w:val="0F0D29" w:themeColor="text1"/>
          <w:sz w:val="22"/>
          <w:szCs w:val="18"/>
        </w:rPr>
        <w:t xml:space="preserve"> 10:</w:t>
      </w:r>
    </w:p>
    <w:p w14:paraId="6AF954FC"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7A3E2DAC" w14:textId="10D0B38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0.04789200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E6B0F81" w14:textId="1AA304F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0.02926600 </w:t>
      </w:r>
      <w:r w:rsidR="006336C6">
        <w:rPr>
          <w:rFonts w:cstheme="minorHAnsi"/>
          <w:color w:val="0F0D29" w:themeColor="text1"/>
          <w:sz w:val="22"/>
          <w:szCs w:val="18"/>
        </w:rPr>
        <w:t>miliseconds</w:t>
      </w:r>
    </w:p>
    <w:p w14:paraId="2C3E909F" w14:textId="47A399B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0.02086400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73EE58C" w14:textId="29FE08F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0.02747000 </w:t>
      </w:r>
      <w:r w:rsidR="006336C6">
        <w:rPr>
          <w:rFonts w:cstheme="minorHAnsi"/>
          <w:color w:val="0F0D29" w:themeColor="text1"/>
          <w:sz w:val="22"/>
          <w:szCs w:val="18"/>
        </w:rPr>
        <w:t>miliseconds</w:t>
      </w:r>
    </w:p>
    <w:p w14:paraId="42F91822" w14:textId="485FCD1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0.03403800 </w:t>
      </w:r>
      <w:r w:rsidR="006336C6">
        <w:rPr>
          <w:rFonts w:cstheme="minorHAnsi"/>
          <w:color w:val="0F0D29" w:themeColor="text1"/>
          <w:sz w:val="22"/>
          <w:szCs w:val="18"/>
        </w:rPr>
        <w:t>miliseconds</w:t>
      </w:r>
    </w:p>
    <w:p w14:paraId="691F95F5"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7BC8CE63" w14:textId="5880476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0.02791100 </w:t>
      </w:r>
      <w:r w:rsidR="006336C6">
        <w:rPr>
          <w:rFonts w:cstheme="minorHAnsi"/>
          <w:color w:val="0F0D29" w:themeColor="text1"/>
          <w:sz w:val="22"/>
          <w:szCs w:val="18"/>
        </w:rPr>
        <w:t>miliseconds</w:t>
      </w:r>
    </w:p>
    <w:p w14:paraId="61A2ABDE" w14:textId="2917C92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0.01754400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8A83FE3" w14:textId="01445A2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0.01817900 </w:t>
      </w:r>
      <w:r w:rsidR="006336C6">
        <w:rPr>
          <w:rFonts w:cstheme="minorHAnsi"/>
          <w:color w:val="0F0D29" w:themeColor="text1"/>
          <w:sz w:val="22"/>
          <w:szCs w:val="18"/>
        </w:rPr>
        <w:t>miliseconds</w:t>
      </w:r>
    </w:p>
    <w:p w14:paraId="29A7B1F2" w14:textId="72C27D6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0.02260000 </w:t>
      </w:r>
      <w:r w:rsidR="006336C6">
        <w:rPr>
          <w:rFonts w:cstheme="minorHAnsi"/>
          <w:color w:val="0F0D29" w:themeColor="text1"/>
          <w:sz w:val="22"/>
          <w:szCs w:val="18"/>
        </w:rPr>
        <w:t>miliseconds</w:t>
      </w:r>
    </w:p>
    <w:p w14:paraId="21625986" w14:textId="3AB514C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0.03184400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55111D8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0CA6B88F" w14:textId="07BF83D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0.03082100 </w:t>
      </w:r>
      <w:r w:rsidR="006336C6">
        <w:rPr>
          <w:rFonts w:cstheme="minorHAnsi"/>
          <w:color w:val="0F0D29" w:themeColor="text1"/>
          <w:sz w:val="22"/>
          <w:szCs w:val="18"/>
        </w:rPr>
        <w:t>miliseconds</w:t>
      </w:r>
    </w:p>
    <w:p w14:paraId="73030ABB" w14:textId="5B4BC13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0.03009300 </w:t>
      </w:r>
      <w:r w:rsidR="006336C6">
        <w:rPr>
          <w:rFonts w:cstheme="minorHAnsi"/>
          <w:color w:val="0F0D29" w:themeColor="text1"/>
          <w:sz w:val="22"/>
          <w:szCs w:val="18"/>
        </w:rPr>
        <w:t>miliseconds</w:t>
      </w:r>
    </w:p>
    <w:p w14:paraId="56BF9E65" w14:textId="3AB0BE4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0.02352300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102C6947" w14:textId="45F864F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0.04102900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2CF8171" w14:textId="601F707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0.02737100 </w:t>
      </w:r>
      <w:r w:rsidR="006336C6">
        <w:rPr>
          <w:rFonts w:cstheme="minorHAnsi"/>
          <w:color w:val="0F0D29" w:themeColor="text1"/>
          <w:sz w:val="22"/>
          <w:szCs w:val="18"/>
        </w:rPr>
        <w:t>miliseconds</w:t>
      </w:r>
    </w:p>
    <w:p w14:paraId="3DA58BD1"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12F19A82" w14:textId="4F88C63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0.02492700 </w:t>
      </w:r>
      <w:r w:rsidR="006336C6">
        <w:rPr>
          <w:rFonts w:cstheme="minorHAnsi"/>
          <w:color w:val="0F0D29" w:themeColor="text1"/>
          <w:sz w:val="22"/>
          <w:szCs w:val="18"/>
        </w:rPr>
        <w:t>miliseconds</w:t>
      </w:r>
    </w:p>
    <w:p w14:paraId="59C12EF0" w14:textId="243F336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0.02916300 </w:t>
      </w:r>
      <w:r w:rsidR="006336C6">
        <w:rPr>
          <w:rFonts w:cstheme="minorHAnsi"/>
          <w:color w:val="0F0D29" w:themeColor="text1"/>
          <w:sz w:val="22"/>
          <w:szCs w:val="18"/>
        </w:rPr>
        <w:t>miliseconds</w:t>
      </w:r>
    </w:p>
    <w:p w14:paraId="6332927D" w14:textId="48F6933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0.02357000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62AB56E" w14:textId="6BFC812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0.03676200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F7F05A4" w14:textId="2178DC5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0.03070200 </w:t>
      </w:r>
      <w:r w:rsidR="006336C6">
        <w:rPr>
          <w:rFonts w:cstheme="minorHAnsi"/>
          <w:color w:val="0F0D29" w:themeColor="text1"/>
          <w:sz w:val="22"/>
          <w:szCs w:val="18"/>
        </w:rPr>
        <w:t>miliseconds</w:t>
      </w:r>
    </w:p>
    <w:p w14:paraId="570845C2" w14:textId="77777777" w:rsidR="00DF53E6" w:rsidRPr="00DF53E6" w:rsidRDefault="00DF53E6" w:rsidP="00DF53E6">
      <w:pPr>
        <w:pStyle w:val="Contenido"/>
        <w:rPr>
          <w:rFonts w:cstheme="minorHAnsi"/>
          <w:color w:val="0F0D29" w:themeColor="text1"/>
          <w:sz w:val="22"/>
          <w:szCs w:val="18"/>
        </w:rPr>
      </w:pPr>
    </w:p>
    <w:p w14:paraId="736913DE"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 xml:space="preserve">    Delete the slowest and the fastest and average of the other three</w:t>
      </w:r>
    </w:p>
    <w:p w14:paraId="212C172C" w14:textId="44ABAA1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(0.02926600+0.02747000+0.03403800</w:t>
      </w:r>
      <w:r>
        <w:rPr>
          <w:rFonts w:cstheme="minorHAnsi"/>
          <w:color w:val="0F0D29" w:themeColor="text1"/>
          <w:sz w:val="22"/>
          <w:szCs w:val="18"/>
        </w:rPr>
        <w:t>) /</w:t>
      </w:r>
      <w:r w:rsidRPr="00DF53E6">
        <w:rPr>
          <w:rFonts w:cstheme="minorHAnsi"/>
          <w:color w:val="0F0D29" w:themeColor="text1"/>
          <w:sz w:val="22"/>
          <w:szCs w:val="18"/>
        </w:rPr>
        <w:t>3 = 0.030257999999999997</w:t>
      </w:r>
    </w:p>
    <w:p w14:paraId="3381BFA3" w14:textId="00B3D7A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(0.02791100+0.01817900+0.02260000</w:t>
      </w:r>
      <w:r>
        <w:rPr>
          <w:rFonts w:cstheme="minorHAnsi"/>
          <w:color w:val="0F0D29" w:themeColor="text1"/>
          <w:sz w:val="22"/>
          <w:szCs w:val="18"/>
        </w:rPr>
        <w:t>) /</w:t>
      </w:r>
      <w:r w:rsidRPr="00DF53E6">
        <w:rPr>
          <w:rFonts w:cstheme="minorHAnsi"/>
          <w:color w:val="0F0D29" w:themeColor="text1"/>
          <w:sz w:val="22"/>
          <w:szCs w:val="18"/>
        </w:rPr>
        <w:t>3 = 0.022896666666666666</w:t>
      </w:r>
    </w:p>
    <w:p w14:paraId="13A1A317" w14:textId="2B2F474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(0.03082100+0.03009300+0.02737100</w:t>
      </w:r>
      <w:r>
        <w:rPr>
          <w:rFonts w:cstheme="minorHAnsi"/>
          <w:color w:val="0F0D29" w:themeColor="text1"/>
          <w:sz w:val="22"/>
          <w:szCs w:val="18"/>
        </w:rPr>
        <w:t>) /</w:t>
      </w:r>
      <w:r w:rsidRPr="00DF53E6">
        <w:rPr>
          <w:rFonts w:cstheme="minorHAnsi"/>
          <w:color w:val="0F0D29" w:themeColor="text1"/>
          <w:sz w:val="22"/>
          <w:szCs w:val="18"/>
        </w:rPr>
        <w:t>3 = 0.029428333333333334</w:t>
      </w:r>
    </w:p>
    <w:p w14:paraId="3AFA58C9" w14:textId="25AA211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(0.02492700+0.02916300+0.03070200</w:t>
      </w:r>
      <w:r>
        <w:rPr>
          <w:rFonts w:cstheme="minorHAnsi"/>
          <w:color w:val="0F0D29" w:themeColor="text1"/>
          <w:sz w:val="22"/>
          <w:szCs w:val="18"/>
        </w:rPr>
        <w:t>) /</w:t>
      </w:r>
      <w:r w:rsidRPr="00DF53E6">
        <w:rPr>
          <w:rFonts w:cstheme="minorHAnsi"/>
          <w:color w:val="0F0D29" w:themeColor="text1"/>
          <w:sz w:val="22"/>
          <w:szCs w:val="18"/>
        </w:rPr>
        <w:t>3 = 0.028264</w:t>
      </w:r>
    </w:p>
    <w:p w14:paraId="312CF009"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24015B05"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630D88CF" w14:textId="5F41FBBF"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w:t>
      </w:r>
    </w:p>
    <w:p w14:paraId="19465DAB"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3B843540" w14:textId="01C77EF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0.11278200 </w:t>
      </w:r>
      <w:r w:rsidR="006336C6">
        <w:rPr>
          <w:rFonts w:cstheme="minorHAnsi"/>
          <w:color w:val="0F0D29" w:themeColor="text1"/>
          <w:sz w:val="22"/>
          <w:szCs w:val="18"/>
        </w:rPr>
        <w:t>miliseconds</w:t>
      </w:r>
    </w:p>
    <w:p w14:paraId="59FBA0B4" w14:textId="7EDEAE3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0.13496100 </w:t>
      </w:r>
      <w:r w:rsidR="006336C6">
        <w:rPr>
          <w:rFonts w:cstheme="minorHAnsi"/>
          <w:color w:val="0F0D29" w:themeColor="text1"/>
          <w:sz w:val="22"/>
          <w:szCs w:val="18"/>
        </w:rPr>
        <w:t>miliseconds</w:t>
      </w:r>
    </w:p>
    <w:p w14:paraId="25510C08" w14:textId="01DB5F8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0.05250400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147654D" w14:textId="364763A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0.10620400 </w:t>
      </w:r>
      <w:r w:rsidR="006336C6">
        <w:rPr>
          <w:rFonts w:cstheme="minorHAnsi"/>
          <w:color w:val="0F0D29" w:themeColor="text1"/>
          <w:sz w:val="22"/>
          <w:szCs w:val="18"/>
        </w:rPr>
        <w:t>miliseconds</w:t>
      </w:r>
    </w:p>
    <w:p w14:paraId="1B05FF03" w14:textId="25B09F3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0.19603500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5014C6DE"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481E1601" w14:textId="1E7DD4B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0.07614500 </w:t>
      </w:r>
      <w:r w:rsidR="006336C6">
        <w:rPr>
          <w:rFonts w:cstheme="minorHAnsi"/>
          <w:color w:val="0F0D29" w:themeColor="text1"/>
          <w:sz w:val="22"/>
          <w:szCs w:val="18"/>
        </w:rPr>
        <w:t>miliseconds</w:t>
      </w:r>
    </w:p>
    <w:p w14:paraId="453EF8A8" w14:textId="6FD67DD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0.09286800 </w:t>
      </w:r>
      <w:r w:rsidR="006336C6">
        <w:rPr>
          <w:rFonts w:cstheme="minorHAnsi"/>
          <w:color w:val="0F0D29" w:themeColor="text1"/>
          <w:sz w:val="22"/>
          <w:szCs w:val="18"/>
        </w:rPr>
        <w:t>miliseconds</w:t>
      </w:r>
    </w:p>
    <w:p w14:paraId="1BD62C23" w14:textId="3D0EBA4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0.02710600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0267EBCC" w14:textId="24E73D6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0.08691000 </w:t>
      </w:r>
      <w:r w:rsidR="006336C6">
        <w:rPr>
          <w:rFonts w:cstheme="minorHAnsi"/>
          <w:color w:val="0F0D29" w:themeColor="text1"/>
          <w:sz w:val="22"/>
          <w:szCs w:val="18"/>
        </w:rPr>
        <w:t>miliseconds</w:t>
      </w:r>
    </w:p>
    <w:p w14:paraId="67CDA39C" w14:textId="5B18E7A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0.13861300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570A81D9"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49243B12" w14:textId="6E349A5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0.20096300 </w:t>
      </w:r>
      <w:r w:rsidR="006336C6">
        <w:rPr>
          <w:rFonts w:cstheme="minorHAnsi"/>
          <w:color w:val="0F0D29" w:themeColor="text1"/>
          <w:sz w:val="22"/>
          <w:szCs w:val="18"/>
        </w:rPr>
        <w:t>miliseconds</w:t>
      </w:r>
    </w:p>
    <w:p w14:paraId="0DFB0832" w14:textId="6D94FFF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0.19111600 </w:t>
      </w:r>
      <w:r w:rsidR="006336C6">
        <w:rPr>
          <w:rFonts w:cstheme="minorHAnsi"/>
          <w:color w:val="0F0D29" w:themeColor="text1"/>
          <w:sz w:val="22"/>
          <w:szCs w:val="18"/>
        </w:rPr>
        <w:t>miliseconds</w:t>
      </w:r>
    </w:p>
    <w:p w14:paraId="727613CB" w14:textId="4740536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0.09713800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6E24457" w14:textId="227A5AE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0.20829900 </w:t>
      </w:r>
      <w:r w:rsidR="006336C6">
        <w:rPr>
          <w:rFonts w:cstheme="minorHAnsi"/>
          <w:color w:val="0F0D29" w:themeColor="text1"/>
          <w:sz w:val="22"/>
          <w:szCs w:val="18"/>
        </w:rPr>
        <w:t>miliseconds</w:t>
      </w:r>
    </w:p>
    <w:p w14:paraId="21647F2B" w14:textId="006FC5A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0.27409900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276F6BFD"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788E9ACE" w14:textId="696772A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0.21114900 </w:t>
      </w:r>
      <w:r w:rsidR="006336C6">
        <w:rPr>
          <w:rFonts w:cstheme="minorHAnsi"/>
          <w:color w:val="0F0D29" w:themeColor="text1"/>
          <w:sz w:val="22"/>
          <w:szCs w:val="18"/>
        </w:rPr>
        <w:t>miliseconds</w:t>
      </w:r>
    </w:p>
    <w:p w14:paraId="11D5BF22" w14:textId="65D3465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0.19245800 </w:t>
      </w:r>
      <w:r w:rsidR="006336C6">
        <w:rPr>
          <w:rFonts w:cstheme="minorHAnsi"/>
          <w:color w:val="0F0D29" w:themeColor="text1"/>
          <w:sz w:val="22"/>
          <w:szCs w:val="18"/>
        </w:rPr>
        <w:t>miliseconds</w:t>
      </w:r>
    </w:p>
    <w:p w14:paraId="50123D36" w14:textId="6FE1B57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0.15323400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6C333DB" w14:textId="76130E9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0.18618100 </w:t>
      </w:r>
      <w:r w:rsidR="006336C6">
        <w:rPr>
          <w:rFonts w:cstheme="minorHAnsi"/>
          <w:color w:val="0F0D29" w:themeColor="text1"/>
          <w:sz w:val="22"/>
          <w:szCs w:val="18"/>
        </w:rPr>
        <w:t>miliseconds</w:t>
      </w:r>
    </w:p>
    <w:p w14:paraId="69A94055" w14:textId="70900FB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0.30385500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D15ECAD" w14:textId="77777777" w:rsidR="00DF53E6" w:rsidRPr="00DF53E6" w:rsidRDefault="00DF53E6" w:rsidP="00DF53E6">
      <w:pPr>
        <w:pStyle w:val="Contenido"/>
        <w:rPr>
          <w:rFonts w:cstheme="minorHAnsi"/>
          <w:color w:val="0F0D29" w:themeColor="text1"/>
          <w:sz w:val="22"/>
          <w:szCs w:val="18"/>
        </w:rPr>
      </w:pPr>
    </w:p>
    <w:p w14:paraId="6D255C9F"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4D5F2D4E" w14:textId="7D4897D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(0.11278200+0.13496100+0.10620400</w:t>
      </w:r>
      <w:r>
        <w:rPr>
          <w:rFonts w:cstheme="minorHAnsi"/>
          <w:color w:val="0F0D29" w:themeColor="text1"/>
          <w:sz w:val="22"/>
          <w:szCs w:val="18"/>
        </w:rPr>
        <w:t>) /</w:t>
      </w:r>
      <w:r w:rsidRPr="00DF53E6">
        <w:rPr>
          <w:rFonts w:cstheme="minorHAnsi"/>
          <w:color w:val="0F0D29" w:themeColor="text1"/>
          <w:sz w:val="22"/>
          <w:szCs w:val="18"/>
        </w:rPr>
        <w:t>3 = 0.11798233333333334</w:t>
      </w:r>
    </w:p>
    <w:p w14:paraId="5759F8C1" w14:textId="7301946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(0.07614500+0.09286800+0.08691000</w:t>
      </w:r>
      <w:r>
        <w:rPr>
          <w:rFonts w:cstheme="minorHAnsi"/>
          <w:color w:val="0F0D29" w:themeColor="text1"/>
          <w:sz w:val="22"/>
          <w:szCs w:val="18"/>
        </w:rPr>
        <w:t>) /</w:t>
      </w:r>
      <w:r w:rsidRPr="00DF53E6">
        <w:rPr>
          <w:rFonts w:cstheme="minorHAnsi"/>
          <w:color w:val="0F0D29" w:themeColor="text1"/>
          <w:sz w:val="22"/>
          <w:szCs w:val="18"/>
        </w:rPr>
        <w:t>3 = 0.08530766666666667</w:t>
      </w:r>
    </w:p>
    <w:p w14:paraId="31A8E1C6" w14:textId="7D631CA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(0.20096300+0.19111600+0.20829900</w:t>
      </w:r>
      <w:r>
        <w:rPr>
          <w:rFonts w:cstheme="minorHAnsi"/>
          <w:color w:val="0F0D29" w:themeColor="text1"/>
          <w:sz w:val="22"/>
          <w:szCs w:val="18"/>
        </w:rPr>
        <w:t>) /</w:t>
      </w:r>
      <w:r w:rsidRPr="00DF53E6">
        <w:rPr>
          <w:rFonts w:cstheme="minorHAnsi"/>
          <w:color w:val="0F0D29" w:themeColor="text1"/>
          <w:sz w:val="22"/>
          <w:szCs w:val="18"/>
        </w:rPr>
        <w:t>3 = 0.20012600000000003</w:t>
      </w:r>
    </w:p>
    <w:p w14:paraId="36EA44B8" w14:textId="31BB336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(0.21114900+0.19245800+0.18618100</w:t>
      </w:r>
      <w:r>
        <w:rPr>
          <w:rFonts w:cstheme="minorHAnsi"/>
          <w:color w:val="0F0D29" w:themeColor="text1"/>
          <w:sz w:val="22"/>
          <w:szCs w:val="18"/>
        </w:rPr>
        <w:t>) /</w:t>
      </w:r>
      <w:r w:rsidRPr="00DF53E6">
        <w:rPr>
          <w:rFonts w:cstheme="minorHAnsi"/>
          <w:color w:val="0F0D29" w:themeColor="text1"/>
          <w:sz w:val="22"/>
          <w:szCs w:val="18"/>
        </w:rPr>
        <w:t>3 = 0.196596</w:t>
      </w:r>
    </w:p>
    <w:p w14:paraId="545B0DE0"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44302BB5" w14:textId="77777777" w:rsidR="00DF53E6" w:rsidRPr="00DF53E6" w:rsidRDefault="00DF53E6" w:rsidP="00DF53E6">
      <w:pPr>
        <w:pStyle w:val="Contenido"/>
        <w:rPr>
          <w:rFonts w:cstheme="minorHAnsi"/>
          <w:color w:val="0F0D29" w:themeColor="text1"/>
          <w:sz w:val="22"/>
          <w:szCs w:val="18"/>
        </w:rPr>
      </w:pPr>
    </w:p>
    <w:p w14:paraId="070996B9" w14:textId="69E5ABF6"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1000:</w:t>
      </w:r>
    </w:p>
    <w:p w14:paraId="15E7F420"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7E8D3CF3" w14:textId="6B906EE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5.57368300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B682181" w14:textId="26ACF98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1.86236000 </w:t>
      </w:r>
      <w:r w:rsidR="006336C6">
        <w:rPr>
          <w:rFonts w:cstheme="minorHAnsi"/>
          <w:color w:val="0F0D29" w:themeColor="text1"/>
          <w:sz w:val="22"/>
          <w:szCs w:val="18"/>
        </w:rPr>
        <w:t>miliseconds</w:t>
      </w:r>
    </w:p>
    <w:p w14:paraId="34DA02A5" w14:textId="1ABD639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2.29279300 </w:t>
      </w:r>
      <w:r w:rsidR="006336C6">
        <w:rPr>
          <w:rFonts w:cstheme="minorHAnsi"/>
          <w:color w:val="0F0D29" w:themeColor="text1"/>
          <w:sz w:val="22"/>
          <w:szCs w:val="18"/>
        </w:rPr>
        <w:t>miliseconds</w:t>
      </w:r>
    </w:p>
    <w:p w14:paraId="2AA430EF" w14:textId="7508600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1.70339000 </w:t>
      </w:r>
      <w:r w:rsidR="006336C6">
        <w:rPr>
          <w:rFonts w:cstheme="minorHAnsi"/>
          <w:color w:val="0F0D29" w:themeColor="text1"/>
          <w:sz w:val="22"/>
          <w:szCs w:val="18"/>
        </w:rPr>
        <w:t>miliseconds</w:t>
      </w:r>
    </w:p>
    <w:p w14:paraId="77F6151E" w14:textId="55F2CE6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1.69719400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6950700"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 xml:space="preserve">    B:</w:t>
      </w:r>
    </w:p>
    <w:p w14:paraId="0E3A6272" w14:textId="1604232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5.41146800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0DF61EA" w14:textId="0153077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2.06240100 </w:t>
      </w:r>
      <w:r w:rsidR="006336C6">
        <w:rPr>
          <w:rFonts w:cstheme="minorHAnsi"/>
          <w:color w:val="0F0D29" w:themeColor="text1"/>
          <w:sz w:val="22"/>
          <w:szCs w:val="18"/>
        </w:rPr>
        <w:t>miliseconds</w:t>
      </w:r>
    </w:p>
    <w:p w14:paraId="44BC382E" w14:textId="12EF31B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2.73795000 </w:t>
      </w:r>
      <w:r w:rsidR="006336C6">
        <w:rPr>
          <w:rFonts w:cstheme="minorHAnsi"/>
          <w:color w:val="0F0D29" w:themeColor="text1"/>
          <w:sz w:val="22"/>
          <w:szCs w:val="18"/>
        </w:rPr>
        <w:t>miliseconds</w:t>
      </w:r>
    </w:p>
    <w:p w14:paraId="03C42564" w14:textId="4C23314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2.05725300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16DB174A" w14:textId="29F4046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2.08169600 </w:t>
      </w:r>
      <w:r w:rsidR="006336C6">
        <w:rPr>
          <w:rFonts w:cstheme="minorHAnsi"/>
          <w:color w:val="0F0D29" w:themeColor="text1"/>
          <w:sz w:val="22"/>
          <w:szCs w:val="18"/>
        </w:rPr>
        <w:t>miliseconds</w:t>
      </w:r>
    </w:p>
    <w:p w14:paraId="6E1940EE"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59DCDC80" w14:textId="50E2DF9E"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14.54388900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9040607" w14:textId="46094DB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6.04039000 </w:t>
      </w:r>
      <w:r w:rsidR="006336C6">
        <w:rPr>
          <w:rFonts w:cstheme="minorHAnsi"/>
          <w:color w:val="0F0D29" w:themeColor="text1"/>
          <w:sz w:val="22"/>
          <w:szCs w:val="18"/>
        </w:rPr>
        <w:t>miliseconds</w:t>
      </w:r>
    </w:p>
    <w:p w14:paraId="7A67E0C1" w14:textId="6D04069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9.25284000 </w:t>
      </w:r>
      <w:r w:rsidR="006336C6">
        <w:rPr>
          <w:rFonts w:cstheme="minorHAnsi"/>
          <w:color w:val="0F0D29" w:themeColor="text1"/>
          <w:sz w:val="22"/>
          <w:szCs w:val="18"/>
        </w:rPr>
        <w:t>miliseconds</w:t>
      </w:r>
    </w:p>
    <w:p w14:paraId="7E263E60" w14:textId="5F79DDF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5.64434200 </w:t>
      </w:r>
      <w:r w:rsidR="006336C6">
        <w:rPr>
          <w:rFonts w:cstheme="minorHAnsi"/>
          <w:color w:val="0F0D29" w:themeColor="text1"/>
          <w:sz w:val="22"/>
          <w:szCs w:val="18"/>
        </w:rPr>
        <w:t>miliseconds</w:t>
      </w:r>
    </w:p>
    <w:p w14:paraId="1C33E93B" w14:textId="62A711B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4.30718000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0E8735C2"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7426053A" w14:textId="64BFB6B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9.79168100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1A37349" w14:textId="6FBAE5E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5.88649300 </w:t>
      </w:r>
      <w:r w:rsidR="006336C6">
        <w:rPr>
          <w:rFonts w:cstheme="minorHAnsi"/>
          <w:color w:val="0F0D29" w:themeColor="text1"/>
          <w:sz w:val="22"/>
          <w:szCs w:val="18"/>
        </w:rPr>
        <w:t>miliseconds</w:t>
      </w:r>
    </w:p>
    <w:p w14:paraId="268AA30B" w14:textId="2908FB0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9.73108300 </w:t>
      </w:r>
      <w:r w:rsidR="006336C6">
        <w:rPr>
          <w:rFonts w:cstheme="minorHAnsi"/>
          <w:color w:val="0F0D29" w:themeColor="text1"/>
          <w:sz w:val="22"/>
          <w:szCs w:val="18"/>
        </w:rPr>
        <w:t>miliseconds</w:t>
      </w:r>
    </w:p>
    <w:p w14:paraId="2F9DA9A6" w14:textId="1F518F2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6.54678200 </w:t>
      </w:r>
      <w:r w:rsidR="006336C6">
        <w:rPr>
          <w:rFonts w:cstheme="minorHAnsi"/>
          <w:color w:val="0F0D29" w:themeColor="text1"/>
          <w:sz w:val="22"/>
          <w:szCs w:val="18"/>
        </w:rPr>
        <w:t>miliseconds</w:t>
      </w:r>
    </w:p>
    <w:p w14:paraId="4E82182D" w14:textId="19A5948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3.92546800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FE64C23" w14:textId="77777777" w:rsidR="00DF53E6" w:rsidRPr="00DF53E6" w:rsidRDefault="00DF53E6" w:rsidP="00DF53E6">
      <w:pPr>
        <w:pStyle w:val="Contenido"/>
        <w:rPr>
          <w:rFonts w:cstheme="minorHAnsi"/>
          <w:color w:val="0F0D29" w:themeColor="text1"/>
          <w:sz w:val="22"/>
          <w:szCs w:val="18"/>
        </w:rPr>
      </w:pPr>
    </w:p>
    <w:p w14:paraId="7103DA1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3BD29C77" w14:textId="5C35814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(1.86236000+2.29279300+1.70339000</w:t>
      </w:r>
      <w:r>
        <w:rPr>
          <w:rFonts w:cstheme="minorHAnsi"/>
          <w:color w:val="0F0D29" w:themeColor="text1"/>
          <w:sz w:val="22"/>
          <w:szCs w:val="18"/>
        </w:rPr>
        <w:t>) /</w:t>
      </w:r>
      <w:r w:rsidRPr="00DF53E6">
        <w:rPr>
          <w:rFonts w:cstheme="minorHAnsi"/>
          <w:color w:val="0F0D29" w:themeColor="text1"/>
          <w:sz w:val="22"/>
          <w:szCs w:val="18"/>
        </w:rPr>
        <w:t>3 = 1.9528476666666668</w:t>
      </w:r>
    </w:p>
    <w:p w14:paraId="19C961AA" w14:textId="7AFDB01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(2.06240100+2.73795000+2.08169600</w:t>
      </w:r>
      <w:r>
        <w:rPr>
          <w:rFonts w:cstheme="minorHAnsi"/>
          <w:color w:val="0F0D29" w:themeColor="text1"/>
          <w:sz w:val="22"/>
          <w:szCs w:val="18"/>
        </w:rPr>
        <w:t>) /</w:t>
      </w:r>
      <w:r w:rsidRPr="00DF53E6">
        <w:rPr>
          <w:rFonts w:cstheme="minorHAnsi"/>
          <w:color w:val="0F0D29" w:themeColor="text1"/>
          <w:sz w:val="22"/>
          <w:szCs w:val="18"/>
        </w:rPr>
        <w:t>3 = 2.2940156666666667</w:t>
      </w:r>
    </w:p>
    <w:p w14:paraId="5DB487D4" w14:textId="0C35649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(6.04039000+9.25284000+5.64434200</w:t>
      </w:r>
      <w:r>
        <w:rPr>
          <w:rFonts w:cstheme="minorHAnsi"/>
          <w:color w:val="0F0D29" w:themeColor="text1"/>
          <w:sz w:val="22"/>
          <w:szCs w:val="18"/>
        </w:rPr>
        <w:t>) /</w:t>
      </w:r>
      <w:r w:rsidRPr="00DF53E6">
        <w:rPr>
          <w:rFonts w:cstheme="minorHAnsi"/>
          <w:color w:val="0F0D29" w:themeColor="text1"/>
          <w:sz w:val="22"/>
          <w:szCs w:val="18"/>
        </w:rPr>
        <w:t>3 = 6.979190666666668</w:t>
      </w:r>
    </w:p>
    <w:p w14:paraId="71CBBE62" w14:textId="2B07D92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(5.88649300+9.73108300+6.54678200</w:t>
      </w:r>
      <w:r>
        <w:rPr>
          <w:rFonts w:cstheme="minorHAnsi"/>
          <w:color w:val="0F0D29" w:themeColor="text1"/>
          <w:sz w:val="22"/>
          <w:szCs w:val="18"/>
        </w:rPr>
        <w:t>) /</w:t>
      </w:r>
      <w:r w:rsidRPr="00DF53E6">
        <w:rPr>
          <w:rFonts w:cstheme="minorHAnsi"/>
          <w:color w:val="0F0D29" w:themeColor="text1"/>
          <w:sz w:val="22"/>
          <w:szCs w:val="18"/>
        </w:rPr>
        <w:t>3 = 7.388119333333333</w:t>
      </w:r>
    </w:p>
    <w:p w14:paraId="3053A4CC"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13E5EEDE" w14:textId="77777777" w:rsidR="00DF53E6" w:rsidRPr="00DF53E6" w:rsidRDefault="00DF53E6" w:rsidP="00DF53E6">
      <w:pPr>
        <w:pStyle w:val="Contenido"/>
        <w:rPr>
          <w:rFonts w:cstheme="minorHAnsi"/>
          <w:color w:val="0F0D29" w:themeColor="text1"/>
          <w:sz w:val="22"/>
          <w:szCs w:val="18"/>
        </w:rPr>
      </w:pPr>
    </w:p>
    <w:p w14:paraId="77097C6F" w14:textId="294D7075"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10000:</w:t>
      </w:r>
    </w:p>
    <w:p w14:paraId="41F79A99"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52F2A531" w14:textId="26F566E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109.25207400 </w:t>
      </w:r>
      <w:r w:rsidR="006336C6">
        <w:rPr>
          <w:rFonts w:cstheme="minorHAnsi"/>
          <w:color w:val="0F0D29" w:themeColor="text1"/>
          <w:sz w:val="22"/>
          <w:szCs w:val="18"/>
        </w:rPr>
        <w:t>miliseconds</w:t>
      </w:r>
    </w:p>
    <w:p w14:paraId="41B818D3" w14:textId="49AA337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97.63302400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4E9D3031" w14:textId="793996E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110.63868000 </w:t>
      </w:r>
      <w:r w:rsidR="006336C6">
        <w:rPr>
          <w:rFonts w:cstheme="minorHAnsi"/>
          <w:color w:val="0F0D29" w:themeColor="text1"/>
          <w:sz w:val="22"/>
          <w:szCs w:val="18"/>
        </w:rPr>
        <w:t>miliseconds</w:t>
      </w:r>
    </w:p>
    <w:p w14:paraId="7F4EA3F6" w14:textId="18DA9A6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112.98691400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6F4FE3F" w14:textId="66202A9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98.62503600 </w:t>
      </w:r>
      <w:r w:rsidR="006336C6">
        <w:rPr>
          <w:rFonts w:cstheme="minorHAnsi"/>
          <w:color w:val="0F0D29" w:themeColor="text1"/>
          <w:sz w:val="22"/>
          <w:szCs w:val="18"/>
        </w:rPr>
        <w:t>miliseconds</w:t>
      </w:r>
    </w:p>
    <w:p w14:paraId="7FCA5D52"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116B19F6" w14:textId="6753FFB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84.14285200 </w:t>
      </w:r>
      <w:r w:rsidR="006336C6">
        <w:rPr>
          <w:rFonts w:cstheme="minorHAnsi"/>
          <w:color w:val="0F0D29" w:themeColor="text1"/>
          <w:sz w:val="22"/>
          <w:szCs w:val="18"/>
        </w:rPr>
        <w:t>miliseconds</w:t>
      </w:r>
    </w:p>
    <w:p w14:paraId="54CFBFEB" w14:textId="7D2ED80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86.85032200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1027423" w14:textId="720513C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82.15001300 </w:t>
      </w:r>
      <w:r w:rsidR="006336C6">
        <w:rPr>
          <w:rFonts w:cstheme="minorHAnsi"/>
          <w:color w:val="0F0D29" w:themeColor="text1"/>
          <w:sz w:val="22"/>
          <w:szCs w:val="18"/>
        </w:rPr>
        <w:t>miliseconds</w:t>
      </w:r>
    </w:p>
    <w:p w14:paraId="162E2D6C" w14:textId="21B55AE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80.31590400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04913F63" w14:textId="011137E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85.45222500 </w:t>
      </w:r>
      <w:r w:rsidR="006336C6">
        <w:rPr>
          <w:rFonts w:cstheme="minorHAnsi"/>
          <w:color w:val="0F0D29" w:themeColor="text1"/>
          <w:sz w:val="22"/>
          <w:szCs w:val="18"/>
        </w:rPr>
        <w:t>miliseconds</w:t>
      </w:r>
    </w:p>
    <w:p w14:paraId="53396074"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5B36116A" w14:textId="2449D0E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316.97606300 </w:t>
      </w:r>
      <w:r w:rsidR="006336C6">
        <w:rPr>
          <w:rFonts w:cstheme="minorHAnsi"/>
          <w:color w:val="0F0D29" w:themeColor="text1"/>
          <w:sz w:val="22"/>
          <w:szCs w:val="18"/>
        </w:rPr>
        <w:t>miliseconds</w:t>
      </w:r>
      <w:r w:rsidRPr="00DF53E6">
        <w:rPr>
          <w:rFonts w:cstheme="minorHAnsi"/>
          <w:color w:val="0F0D29" w:themeColor="text1"/>
          <w:sz w:val="22"/>
          <w:szCs w:val="18"/>
        </w:rPr>
        <w:t xml:space="preserve"> </w:t>
      </w:r>
    </w:p>
    <w:p w14:paraId="4446F017" w14:textId="386627B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326.95380900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7075815D" w14:textId="58C0A13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303.84590900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6F0B2E9" w14:textId="1122C11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304.26317400 </w:t>
      </w:r>
      <w:r w:rsidR="006336C6">
        <w:rPr>
          <w:rFonts w:cstheme="minorHAnsi"/>
          <w:color w:val="0F0D29" w:themeColor="text1"/>
          <w:sz w:val="22"/>
          <w:szCs w:val="18"/>
        </w:rPr>
        <w:t>miliseconds</w:t>
      </w:r>
    </w:p>
    <w:p w14:paraId="3B0C84AA" w14:textId="1FA8A13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315.01412200 </w:t>
      </w:r>
      <w:r w:rsidR="006336C6">
        <w:rPr>
          <w:rFonts w:cstheme="minorHAnsi"/>
          <w:color w:val="0F0D29" w:themeColor="text1"/>
          <w:sz w:val="22"/>
          <w:szCs w:val="18"/>
        </w:rPr>
        <w:t>miliseconds</w:t>
      </w:r>
    </w:p>
    <w:p w14:paraId="19C5C8E2" w14:textId="77777777" w:rsid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62066093" w14:textId="77777777" w:rsidR="00DF53E6" w:rsidRDefault="00DF53E6" w:rsidP="00DF53E6">
      <w:pPr>
        <w:pStyle w:val="Contenido"/>
        <w:rPr>
          <w:rFonts w:cstheme="minorHAnsi"/>
          <w:color w:val="0F0D29" w:themeColor="text1"/>
          <w:sz w:val="22"/>
          <w:szCs w:val="18"/>
        </w:rPr>
      </w:pPr>
    </w:p>
    <w:p w14:paraId="6A4A3670" w14:textId="53B8579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lastRenderedPageBreak/>
        <w:t xml:space="preserve"> D:</w:t>
      </w:r>
    </w:p>
    <w:p w14:paraId="3C1747DF" w14:textId="6D34F68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266.00106800 </w:t>
      </w:r>
      <w:r w:rsidR="006336C6">
        <w:rPr>
          <w:rFonts w:cstheme="minorHAnsi"/>
          <w:color w:val="0F0D29" w:themeColor="text1"/>
          <w:sz w:val="22"/>
          <w:szCs w:val="18"/>
        </w:rPr>
        <w:t>miliseconds</w:t>
      </w:r>
    </w:p>
    <w:p w14:paraId="642D000A" w14:textId="38A1BE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265.96868600 </w:t>
      </w:r>
      <w:r w:rsidR="006336C6">
        <w:rPr>
          <w:rFonts w:cstheme="minorHAnsi"/>
          <w:color w:val="0F0D29" w:themeColor="text1"/>
          <w:sz w:val="22"/>
          <w:szCs w:val="18"/>
        </w:rPr>
        <w:t>miliseconds</w:t>
      </w:r>
    </w:p>
    <w:p w14:paraId="2D676B28" w14:textId="23FAB62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245.49389200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386AA1B" w14:textId="59D3CA6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255.00881500 </w:t>
      </w:r>
      <w:r w:rsidR="006336C6">
        <w:rPr>
          <w:rFonts w:cstheme="minorHAnsi"/>
          <w:color w:val="0F0D29" w:themeColor="text1"/>
          <w:sz w:val="22"/>
          <w:szCs w:val="18"/>
        </w:rPr>
        <w:t>miliseconds</w:t>
      </w:r>
    </w:p>
    <w:p w14:paraId="1038C014" w14:textId="2D6891E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272.03367800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6C2D72E4" w14:textId="77777777" w:rsidR="00DF53E6" w:rsidRPr="00DF53E6" w:rsidRDefault="00DF53E6" w:rsidP="00DF53E6">
      <w:pPr>
        <w:pStyle w:val="Contenido"/>
        <w:rPr>
          <w:rFonts w:cstheme="minorHAnsi"/>
          <w:color w:val="0F0D29" w:themeColor="text1"/>
          <w:sz w:val="22"/>
          <w:szCs w:val="18"/>
        </w:rPr>
      </w:pPr>
    </w:p>
    <w:p w14:paraId="269D7470"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0188BDD7" w14:textId="06142A9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(109.25207400+110.63868000+98.62503600</w:t>
      </w:r>
      <w:r>
        <w:rPr>
          <w:rFonts w:cstheme="minorHAnsi"/>
          <w:color w:val="0F0D29" w:themeColor="text1"/>
          <w:sz w:val="22"/>
          <w:szCs w:val="18"/>
        </w:rPr>
        <w:t>) /</w:t>
      </w:r>
      <w:r w:rsidRPr="00DF53E6">
        <w:rPr>
          <w:rFonts w:cstheme="minorHAnsi"/>
          <w:color w:val="0F0D29" w:themeColor="text1"/>
          <w:sz w:val="22"/>
          <w:szCs w:val="18"/>
        </w:rPr>
        <w:t>3 = 106.17192999999999</w:t>
      </w:r>
    </w:p>
    <w:p w14:paraId="75E789B7" w14:textId="131E4A1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(84.14285200+82.15001300+85.45222500</w:t>
      </w:r>
      <w:r>
        <w:rPr>
          <w:rFonts w:cstheme="minorHAnsi"/>
          <w:color w:val="0F0D29" w:themeColor="text1"/>
          <w:sz w:val="22"/>
          <w:szCs w:val="18"/>
        </w:rPr>
        <w:t>) /</w:t>
      </w:r>
      <w:r w:rsidRPr="00DF53E6">
        <w:rPr>
          <w:rFonts w:cstheme="minorHAnsi"/>
          <w:color w:val="0F0D29" w:themeColor="text1"/>
          <w:sz w:val="22"/>
          <w:szCs w:val="18"/>
        </w:rPr>
        <w:t>3 = 83.91503</w:t>
      </w:r>
    </w:p>
    <w:p w14:paraId="4E9B1C8E" w14:textId="47C75D1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(316.97606300+304.26317400+315.01412200</w:t>
      </w:r>
      <w:r>
        <w:rPr>
          <w:rFonts w:cstheme="minorHAnsi"/>
          <w:color w:val="0F0D29" w:themeColor="text1"/>
          <w:sz w:val="22"/>
          <w:szCs w:val="18"/>
        </w:rPr>
        <w:t>) /</w:t>
      </w:r>
      <w:r w:rsidRPr="00DF53E6">
        <w:rPr>
          <w:rFonts w:cstheme="minorHAnsi"/>
          <w:color w:val="0F0D29" w:themeColor="text1"/>
          <w:sz w:val="22"/>
          <w:szCs w:val="18"/>
        </w:rPr>
        <w:t>3 = 312.084453</w:t>
      </w:r>
    </w:p>
    <w:p w14:paraId="2FA34855" w14:textId="57768FB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(266.00106800+265.96868600+255.00881500</w:t>
      </w:r>
      <w:r>
        <w:rPr>
          <w:rFonts w:cstheme="minorHAnsi"/>
          <w:color w:val="0F0D29" w:themeColor="text1"/>
          <w:sz w:val="22"/>
          <w:szCs w:val="18"/>
        </w:rPr>
        <w:t>) /</w:t>
      </w:r>
      <w:r w:rsidRPr="00DF53E6">
        <w:rPr>
          <w:rFonts w:cstheme="minorHAnsi"/>
          <w:color w:val="0F0D29" w:themeColor="text1"/>
          <w:sz w:val="22"/>
          <w:szCs w:val="18"/>
        </w:rPr>
        <w:t>3 = 262.32618966666666</w:t>
      </w:r>
    </w:p>
    <w:p w14:paraId="261AA911"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67D4AFE3" w14:textId="77777777" w:rsidR="00DF53E6" w:rsidRPr="00DF53E6" w:rsidRDefault="00DF53E6" w:rsidP="00DF53E6">
      <w:pPr>
        <w:pStyle w:val="Contenido"/>
        <w:rPr>
          <w:rFonts w:cstheme="minorHAnsi"/>
          <w:color w:val="0F0D29" w:themeColor="text1"/>
          <w:sz w:val="22"/>
          <w:szCs w:val="18"/>
        </w:rPr>
      </w:pPr>
    </w:p>
    <w:p w14:paraId="656C98F0" w14:textId="1EBCC7B5"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t>Measurement</w:t>
      </w:r>
      <w:r w:rsidRPr="00DF53E6">
        <w:rPr>
          <w:rFonts w:cstheme="minorHAnsi"/>
          <w:color w:val="0F0D29" w:themeColor="text1"/>
          <w:sz w:val="22"/>
          <w:szCs w:val="18"/>
        </w:rPr>
        <w:t xml:space="preserve"> 100000:</w:t>
      </w:r>
    </w:p>
    <w:p w14:paraId="12342A99"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7652E946" w14:textId="317E18F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5365.43000600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65CC1D63" w14:textId="3189CC3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5724.46013600 </w:t>
      </w:r>
      <w:r w:rsidR="006336C6">
        <w:rPr>
          <w:rFonts w:cstheme="minorHAnsi"/>
          <w:color w:val="0F0D29" w:themeColor="text1"/>
          <w:sz w:val="22"/>
          <w:szCs w:val="18"/>
        </w:rPr>
        <w:t>miliseconds</w:t>
      </w:r>
    </w:p>
    <w:p w14:paraId="62903BA6" w14:textId="3DBAD86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5812.30752500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524D4398" w14:textId="2653827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5632.61628900 </w:t>
      </w:r>
      <w:r w:rsidR="006336C6">
        <w:rPr>
          <w:rFonts w:cstheme="minorHAnsi"/>
          <w:color w:val="0F0D29" w:themeColor="text1"/>
          <w:sz w:val="22"/>
          <w:szCs w:val="18"/>
        </w:rPr>
        <w:t>miliseconds</w:t>
      </w:r>
    </w:p>
    <w:p w14:paraId="7926F475" w14:textId="4EC31C0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5576.56169400 </w:t>
      </w:r>
      <w:r w:rsidR="006336C6">
        <w:rPr>
          <w:rFonts w:cstheme="minorHAnsi"/>
          <w:color w:val="0F0D29" w:themeColor="text1"/>
          <w:sz w:val="22"/>
          <w:szCs w:val="18"/>
        </w:rPr>
        <w:t>miliseconds</w:t>
      </w:r>
    </w:p>
    <w:p w14:paraId="667D2F54"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6B8D890C" w14:textId="5E08385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8233.84477700 </w:t>
      </w:r>
      <w:r w:rsidR="006336C6">
        <w:rPr>
          <w:rFonts w:cstheme="minorHAnsi"/>
          <w:color w:val="0F0D29" w:themeColor="text1"/>
          <w:sz w:val="22"/>
          <w:szCs w:val="18"/>
        </w:rPr>
        <w:t>miliseconds</w:t>
      </w:r>
    </w:p>
    <w:p w14:paraId="2FCF81E7" w14:textId="6585369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8417.49496600 </w:t>
      </w:r>
      <w:r w:rsidR="006336C6">
        <w:rPr>
          <w:rFonts w:cstheme="minorHAnsi"/>
          <w:color w:val="0F0D29" w:themeColor="text1"/>
          <w:sz w:val="22"/>
          <w:szCs w:val="18"/>
        </w:rPr>
        <w:t>miliseconds</w:t>
      </w:r>
    </w:p>
    <w:p w14:paraId="46B74E2A" w14:textId="1C19549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8520.75287700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013E7389" w14:textId="0647A05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8292.42993800 </w:t>
      </w:r>
      <w:r w:rsidR="006336C6">
        <w:rPr>
          <w:rFonts w:cstheme="minorHAnsi"/>
          <w:color w:val="0F0D29" w:themeColor="text1"/>
          <w:sz w:val="22"/>
          <w:szCs w:val="18"/>
        </w:rPr>
        <w:t>miliseconds</w:t>
      </w:r>
    </w:p>
    <w:p w14:paraId="53E2ECD1" w14:textId="242B1F1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8195.77333700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43A3E18C"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01109214" w14:textId="1057CBE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37467.53372700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73C0B10D" w14:textId="776DEAF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37814.11073600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2552ADF" w14:textId="18199F0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37797.61288200 </w:t>
      </w:r>
      <w:r w:rsidR="006336C6">
        <w:rPr>
          <w:rFonts w:cstheme="minorHAnsi"/>
          <w:color w:val="0F0D29" w:themeColor="text1"/>
          <w:sz w:val="22"/>
          <w:szCs w:val="18"/>
        </w:rPr>
        <w:t>miliseconds</w:t>
      </w:r>
    </w:p>
    <w:p w14:paraId="585A88A6" w14:textId="58F19E2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37494.21686400 </w:t>
      </w:r>
      <w:r w:rsidR="006336C6">
        <w:rPr>
          <w:rFonts w:cstheme="minorHAnsi"/>
          <w:color w:val="0F0D29" w:themeColor="text1"/>
          <w:sz w:val="22"/>
          <w:szCs w:val="18"/>
        </w:rPr>
        <w:t>miliseconds</w:t>
      </w:r>
    </w:p>
    <w:p w14:paraId="243927C4" w14:textId="4E740F5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37616.82650800 </w:t>
      </w:r>
      <w:r w:rsidR="006336C6">
        <w:rPr>
          <w:rFonts w:cstheme="minorHAnsi"/>
          <w:color w:val="0F0D29" w:themeColor="text1"/>
          <w:sz w:val="22"/>
          <w:szCs w:val="18"/>
        </w:rPr>
        <w:t>miliseconds</w:t>
      </w:r>
    </w:p>
    <w:p w14:paraId="3FB74D6A"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7621B2B9" w14:textId="5F8DCC8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29682.94504100 </w:t>
      </w:r>
      <w:r w:rsidR="006336C6">
        <w:rPr>
          <w:rFonts w:cstheme="minorHAnsi"/>
          <w:color w:val="0F0D29" w:themeColor="text1"/>
          <w:sz w:val="22"/>
          <w:szCs w:val="18"/>
        </w:rPr>
        <w:t>miliseconds</w:t>
      </w:r>
    </w:p>
    <w:p w14:paraId="05D24D89" w14:textId="28A035E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30225.44848800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6FF52AA7" w14:textId="4EDA656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29267.47120300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2B72371D" w14:textId="34E515E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29890.15135700 </w:t>
      </w:r>
      <w:r w:rsidR="006336C6">
        <w:rPr>
          <w:rFonts w:cstheme="minorHAnsi"/>
          <w:color w:val="0F0D29" w:themeColor="text1"/>
          <w:sz w:val="22"/>
          <w:szCs w:val="18"/>
        </w:rPr>
        <w:t>miliseconds</w:t>
      </w:r>
    </w:p>
    <w:p w14:paraId="57B9237C" w14:textId="5440C36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29616.77579900 </w:t>
      </w:r>
      <w:r w:rsidR="006336C6">
        <w:rPr>
          <w:rFonts w:cstheme="minorHAnsi"/>
          <w:color w:val="0F0D29" w:themeColor="text1"/>
          <w:sz w:val="22"/>
          <w:szCs w:val="18"/>
        </w:rPr>
        <w:t>miliseconds</w:t>
      </w:r>
    </w:p>
    <w:p w14:paraId="74931E9D" w14:textId="77777777" w:rsidR="00DF53E6" w:rsidRPr="00DF53E6" w:rsidRDefault="00DF53E6" w:rsidP="00DF53E6">
      <w:pPr>
        <w:pStyle w:val="Contenido"/>
        <w:rPr>
          <w:rFonts w:cstheme="minorHAnsi"/>
          <w:color w:val="0F0D29" w:themeColor="text1"/>
          <w:sz w:val="22"/>
          <w:szCs w:val="18"/>
        </w:rPr>
      </w:pPr>
    </w:p>
    <w:p w14:paraId="4B0A73AE"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6B04C3C8" w14:textId="30E480B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(5724.46013600+5632.61628900+5576.56169400)</w:t>
      </w:r>
      <w:r>
        <w:rPr>
          <w:rFonts w:cstheme="minorHAnsi"/>
          <w:color w:val="0F0D29" w:themeColor="text1"/>
          <w:sz w:val="22"/>
          <w:szCs w:val="18"/>
        </w:rPr>
        <w:t xml:space="preserve"> </w:t>
      </w:r>
      <w:r w:rsidRPr="00DF53E6">
        <w:rPr>
          <w:rFonts w:cstheme="minorHAnsi"/>
          <w:color w:val="0F0D29" w:themeColor="text1"/>
          <w:sz w:val="22"/>
          <w:szCs w:val="18"/>
        </w:rPr>
        <w:t>/3 = 5644.546039666667</w:t>
      </w:r>
    </w:p>
    <w:p w14:paraId="30D7CD3D" w14:textId="492A026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(8233.84477700+8417.49496600+8292.42993800)</w:t>
      </w:r>
      <w:r>
        <w:rPr>
          <w:rFonts w:cstheme="minorHAnsi"/>
          <w:color w:val="0F0D29" w:themeColor="text1"/>
          <w:sz w:val="22"/>
          <w:szCs w:val="18"/>
        </w:rPr>
        <w:t xml:space="preserve"> </w:t>
      </w:r>
      <w:r w:rsidRPr="00DF53E6">
        <w:rPr>
          <w:rFonts w:cstheme="minorHAnsi"/>
          <w:color w:val="0F0D29" w:themeColor="text1"/>
          <w:sz w:val="22"/>
          <w:szCs w:val="18"/>
        </w:rPr>
        <w:t>/3 = 8314.589893666665</w:t>
      </w:r>
    </w:p>
    <w:p w14:paraId="61E9611E" w14:textId="6BAA3BA5"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(37797.61288200+37494.21686400+37616.82650800)</w:t>
      </w:r>
      <w:r>
        <w:rPr>
          <w:rFonts w:cstheme="minorHAnsi"/>
          <w:color w:val="0F0D29" w:themeColor="text1"/>
          <w:sz w:val="22"/>
          <w:szCs w:val="18"/>
        </w:rPr>
        <w:t xml:space="preserve"> </w:t>
      </w:r>
      <w:r w:rsidRPr="00DF53E6">
        <w:rPr>
          <w:rFonts w:cstheme="minorHAnsi"/>
          <w:color w:val="0F0D29" w:themeColor="text1"/>
          <w:sz w:val="22"/>
          <w:szCs w:val="18"/>
        </w:rPr>
        <w:t>/3 = 37636.218751333334</w:t>
      </w:r>
    </w:p>
    <w:p w14:paraId="513FB26F" w14:textId="7CBF252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(29682.94504100+29890.15135700+29616.77579900)</w:t>
      </w:r>
      <w:r>
        <w:rPr>
          <w:rFonts w:cstheme="minorHAnsi"/>
          <w:color w:val="0F0D29" w:themeColor="text1"/>
          <w:sz w:val="22"/>
          <w:szCs w:val="18"/>
        </w:rPr>
        <w:t xml:space="preserve"> </w:t>
      </w:r>
      <w:r w:rsidRPr="00DF53E6">
        <w:rPr>
          <w:rFonts w:cstheme="minorHAnsi"/>
          <w:color w:val="0F0D29" w:themeColor="text1"/>
          <w:sz w:val="22"/>
          <w:szCs w:val="18"/>
        </w:rPr>
        <w:t>/3 = 29729.957398999995</w:t>
      </w:r>
    </w:p>
    <w:p w14:paraId="13AD33CE"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w:t>
      </w:r>
    </w:p>
    <w:p w14:paraId="76A91364" w14:textId="77777777" w:rsidR="00DF53E6" w:rsidRPr="00DF53E6" w:rsidRDefault="00DF53E6" w:rsidP="00DF53E6">
      <w:pPr>
        <w:pStyle w:val="Contenido"/>
        <w:rPr>
          <w:rFonts w:cstheme="minorHAnsi"/>
          <w:color w:val="0F0D29" w:themeColor="text1"/>
          <w:sz w:val="22"/>
          <w:szCs w:val="18"/>
        </w:rPr>
      </w:pPr>
    </w:p>
    <w:p w14:paraId="4F59CDF3" w14:textId="5DBA5B51" w:rsidR="00DF53E6" w:rsidRPr="00DF53E6" w:rsidRDefault="00DF53E6" w:rsidP="00DF53E6">
      <w:pPr>
        <w:pStyle w:val="Contenido"/>
        <w:rPr>
          <w:rFonts w:cstheme="minorHAnsi"/>
          <w:color w:val="0F0D29" w:themeColor="text1"/>
          <w:sz w:val="22"/>
          <w:szCs w:val="18"/>
        </w:rPr>
      </w:pPr>
      <w:r>
        <w:rPr>
          <w:rFonts w:cstheme="minorHAnsi"/>
          <w:color w:val="0F0D29" w:themeColor="text1"/>
          <w:sz w:val="22"/>
          <w:szCs w:val="18"/>
        </w:rPr>
        <w:lastRenderedPageBreak/>
        <w:t>Measurement</w:t>
      </w:r>
      <w:r w:rsidRPr="00DF53E6">
        <w:rPr>
          <w:rFonts w:cstheme="minorHAnsi"/>
          <w:color w:val="0F0D29" w:themeColor="text1"/>
          <w:sz w:val="22"/>
          <w:szCs w:val="18"/>
        </w:rPr>
        <w:t xml:space="preserve"> 200000:</w:t>
      </w:r>
    </w:p>
    <w:p w14:paraId="433ECF66"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w:t>
      </w:r>
    </w:p>
    <w:p w14:paraId="5BA75A03" w14:textId="21C8A7AB"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22777.58730800 </w:t>
      </w:r>
      <w:r w:rsidR="006336C6">
        <w:rPr>
          <w:rFonts w:cstheme="minorHAnsi"/>
          <w:color w:val="0F0D29" w:themeColor="text1"/>
          <w:sz w:val="22"/>
          <w:szCs w:val="18"/>
        </w:rPr>
        <w:t>miliseconds</w:t>
      </w:r>
    </w:p>
    <w:p w14:paraId="3E351CC0" w14:textId="6C71572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23021.42176000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69CCEAA" w14:textId="79D6E2D6"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19006.40999000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18B10C3A" w14:textId="1799556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19109.34519000 </w:t>
      </w:r>
      <w:r w:rsidR="006336C6">
        <w:rPr>
          <w:rFonts w:cstheme="minorHAnsi"/>
          <w:color w:val="0F0D29" w:themeColor="text1"/>
          <w:sz w:val="22"/>
          <w:szCs w:val="18"/>
        </w:rPr>
        <w:t>miliseconds</w:t>
      </w:r>
    </w:p>
    <w:p w14:paraId="5B2ED6F3" w14:textId="2FF56A1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19493.52041800 </w:t>
      </w:r>
      <w:r w:rsidR="006336C6">
        <w:rPr>
          <w:rFonts w:cstheme="minorHAnsi"/>
          <w:color w:val="0F0D29" w:themeColor="text1"/>
          <w:sz w:val="22"/>
          <w:szCs w:val="18"/>
        </w:rPr>
        <w:t>miliseconds</w:t>
      </w:r>
    </w:p>
    <w:p w14:paraId="2EF905DD"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w:t>
      </w:r>
    </w:p>
    <w:p w14:paraId="2262C41B" w14:textId="4EA09C1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33149.57607400 </w:t>
      </w:r>
      <w:r w:rsidR="006336C6">
        <w:rPr>
          <w:rFonts w:cstheme="minorHAnsi"/>
          <w:color w:val="0F0D29" w:themeColor="text1"/>
          <w:sz w:val="22"/>
          <w:szCs w:val="18"/>
        </w:rPr>
        <w:t>miliseconds</w:t>
      </w:r>
    </w:p>
    <w:p w14:paraId="420A0AF6" w14:textId="3B27E62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34149.45030100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16536054" w14:textId="3A2BA0F8"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29173.34608700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17A32BA4" w14:textId="28E9881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29329.18235800 </w:t>
      </w:r>
      <w:r w:rsidR="006336C6">
        <w:rPr>
          <w:rFonts w:cstheme="minorHAnsi"/>
          <w:color w:val="0F0D29" w:themeColor="text1"/>
          <w:sz w:val="22"/>
          <w:szCs w:val="18"/>
        </w:rPr>
        <w:t>miliseconds</w:t>
      </w:r>
    </w:p>
    <w:p w14:paraId="69CE0419" w14:textId="7985405A"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30829.08196000 </w:t>
      </w:r>
      <w:r w:rsidR="006336C6">
        <w:rPr>
          <w:rFonts w:cstheme="minorHAnsi"/>
          <w:color w:val="0F0D29" w:themeColor="text1"/>
          <w:sz w:val="22"/>
          <w:szCs w:val="18"/>
        </w:rPr>
        <w:t>miliseconds</w:t>
      </w:r>
    </w:p>
    <w:p w14:paraId="1F8024E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w:t>
      </w:r>
    </w:p>
    <w:p w14:paraId="12146206" w14:textId="6C1E34F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152230.99320800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33014B2F" w14:textId="01D260A3"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148376.38411800 </w:t>
      </w:r>
      <w:r w:rsidR="006336C6">
        <w:rPr>
          <w:rFonts w:cstheme="minorHAnsi"/>
          <w:color w:val="0F0D29" w:themeColor="text1"/>
          <w:sz w:val="22"/>
          <w:szCs w:val="18"/>
        </w:rPr>
        <w:t>miliseconds</w:t>
      </w:r>
    </w:p>
    <w:p w14:paraId="53AE1D18" w14:textId="57F3092D"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135095.29466500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599F0572" w14:textId="0B81546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137464.46489400 </w:t>
      </w:r>
      <w:r w:rsidR="006336C6">
        <w:rPr>
          <w:rFonts w:cstheme="minorHAnsi"/>
          <w:color w:val="0F0D29" w:themeColor="text1"/>
          <w:sz w:val="22"/>
          <w:szCs w:val="18"/>
        </w:rPr>
        <w:t>miliseconds</w:t>
      </w:r>
    </w:p>
    <w:p w14:paraId="44A0DD8D" w14:textId="3EFA0090"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135739.21187700 </w:t>
      </w:r>
      <w:r w:rsidR="006336C6">
        <w:rPr>
          <w:rFonts w:cstheme="minorHAnsi"/>
          <w:color w:val="0F0D29" w:themeColor="text1"/>
          <w:sz w:val="22"/>
          <w:szCs w:val="18"/>
        </w:rPr>
        <w:t>miliseconds</w:t>
      </w:r>
    </w:p>
    <w:p w14:paraId="6A603CB7"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w:t>
      </w:r>
    </w:p>
    <w:p w14:paraId="09063829" w14:textId="145E406F"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1: 127526.09602400 </w:t>
      </w:r>
      <w:r w:rsidR="006336C6">
        <w:rPr>
          <w:rFonts w:cstheme="minorHAnsi"/>
          <w:color w:val="0F0D29" w:themeColor="text1"/>
          <w:sz w:val="22"/>
          <w:szCs w:val="18"/>
        </w:rPr>
        <w:t>miliseconds</w:t>
      </w:r>
      <w:r>
        <w:rPr>
          <w:rFonts w:cstheme="minorHAnsi"/>
          <w:color w:val="0F0D29" w:themeColor="text1"/>
          <w:sz w:val="22"/>
          <w:szCs w:val="18"/>
        </w:rPr>
        <w:t xml:space="preserve"> (slowest)</w:t>
      </w:r>
    </w:p>
    <w:p w14:paraId="4EA54427" w14:textId="2307E744"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2: 120767.69417300 </w:t>
      </w:r>
      <w:r w:rsidR="006336C6">
        <w:rPr>
          <w:rFonts w:cstheme="minorHAnsi"/>
          <w:color w:val="0F0D29" w:themeColor="text1"/>
          <w:sz w:val="22"/>
          <w:szCs w:val="18"/>
        </w:rPr>
        <w:t>miliseconds</w:t>
      </w:r>
    </w:p>
    <w:p w14:paraId="35345C0B" w14:textId="0C62B6B1"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3: 100963.64701000 </w:t>
      </w:r>
      <w:r w:rsidR="006336C6">
        <w:rPr>
          <w:rFonts w:cstheme="minorHAnsi"/>
          <w:color w:val="0F0D29" w:themeColor="text1"/>
          <w:sz w:val="22"/>
          <w:szCs w:val="18"/>
        </w:rPr>
        <w:t>miliseconds</w:t>
      </w:r>
      <w:r>
        <w:rPr>
          <w:rFonts w:cstheme="minorHAnsi"/>
          <w:color w:val="0F0D29" w:themeColor="text1"/>
          <w:sz w:val="22"/>
          <w:szCs w:val="18"/>
        </w:rPr>
        <w:t xml:space="preserve"> (fastest)</w:t>
      </w:r>
    </w:p>
    <w:p w14:paraId="34BBDD9A" w14:textId="2E0D127C"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4: 102505.21123700 </w:t>
      </w:r>
      <w:r w:rsidR="006336C6">
        <w:rPr>
          <w:rFonts w:cstheme="minorHAnsi"/>
          <w:color w:val="0F0D29" w:themeColor="text1"/>
          <w:sz w:val="22"/>
          <w:szCs w:val="18"/>
        </w:rPr>
        <w:t>miliseconds</w:t>
      </w:r>
    </w:p>
    <w:p w14:paraId="26311AFD" w14:textId="5CA60C32"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5: 119189.98656500 </w:t>
      </w:r>
      <w:r w:rsidR="006336C6">
        <w:rPr>
          <w:rFonts w:cstheme="minorHAnsi"/>
          <w:color w:val="0F0D29" w:themeColor="text1"/>
          <w:sz w:val="22"/>
          <w:szCs w:val="18"/>
        </w:rPr>
        <w:t>miliseconds</w:t>
      </w:r>
    </w:p>
    <w:p w14:paraId="44E51EAC" w14:textId="77777777" w:rsidR="00DF53E6" w:rsidRPr="00DF53E6" w:rsidRDefault="00DF53E6" w:rsidP="00DF53E6">
      <w:pPr>
        <w:pStyle w:val="Contenido"/>
        <w:rPr>
          <w:rFonts w:cstheme="minorHAnsi"/>
          <w:color w:val="0F0D29" w:themeColor="text1"/>
          <w:sz w:val="22"/>
          <w:szCs w:val="18"/>
        </w:rPr>
      </w:pPr>
    </w:p>
    <w:p w14:paraId="24D68042" w14:textId="777777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Delete the slowest and the fastest and average of the other three</w:t>
      </w:r>
    </w:p>
    <w:p w14:paraId="54031A4C" w14:textId="3BD81239"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A: (22777.58730800+19109.34519000+19493.52041800</w:t>
      </w:r>
      <w:r>
        <w:rPr>
          <w:rFonts w:cstheme="minorHAnsi"/>
          <w:color w:val="0F0D29" w:themeColor="text1"/>
          <w:sz w:val="22"/>
          <w:szCs w:val="18"/>
        </w:rPr>
        <w:t>) /</w:t>
      </w:r>
      <w:r w:rsidRPr="00DF53E6">
        <w:rPr>
          <w:rFonts w:cstheme="minorHAnsi"/>
          <w:color w:val="0F0D29" w:themeColor="text1"/>
          <w:sz w:val="22"/>
          <w:szCs w:val="18"/>
        </w:rPr>
        <w:t>3 = 20460.150972</w:t>
      </w:r>
    </w:p>
    <w:p w14:paraId="1614C9E7" w14:textId="102AB17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B: (33149.57607400+29329.18235800+30829.08196000</w:t>
      </w:r>
      <w:r>
        <w:rPr>
          <w:rFonts w:cstheme="minorHAnsi"/>
          <w:color w:val="0F0D29" w:themeColor="text1"/>
          <w:sz w:val="22"/>
          <w:szCs w:val="18"/>
        </w:rPr>
        <w:t>) /</w:t>
      </w:r>
      <w:r w:rsidRPr="00DF53E6">
        <w:rPr>
          <w:rFonts w:cstheme="minorHAnsi"/>
          <w:color w:val="0F0D29" w:themeColor="text1"/>
          <w:sz w:val="22"/>
          <w:szCs w:val="18"/>
        </w:rPr>
        <w:t>3 = 31102.613464</w:t>
      </w:r>
    </w:p>
    <w:p w14:paraId="369252CC" w14:textId="418D5ED7" w:rsidR="00DF53E6" w:rsidRP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C: (148376.38411800+137464.46489400+135739.21187700</w:t>
      </w:r>
      <w:r>
        <w:rPr>
          <w:rFonts w:cstheme="minorHAnsi"/>
          <w:color w:val="0F0D29" w:themeColor="text1"/>
          <w:sz w:val="22"/>
          <w:szCs w:val="18"/>
        </w:rPr>
        <w:t>) /</w:t>
      </w:r>
      <w:r w:rsidRPr="00DF53E6">
        <w:rPr>
          <w:rFonts w:cstheme="minorHAnsi"/>
          <w:color w:val="0F0D29" w:themeColor="text1"/>
          <w:sz w:val="22"/>
          <w:szCs w:val="18"/>
        </w:rPr>
        <w:t>3 = 140526.68696300001</w:t>
      </w:r>
    </w:p>
    <w:p w14:paraId="75479CCC" w14:textId="4B6CEE13" w:rsidR="00DF53E6" w:rsidRDefault="00DF53E6" w:rsidP="00DF53E6">
      <w:pPr>
        <w:pStyle w:val="Contenido"/>
        <w:rPr>
          <w:rFonts w:cstheme="minorHAnsi"/>
          <w:color w:val="0F0D29" w:themeColor="text1"/>
          <w:sz w:val="22"/>
          <w:szCs w:val="18"/>
        </w:rPr>
      </w:pPr>
      <w:r w:rsidRPr="00DF53E6">
        <w:rPr>
          <w:rFonts w:cstheme="minorHAnsi"/>
          <w:color w:val="0F0D29" w:themeColor="text1"/>
          <w:sz w:val="22"/>
          <w:szCs w:val="18"/>
        </w:rPr>
        <w:t xml:space="preserve">    D: (120767.69417300+102505.21123700+119189.98656500</w:t>
      </w:r>
      <w:r>
        <w:rPr>
          <w:rFonts w:cstheme="minorHAnsi"/>
          <w:color w:val="0F0D29" w:themeColor="text1"/>
          <w:sz w:val="22"/>
          <w:szCs w:val="18"/>
        </w:rPr>
        <w:t>) /</w:t>
      </w:r>
      <w:r w:rsidRPr="00DF53E6">
        <w:rPr>
          <w:rFonts w:cstheme="minorHAnsi"/>
          <w:color w:val="0F0D29" w:themeColor="text1"/>
          <w:sz w:val="22"/>
          <w:szCs w:val="18"/>
        </w:rPr>
        <w:t>3 = 114154.297325</w:t>
      </w:r>
    </w:p>
    <w:p w14:paraId="2CF625BF" w14:textId="77777777" w:rsidR="006336C6" w:rsidRPr="006336C6" w:rsidRDefault="006336C6" w:rsidP="00DF53E6">
      <w:pPr>
        <w:pStyle w:val="Contenido"/>
        <w:rPr>
          <w:rFonts w:cstheme="minorHAnsi"/>
          <w:color w:val="0F0D29" w:themeColor="text1"/>
          <w:sz w:val="22"/>
          <w:szCs w:val="18"/>
        </w:rPr>
      </w:pPr>
    </w:p>
    <w:p w14:paraId="5FB147EC" w14:textId="07878139" w:rsidR="00DF53E6" w:rsidRDefault="006336C6" w:rsidP="00DF53E6">
      <w:pPr>
        <w:pStyle w:val="Ttulo2"/>
      </w:pPr>
      <w:r w:rsidRPr="0075190B">
        <w:rPr>
          <w:b/>
          <w:bCs/>
          <w:noProof/>
        </w:rPr>
        <mc:AlternateContent>
          <mc:Choice Requires="wps">
            <w:drawing>
              <wp:anchor distT="45720" distB="45720" distL="114300" distR="114300" simplePos="0" relativeHeight="251688960" behindDoc="0" locked="0" layoutInCell="1" allowOverlap="1" wp14:anchorId="246CD0AF" wp14:editId="2D9CF6F8">
                <wp:simplePos x="0" y="0"/>
                <wp:positionH relativeFrom="margin">
                  <wp:posOffset>-96358</wp:posOffset>
                </wp:positionH>
                <wp:positionV relativeFrom="paragraph">
                  <wp:posOffset>209771</wp:posOffset>
                </wp:positionV>
                <wp:extent cx="1532890" cy="285750"/>
                <wp:effectExtent l="0" t="0" r="0" b="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285750"/>
                        </a:xfrm>
                        <a:prstGeom prst="rect">
                          <a:avLst/>
                        </a:prstGeom>
                        <a:noFill/>
                        <a:ln w="9525">
                          <a:noFill/>
                          <a:miter lim="800000"/>
                          <a:headEnd/>
                          <a:tailEnd/>
                        </a:ln>
                      </wps:spPr>
                      <wps:txbx>
                        <w:txbxContent>
                          <w:p w14:paraId="326CAF4F"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E8E4869" w14:textId="77777777" w:rsidR="006336C6" w:rsidRDefault="006336C6" w:rsidP="006336C6">
                            <w:pPr>
                              <w:rPr>
                                <w:b w:val="0"/>
                                <w:bCs/>
                                <w:color w:val="0F0D29" w:themeColor="text1"/>
                                <w:sz w:val="22"/>
                                <w:szCs w:val="18"/>
                              </w:rPr>
                            </w:pPr>
                          </w:p>
                          <w:p w14:paraId="037CAE67" w14:textId="77777777" w:rsidR="006336C6" w:rsidRDefault="006336C6" w:rsidP="006336C6">
                            <w:pPr>
                              <w:rPr>
                                <w:b w:val="0"/>
                                <w:bCs/>
                                <w:color w:val="0F0D29" w:themeColor="text1"/>
                                <w:sz w:val="22"/>
                                <w:szCs w:val="18"/>
                              </w:rPr>
                            </w:pPr>
                          </w:p>
                          <w:p w14:paraId="613B591E" w14:textId="77777777" w:rsidR="006336C6" w:rsidRPr="0075190B" w:rsidRDefault="006336C6" w:rsidP="006336C6">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CD0AF" id="_x0000_s1044" type="#_x0000_t202" style="position:absolute;margin-left:-7.6pt;margin-top:16.5pt;width:120.7pt;height:2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" filled="f" stroked="f">
                <v:textbox>
                  <w:txbxContent>
                    <w:p w14:paraId="326CAF4F"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i7-8750H</w:t>
                      </w:r>
                    </w:p>
                    <w:p w14:paraId="0E8E4869" w14:textId="77777777" w:rsidR="006336C6" w:rsidRDefault="006336C6" w:rsidP="006336C6">
                      <w:pPr>
                        <w:rPr>
                          <w:b w:val="0"/>
                          <w:bCs/>
                          <w:color w:val="0F0D29" w:themeColor="text1"/>
                          <w:sz w:val="22"/>
                          <w:szCs w:val="18"/>
                        </w:rPr>
                      </w:pPr>
                    </w:p>
                    <w:p w14:paraId="037CAE67" w14:textId="77777777" w:rsidR="006336C6" w:rsidRDefault="006336C6" w:rsidP="006336C6">
                      <w:pPr>
                        <w:rPr>
                          <w:b w:val="0"/>
                          <w:bCs/>
                          <w:color w:val="0F0D29" w:themeColor="text1"/>
                          <w:sz w:val="22"/>
                          <w:szCs w:val="18"/>
                        </w:rPr>
                      </w:pPr>
                    </w:p>
                    <w:p w14:paraId="613B591E" w14:textId="77777777" w:rsidR="006336C6" w:rsidRPr="0075190B" w:rsidRDefault="006336C6" w:rsidP="006336C6">
                      <w:pPr>
                        <w:rPr>
                          <w:b w:val="0"/>
                          <w:bCs/>
                          <w:color w:val="0F0D29" w:themeColor="text1"/>
                          <w:sz w:val="22"/>
                          <w:szCs w:val="18"/>
                        </w:rPr>
                      </w:pPr>
                    </w:p>
                  </w:txbxContent>
                </v:textbox>
                <w10:wrap anchorx="margin"/>
              </v:shape>
            </w:pict>
          </mc:Fallback>
        </mc:AlternateContent>
      </w:r>
      <w:r w:rsidR="00DF53E6">
        <w:t>Parallel Complete Measurements</w:t>
      </w:r>
    </w:p>
    <w:p w14:paraId="5F222712" w14:textId="723E8596"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w:t>
      </w:r>
    </w:p>
    <w:p w14:paraId="3C41CB0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4315F407" w14:textId="41E7231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0.01248100 </w:t>
      </w:r>
      <w:r w:rsidR="006336C6">
        <w:rPr>
          <w:b w:val="0"/>
          <w:bCs/>
          <w:color w:val="0F0D29" w:themeColor="text1"/>
          <w:sz w:val="22"/>
          <w:szCs w:val="18"/>
        </w:rPr>
        <w:t>miliseconds (fastest)</w:t>
      </w:r>
    </w:p>
    <w:p w14:paraId="3C3F8463" w14:textId="4612FEC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0.04412200 </w:t>
      </w:r>
      <w:r w:rsidR="006336C6">
        <w:rPr>
          <w:b w:val="0"/>
          <w:bCs/>
          <w:color w:val="0F0D29" w:themeColor="text1"/>
          <w:sz w:val="22"/>
          <w:szCs w:val="18"/>
        </w:rPr>
        <w:t>miliseconds</w:t>
      </w:r>
    </w:p>
    <w:p w14:paraId="6BC6AD9E" w14:textId="388FC6E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0.01988400 </w:t>
      </w:r>
      <w:r w:rsidR="006336C6">
        <w:rPr>
          <w:b w:val="0"/>
          <w:bCs/>
          <w:color w:val="0F0D29" w:themeColor="text1"/>
          <w:sz w:val="22"/>
          <w:szCs w:val="18"/>
        </w:rPr>
        <w:t>miliseconds</w:t>
      </w:r>
    </w:p>
    <w:p w14:paraId="3FFF7691" w14:textId="24A29EA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0.01865400 </w:t>
      </w:r>
      <w:r w:rsidR="006336C6">
        <w:rPr>
          <w:b w:val="0"/>
          <w:bCs/>
          <w:color w:val="0F0D29" w:themeColor="text1"/>
          <w:sz w:val="22"/>
          <w:szCs w:val="18"/>
        </w:rPr>
        <w:t>miliseconds</w:t>
      </w:r>
    </w:p>
    <w:p w14:paraId="46746F5E" w14:textId="434FD8C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0.08978900 </w:t>
      </w:r>
      <w:r w:rsidR="006336C6">
        <w:rPr>
          <w:b w:val="0"/>
          <w:bCs/>
          <w:color w:val="0F0D29" w:themeColor="text1"/>
          <w:sz w:val="22"/>
          <w:szCs w:val="18"/>
        </w:rPr>
        <w:t>miliseconds (slowest)</w:t>
      </w:r>
    </w:p>
    <w:p w14:paraId="7BE1490E"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0CBC8B1C" w14:textId="545FB8E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0.00447000 </w:t>
      </w:r>
      <w:r w:rsidR="006336C6">
        <w:rPr>
          <w:b w:val="0"/>
          <w:bCs/>
          <w:color w:val="0F0D29" w:themeColor="text1"/>
          <w:sz w:val="22"/>
          <w:szCs w:val="18"/>
        </w:rPr>
        <w:t>miliseconds (fastest)</w:t>
      </w:r>
    </w:p>
    <w:p w14:paraId="38316FBD" w14:textId="62E7F54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0.02201300 </w:t>
      </w:r>
      <w:r w:rsidR="006336C6">
        <w:rPr>
          <w:b w:val="0"/>
          <w:bCs/>
          <w:color w:val="0F0D29" w:themeColor="text1"/>
          <w:sz w:val="22"/>
          <w:szCs w:val="18"/>
        </w:rPr>
        <w:t>miliseconds</w:t>
      </w:r>
    </w:p>
    <w:p w14:paraId="5B9872D6" w14:textId="2674ADE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0.01043400 </w:t>
      </w:r>
      <w:r w:rsidR="006336C6">
        <w:rPr>
          <w:b w:val="0"/>
          <w:bCs/>
          <w:color w:val="0F0D29" w:themeColor="text1"/>
          <w:sz w:val="22"/>
          <w:szCs w:val="18"/>
        </w:rPr>
        <w:t>miliseconds</w:t>
      </w:r>
    </w:p>
    <w:p w14:paraId="027A5908" w14:textId="675CD0B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0.01048900 </w:t>
      </w:r>
      <w:r w:rsidR="006336C6">
        <w:rPr>
          <w:b w:val="0"/>
          <w:bCs/>
          <w:color w:val="0F0D29" w:themeColor="text1"/>
          <w:sz w:val="22"/>
          <w:szCs w:val="18"/>
        </w:rPr>
        <w:t>miliseconds</w:t>
      </w:r>
    </w:p>
    <w:p w14:paraId="2AB640DA" w14:textId="7DFC0E3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0.05212800 </w:t>
      </w:r>
      <w:r w:rsidR="006336C6">
        <w:rPr>
          <w:b w:val="0"/>
          <w:bCs/>
          <w:color w:val="0F0D29" w:themeColor="text1"/>
          <w:sz w:val="22"/>
          <w:szCs w:val="18"/>
        </w:rPr>
        <w:t>miliseconds (slowest)</w:t>
      </w:r>
    </w:p>
    <w:p w14:paraId="2CE2C6D6"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 xml:space="preserve">    C:</w:t>
      </w:r>
    </w:p>
    <w:p w14:paraId="12F2CFD8" w14:textId="7D0E0FA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0.00445000 </w:t>
      </w:r>
      <w:r w:rsidR="006336C6">
        <w:rPr>
          <w:b w:val="0"/>
          <w:bCs/>
          <w:color w:val="0F0D29" w:themeColor="text1"/>
          <w:sz w:val="22"/>
          <w:szCs w:val="18"/>
        </w:rPr>
        <w:t>miliseconds (fastest)</w:t>
      </w:r>
    </w:p>
    <w:p w14:paraId="081C4B9E" w14:textId="7291706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0.02192000 </w:t>
      </w:r>
      <w:r w:rsidR="006336C6">
        <w:rPr>
          <w:b w:val="0"/>
          <w:bCs/>
          <w:color w:val="0F0D29" w:themeColor="text1"/>
          <w:sz w:val="22"/>
          <w:szCs w:val="18"/>
        </w:rPr>
        <w:t>miliseconds</w:t>
      </w:r>
    </w:p>
    <w:p w14:paraId="408D9E14" w14:textId="22BCBA5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0.01108600 </w:t>
      </w:r>
      <w:r w:rsidR="006336C6">
        <w:rPr>
          <w:b w:val="0"/>
          <w:bCs/>
          <w:color w:val="0F0D29" w:themeColor="text1"/>
          <w:sz w:val="22"/>
          <w:szCs w:val="18"/>
        </w:rPr>
        <w:t>miliseconds</w:t>
      </w:r>
    </w:p>
    <w:p w14:paraId="13F62927" w14:textId="7ECD98E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0.01084400 </w:t>
      </w:r>
      <w:r w:rsidR="006336C6">
        <w:rPr>
          <w:b w:val="0"/>
          <w:bCs/>
          <w:color w:val="0F0D29" w:themeColor="text1"/>
          <w:sz w:val="22"/>
          <w:szCs w:val="18"/>
        </w:rPr>
        <w:t>miliseconds</w:t>
      </w:r>
    </w:p>
    <w:p w14:paraId="6595865F" w14:textId="435289B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0.05136700 </w:t>
      </w:r>
      <w:r w:rsidR="006336C6">
        <w:rPr>
          <w:b w:val="0"/>
          <w:bCs/>
          <w:color w:val="0F0D29" w:themeColor="text1"/>
          <w:sz w:val="22"/>
          <w:szCs w:val="18"/>
        </w:rPr>
        <w:t>miliseconds (slowest)</w:t>
      </w:r>
    </w:p>
    <w:p w14:paraId="3450D61C"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1C32C3B8" w14:textId="7502BB1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0.01888900 </w:t>
      </w:r>
      <w:r w:rsidR="006336C6">
        <w:rPr>
          <w:b w:val="0"/>
          <w:bCs/>
          <w:color w:val="0F0D29" w:themeColor="text1"/>
          <w:sz w:val="22"/>
          <w:szCs w:val="18"/>
        </w:rPr>
        <w:t>miliseconds (fastest)</w:t>
      </w:r>
    </w:p>
    <w:p w14:paraId="628B31A0" w14:textId="5D7FF33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1.03387900 </w:t>
      </w:r>
      <w:r w:rsidR="006336C6">
        <w:rPr>
          <w:b w:val="0"/>
          <w:bCs/>
          <w:color w:val="0F0D29" w:themeColor="text1"/>
          <w:sz w:val="22"/>
          <w:szCs w:val="18"/>
        </w:rPr>
        <w:t>miliseconds (slowest)</w:t>
      </w:r>
    </w:p>
    <w:p w14:paraId="10FBA16B" w14:textId="1865596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0.02535300 </w:t>
      </w:r>
      <w:r w:rsidR="006336C6">
        <w:rPr>
          <w:b w:val="0"/>
          <w:bCs/>
          <w:color w:val="0F0D29" w:themeColor="text1"/>
          <w:sz w:val="22"/>
          <w:szCs w:val="18"/>
        </w:rPr>
        <w:t>miliseconds</w:t>
      </w:r>
    </w:p>
    <w:p w14:paraId="206C34A1" w14:textId="7123088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0.02557400 </w:t>
      </w:r>
      <w:r w:rsidR="006336C6">
        <w:rPr>
          <w:b w:val="0"/>
          <w:bCs/>
          <w:color w:val="0F0D29" w:themeColor="text1"/>
          <w:sz w:val="22"/>
          <w:szCs w:val="18"/>
        </w:rPr>
        <w:t>miliseconds</w:t>
      </w:r>
    </w:p>
    <w:p w14:paraId="722BC526" w14:textId="7929A46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0.12293000 </w:t>
      </w:r>
      <w:r w:rsidR="006336C6">
        <w:rPr>
          <w:b w:val="0"/>
          <w:bCs/>
          <w:color w:val="0F0D29" w:themeColor="text1"/>
          <w:sz w:val="22"/>
          <w:szCs w:val="18"/>
        </w:rPr>
        <w:t>miliseconds</w:t>
      </w:r>
    </w:p>
    <w:p w14:paraId="143739A5"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25AB25B7"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31D2AEDB" w14:textId="59893BF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(0.04412200 + 0.01988400 + 0.01865400</w:t>
      </w:r>
      <w:r w:rsidR="006336C6">
        <w:rPr>
          <w:b w:val="0"/>
          <w:bCs/>
          <w:color w:val="0F0D29" w:themeColor="text1"/>
          <w:sz w:val="22"/>
          <w:szCs w:val="18"/>
        </w:rPr>
        <w:t>) /</w:t>
      </w:r>
      <w:r w:rsidRPr="00DF53E6">
        <w:rPr>
          <w:b w:val="0"/>
          <w:bCs/>
          <w:color w:val="0F0D29" w:themeColor="text1"/>
          <w:sz w:val="22"/>
          <w:szCs w:val="18"/>
        </w:rPr>
        <w:t>3 = 0.027553333333333336</w:t>
      </w:r>
    </w:p>
    <w:p w14:paraId="7A8AC512" w14:textId="1E804D2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(0.02201300 + 0.01043400 + 0.01048900</w:t>
      </w:r>
      <w:r w:rsidR="006336C6">
        <w:rPr>
          <w:b w:val="0"/>
          <w:bCs/>
          <w:color w:val="0F0D29" w:themeColor="text1"/>
          <w:sz w:val="22"/>
          <w:szCs w:val="18"/>
        </w:rPr>
        <w:t>) /</w:t>
      </w:r>
      <w:r w:rsidRPr="00DF53E6">
        <w:rPr>
          <w:b w:val="0"/>
          <w:bCs/>
          <w:color w:val="0F0D29" w:themeColor="text1"/>
          <w:sz w:val="22"/>
          <w:szCs w:val="18"/>
        </w:rPr>
        <w:t>3 = 0.014312</w:t>
      </w:r>
    </w:p>
    <w:p w14:paraId="38B7489D" w14:textId="52CE4BF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(0.02192000 + 0.01108600 + 0.01084400</w:t>
      </w:r>
      <w:r w:rsidR="006336C6">
        <w:rPr>
          <w:b w:val="0"/>
          <w:bCs/>
          <w:color w:val="0F0D29" w:themeColor="text1"/>
          <w:sz w:val="22"/>
          <w:szCs w:val="18"/>
        </w:rPr>
        <w:t>) /</w:t>
      </w:r>
      <w:r w:rsidRPr="00DF53E6">
        <w:rPr>
          <w:b w:val="0"/>
          <w:bCs/>
          <w:color w:val="0F0D29" w:themeColor="text1"/>
          <w:sz w:val="22"/>
          <w:szCs w:val="18"/>
        </w:rPr>
        <w:t>3 = 0.014616666666666667</w:t>
      </w:r>
    </w:p>
    <w:p w14:paraId="6A697949" w14:textId="0F6D29D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(0.02535300 + 0.02557400 + 0.12293000</w:t>
      </w:r>
      <w:r w:rsidR="006336C6">
        <w:rPr>
          <w:b w:val="0"/>
          <w:bCs/>
          <w:color w:val="0F0D29" w:themeColor="text1"/>
          <w:sz w:val="22"/>
          <w:szCs w:val="18"/>
        </w:rPr>
        <w:t>) /</w:t>
      </w:r>
      <w:r w:rsidRPr="00DF53E6">
        <w:rPr>
          <w:b w:val="0"/>
          <w:bCs/>
          <w:color w:val="0F0D29" w:themeColor="text1"/>
          <w:sz w:val="22"/>
          <w:szCs w:val="18"/>
        </w:rPr>
        <w:t>3 = 0.05795233333333333</w:t>
      </w:r>
    </w:p>
    <w:p w14:paraId="6B5EE5F2" w14:textId="77777777" w:rsidR="00DF53E6" w:rsidRPr="00DF53E6" w:rsidRDefault="00DF53E6" w:rsidP="00DF53E6">
      <w:pPr>
        <w:rPr>
          <w:b w:val="0"/>
          <w:bCs/>
          <w:color w:val="0F0D29" w:themeColor="text1"/>
          <w:sz w:val="22"/>
          <w:szCs w:val="18"/>
        </w:rPr>
      </w:pPr>
    </w:p>
    <w:p w14:paraId="32A85B7E" w14:textId="55381DA3"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w:t>
      </w:r>
    </w:p>
    <w:p w14:paraId="7FCABDDF"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1FE310B2" w14:textId="76A7FBF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0.02988900 </w:t>
      </w:r>
      <w:r w:rsidR="006336C6">
        <w:rPr>
          <w:b w:val="0"/>
          <w:bCs/>
          <w:color w:val="0F0D29" w:themeColor="text1"/>
          <w:sz w:val="22"/>
          <w:szCs w:val="18"/>
        </w:rPr>
        <w:t>miliseconds</w:t>
      </w:r>
    </w:p>
    <w:p w14:paraId="650439BB" w14:textId="31E8517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0.07564300 </w:t>
      </w:r>
      <w:r w:rsidR="006336C6">
        <w:rPr>
          <w:b w:val="0"/>
          <w:bCs/>
          <w:color w:val="0F0D29" w:themeColor="text1"/>
          <w:sz w:val="22"/>
          <w:szCs w:val="18"/>
        </w:rPr>
        <w:t>miliseconds</w:t>
      </w:r>
    </w:p>
    <w:p w14:paraId="6E279632" w14:textId="48523DE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0.07531000 </w:t>
      </w:r>
      <w:r w:rsidR="006336C6">
        <w:rPr>
          <w:b w:val="0"/>
          <w:bCs/>
          <w:color w:val="0F0D29" w:themeColor="text1"/>
          <w:sz w:val="22"/>
          <w:szCs w:val="18"/>
        </w:rPr>
        <w:t>miliseconds</w:t>
      </w:r>
    </w:p>
    <w:p w14:paraId="7FB9DF24" w14:textId="66067EC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0.02940900 </w:t>
      </w:r>
      <w:r w:rsidR="006336C6">
        <w:rPr>
          <w:b w:val="0"/>
          <w:bCs/>
          <w:color w:val="0F0D29" w:themeColor="text1"/>
          <w:sz w:val="22"/>
          <w:szCs w:val="18"/>
        </w:rPr>
        <w:t>miliseconds (fastest)</w:t>
      </w:r>
    </w:p>
    <w:p w14:paraId="18B26656" w14:textId="1AC83B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0.14737700 </w:t>
      </w:r>
      <w:r w:rsidR="006336C6">
        <w:rPr>
          <w:b w:val="0"/>
          <w:bCs/>
          <w:color w:val="0F0D29" w:themeColor="text1"/>
          <w:sz w:val="22"/>
          <w:szCs w:val="18"/>
        </w:rPr>
        <w:t>miliseconds (slowest)</w:t>
      </w:r>
    </w:p>
    <w:p w14:paraId="0F0CA745"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7379B41E" w14:textId="326C74A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0.01750200 </w:t>
      </w:r>
      <w:r w:rsidR="006336C6">
        <w:rPr>
          <w:b w:val="0"/>
          <w:bCs/>
          <w:color w:val="0F0D29" w:themeColor="text1"/>
          <w:sz w:val="22"/>
          <w:szCs w:val="18"/>
        </w:rPr>
        <w:t>miliseconds (fastest)</w:t>
      </w:r>
    </w:p>
    <w:p w14:paraId="1EFFC9A1" w14:textId="529094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0.06405600 </w:t>
      </w:r>
      <w:r w:rsidR="006336C6">
        <w:rPr>
          <w:b w:val="0"/>
          <w:bCs/>
          <w:color w:val="0F0D29" w:themeColor="text1"/>
          <w:sz w:val="22"/>
          <w:szCs w:val="18"/>
        </w:rPr>
        <w:t>miliseconds</w:t>
      </w:r>
    </w:p>
    <w:p w14:paraId="55E6DA29" w14:textId="02DA09F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0.04406500 </w:t>
      </w:r>
      <w:r w:rsidR="006336C6">
        <w:rPr>
          <w:b w:val="0"/>
          <w:bCs/>
          <w:color w:val="0F0D29" w:themeColor="text1"/>
          <w:sz w:val="22"/>
          <w:szCs w:val="18"/>
        </w:rPr>
        <w:t>miliseconds</w:t>
      </w:r>
    </w:p>
    <w:p w14:paraId="144C4B56" w14:textId="5D940F1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0.01828000 </w:t>
      </w:r>
      <w:r w:rsidR="006336C6">
        <w:rPr>
          <w:b w:val="0"/>
          <w:bCs/>
          <w:color w:val="0F0D29" w:themeColor="text1"/>
          <w:sz w:val="22"/>
          <w:szCs w:val="18"/>
        </w:rPr>
        <w:t>miliseconds</w:t>
      </w:r>
    </w:p>
    <w:p w14:paraId="4DF2E00F" w14:textId="300B29E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0.08624400 </w:t>
      </w:r>
      <w:r w:rsidR="006336C6">
        <w:rPr>
          <w:b w:val="0"/>
          <w:bCs/>
          <w:color w:val="0F0D29" w:themeColor="text1"/>
          <w:sz w:val="22"/>
          <w:szCs w:val="18"/>
        </w:rPr>
        <w:t>miliseconds (slowest)</w:t>
      </w:r>
    </w:p>
    <w:p w14:paraId="798A73AA"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4F844741" w14:textId="26A6FA8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0.03432600 </w:t>
      </w:r>
      <w:r w:rsidR="006336C6">
        <w:rPr>
          <w:b w:val="0"/>
          <w:bCs/>
          <w:color w:val="0F0D29" w:themeColor="text1"/>
          <w:sz w:val="22"/>
          <w:szCs w:val="18"/>
        </w:rPr>
        <w:t>miliseconds</w:t>
      </w:r>
    </w:p>
    <w:p w14:paraId="20AE6441" w14:textId="5FA12A5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0.07839800 </w:t>
      </w:r>
      <w:r w:rsidR="006336C6">
        <w:rPr>
          <w:b w:val="0"/>
          <w:bCs/>
          <w:color w:val="0F0D29" w:themeColor="text1"/>
          <w:sz w:val="22"/>
          <w:szCs w:val="18"/>
        </w:rPr>
        <w:t>miliseconds</w:t>
      </w:r>
    </w:p>
    <w:p w14:paraId="5D48CAB5" w14:textId="4F6B0E0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0.06866600 </w:t>
      </w:r>
      <w:r w:rsidR="006336C6">
        <w:rPr>
          <w:b w:val="0"/>
          <w:bCs/>
          <w:color w:val="0F0D29" w:themeColor="text1"/>
          <w:sz w:val="22"/>
          <w:szCs w:val="18"/>
        </w:rPr>
        <w:t>miliseconds</w:t>
      </w:r>
    </w:p>
    <w:p w14:paraId="4C956B54" w14:textId="718E8C4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0.03370200 </w:t>
      </w:r>
      <w:r w:rsidR="006336C6">
        <w:rPr>
          <w:b w:val="0"/>
          <w:bCs/>
          <w:color w:val="0F0D29" w:themeColor="text1"/>
          <w:sz w:val="22"/>
          <w:szCs w:val="18"/>
        </w:rPr>
        <w:t>miliseconds (fastest)</w:t>
      </w:r>
    </w:p>
    <w:p w14:paraId="1B434CBC" w14:textId="571F50D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0.16101000 </w:t>
      </w:r>
      <w:r w:rsidR="006336C6">
        <w:rPr>
          <w:b w:val="0"/>
          <w:bCs/>
          <w:color w:val="0F0D29" w:themeColor="text1"/>
          <w:sz w:val="22"/>
          <w:szCs w:val="18"/>
        </w:rPr>
        <w:t>miliseconds (slowest)</w:t>
      </w:r>
    </w:p>
    <w:p w14:paraId="7FE38C41"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57889026" w14:textId="7795AB6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0.16653800 </w:t>
      </w:r>
      <w:r w:rsidR="006336C6">
        <w:rPr>
          <w:b w:val="0"/>
          <w:bCs/>
          <w:color w:val="0F0D29" w:themeColor="text1"/>
          <w:sz w:val="22"/>
          <w:szCs w:val="18"/>
        </w:rPr>
        <w:t>miliseconds</w:t>
      </w:r>
    </w:p>
    <w:p w14:paraId="2D0EE96F" w14:textId="27EB81F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0.20850400 </w:t>
      </w:r>
      <w:r w:rsidR="006336C6">
        <w:rPr>
          <w:b w:val="0"/>
          <w:bCs/>
          <w:color w:val="0F0D29" w:themeColor="text1"/>
          <w:sz w:val="22"/>
          <w:szCs w:val="18"/>
        </w:rPr>
        <w:t>miliseconds</w:t>
      </w:r>
    </w:p>
    <w:p w14:paraId="301E02D2" w14:textId="4BB3F4A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0.27533100 </w:t>
      </w:r>
      <w:r w:rsidR="006336C6">
        <w:rPr>
          <w:b w:val="0"/>
          <w:bCs/>
          <w:color w:val="0F0D29" w:themeColor="text1"/>
          <w:sz w:val="22"/>
          <w:szCs w:val="18"/>
        </w:rPr>
        <w:t>miliseconds</w:t>
      </w:r>
    </w:p>
    <w:p w14:paraId="0A5EEE4F" w14:textId="6BF93EC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0.16361400 </w:t>
      </w:r>
      <w:r w:rsidR="006336C6">
        <w:rPr>
          <w:b w:val="0"/>
          <w:bCs/>
          <w:color w:val="0F0D29" w:themeColor="text1"/>
          <w:sz w:val="22"/>
          <w:szCs w:val="18"/>
        </w:rPr>
        <w:t>miliseconds (fastest)</w:t>
      </w:r>
    </w:p>
    <w:p w14:paraId="76E91321" w14:textId="53B0037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0.43648200 </w:t>
      </w:r>
      <w:r w:rsidR="006336C6">
        <w:rPr>
          <w:b w:val="0"/>
          <w:bCs/>
          <w:color w:val="0F0D29" w:themeColor="text1"/>
          <w:sz w:val="22"/>
          <w:szCs w:val="18"/>
        </w:rPr>
        <w:t>miliseconds (slowest)</w:t>
      </w:r>
    </w:p>
    <w:p w14:paraId="668FCF4C"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3FF0446D"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1D513CEE" w14:textId="77777777" w:rsidR="006336C6" w:rsidRDefault="006336C6" w:rsidP="00DF53E6">
      <w:pPr>
        <w:rPr>
          <w:b w:val="0"/>
          <w:bCs/>
          <w:color w:val="0F0D29" w:themeColor="text1"/>
          <w:sz w:val="22"/>
          <w:szCs w:val="18"/>
        </w:rPr>
      </w:pPr>
    </w:p>
    <w:p w14:paraId="36108F9F" w14:textId="7F7DEF46"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Delete the slowest and the fastest and average of the other three</w:t>
      </w:r>
    </w:p>
    <w:p w14:paraId="346287A7" w14:textId="78AE357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(0.02988900 + 0.07564300 + 0.07531000</w:t>
      </w:r>
      <w:r w:rsidR="006336C6">
        <w:rPr>
          <w:b w:val="0"/>
          <w:bCs/>
          <w:color w:val="0F0D29" w:themeColor="text1"/>
          <w:sz w:val="22"/>
          <w:szCs w:val="18"/>
        </w:rPr>
        <w:t>) /</w:t>
      </w:r>
      <w:r w:rsidRPr="00DF53E6">
        <w:rPr>
          <w:b w:val="0"/>
          <w:bCs/>
          <w:color w:val="0F0D29" w:themeColor="text1"/>
          <w:sz w:val="22"/>
          <w:szCs w:val="18"/>
        </w:rPr>
        <w:t>3 = 0.06028066666666667</w:t>
      </w:r>
    </w:p>
    <w:p w14:paraId="42FAD0AF" w14:textId="5A9C1DB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(0.06405600 + 0.04406500 + 0.01828000</w:t>
      </w:r>
      <w:r w:rsidR="006336C6">
        <w:rPr>
          <w:b w:val="0"/>
          <w:bCs/>
          <w:color w:val="0F0D29" w:themeColor="text1"/>
          <w:sz w:val="22"/>
          <w:szCs w:val="18"/>
        </w:rPr>
        <w:t>) /</w:t>
      </w:r>
      <w:r w:rsidRPr="00DF53E6">
        <w:rPr>
          <w:b w:val="0"/>
          <w:bCs/>
          <w:color w:val="0F0D29" w:themeColor="text1"/>
          <w:sz w:val="22"/>
          <w:szCs w:val="18"/>
        </w:rPr>
        <w:t>3 = 0.04213366666666666</w:t>
      </w:r>
    </w:p>
    <w:p w14:paraId="2B249A33" w14:textId="0558040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(0.03432600 + 0.07839800 + 0.06866600</w:t>
      </w:r>
      <w:r w:rsidR="006336C6">
        <w:rPr>
          <w:b w:val="0"/>
          <w:bCs/>
          <w:color w:val="0F0D29" w:themeColor="text1"/>
          <w:sz w:val="22"/>
          <w:szCs w:val="18"/>
        </w:rPr>
        <w:t>) /</w:t>
      </w:r>
      <w:r w:rsidRPr="00DF53E6">
        <w:rPr>
          <w:b w:val="0"/>
          <w:bCs/>
          <w:color w:val="0F0D29" w:themeColor="text1"/>
          <w:sz w:val="22"/>
          <w:szCs w:val="18"/>
        </w:rPr>
        <w:t>3 = 0.060463333333333334</w:t>
      </w:r>
    </w:p>
    <w:p w14:paraId="363C5B16" w14:textId="25F12F1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(0.16653800 + 0.20850400 + 0.27533100</w:t>
      </w:r>
      <w:r w:rsidR="006336C6">
        <w:rPr>
          <w:b w:val="0"/>
          <w:bCs/>
          <w:color w:val="0F0D29" w:themeColor="text1"/>
          <w:sz w:val="22"/>
          <w:szCs w:val="18"/>
        </w:rPr>
        <w:t>) /</w:t>
      </w:r>
      <w:r w:rsidRPr="00DF53E6">
        <w:rPr>
          <w:b w:val="0"/>
          <w:bCs/>
          <w:color w:val="0F0D29" w:themeColor="text1"/>
          <w:sz w:val="22"/>
          <w:szCs w:val="18"/>
        </w:rPr>
        <w:t>3 = 0.21679099999999998</w:t>
      </w:r>
    </w:p>
    <w:p w14:paraId="447F3C8D" w14:textId="77777777" w:rsidR="00DF53E6" w:rsidRPr="00DF53E6" w:rsidRDefault="00DF53E6" w:rsidP="00DF53E6">
      <w:pPr>
        <w:rPr>
          <w:b w:val="0"/>
          <w:bCs/>
          <w:color w:val="0F0D29" w:themeColor="text1"/>
          <w:sz w:val="22"/>
          <w:szCs w:val="18"/>
        </w:rPr>
      </w:pPr>
    </w:p>
    <w:p w14:paraId="6042B3BB" w14:textId="7B7175A6"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w:t>
      </w:r>
    </w:p>
    <w:p w14:paraId="79F5E3D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6932F0A5" w14:textId="51C18DC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0.47139800 </w:t>
      </w:r>
      <w:r w:rsidR="006336C6">
        <w:rPr>
          <w:b w:val="0"/>
          <w:bCs/>
          <w:color w:val="0F0D29" w:themeColor="text1"/>
          <w:sz w:val="22"/>
          <w:szCs w:val="18"/>
        </w:rPr>
        <w:t>miliseconds</w:t>
      </w:r>
    </w:p>
    <w:p w14:paraId="6246CAAC" w14:textId="6F7CCF9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0.44409000 </w:t>
      </w:r>
      <w:r w:rsidR="006336C6">
        <w:rPr>
          <w:b w:val="0"/>
          <w:bCs/>
          <w:color w:val="0F0D29" w:themeColor="text1"/>
          <w:sz w:val="22"/>
          <w:szCs w:val="18"/>
        </w:rPr>
        <w:t>miliseconds</w:t>
      </w:r>
    </w:p>
    <w:p w14:paraId="50DA156E" w14:textId="3E3F36C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0.48546200 </w:t>
      </w:r>
      <w:r w:rsidR="006336C6">
        <w:rPr>
          <w:b w:val="0"/>
          <w:bCs/>
          <w:color w:val="0F0D29" w:themeColor="text1"/>
          <w:sz w:val="22"/>
          <w:szCs w:val="18"/>
        </w:rPr>
        <w:t>miliseconds</w:t>
      </w:r>
    </w:p>
    <w:p w14:paraId="5974FAD8" w14:textId="3828FF3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0.53848700 </w:t>
      </w:r>
      <w:r w:rsidR="006336C6">
        <w:rPr>
          <w:b w:val="0"/>
          <w:bCs/>
          <w:color w:val="0F0D29" w:themeColor="text1"/>
          <w:sz w:val="22"/>
          <w:szCs w:val="18"/>
        </w:rPr>
        <w:t>miliseconds (slowest)</w:t>
      </w:r>
    </w:p>
    <w:p w14:paraId="77C82128" w14:textId="43A9E18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0.41745800 </w:t>
      </w:r>
      <w:r w:rsidR="006336C6">
        <w:rPr>
          <w:b w:val="0"/>
          <w:bCs/>
          <w:color w:val="0F0D29" w:themeColor="text1"/>
          <w:sz w:val="22"/>
          <w:szCs w:val="18"/>
        </w:rPr>
        <w:t>miliseconds (fastest)</w:t>
      </w:r>
    </w:p>
    <w:p w14:paraId="53AD02E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2F5620A1" w14:textId="4CD7182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0.70087400 </w:t>
      </w:r>
      <w:r w:rsidR="006336C6">
        <w:rPr>
          <w:b w:val="0"/>
          <w:bCs/>
          <w:color w:val="0F0D29" w:themeColor="text1"/>
          <w:sz w:val="22"/>
          <w:szCs w:val="18"/>
        </w:rPr>
        <w:t>miliseconds</w:t>
      </w:r>
    </w:p>
    <w:p w14:paraId="162E94DC" w14:textId="60FD8E6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0.69907400 </w:t>
      </w:r>
      <w:r w:rsidR="006336C6">
        <w:rPr>
          <w:b w:val="0"/>
          <w:bCs/>
          <w:color w:val="0F0D29" w:themeColor="text1"/>
          <w:sz w:val="22"/>
          <w:szCs w:val="18"/>
        </w:rPr>
        <w:t>miliseconds</w:t>
      </w:r>
    </w:p>
    <w:p w14:paraId="141183A2" w14:textId="6A64119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0.71966700 </w:t>
      </w:r>
      <w:r w:rsidR="006336C6">
        <w:rPr>
          <w:b w:val="0"/>
          <w:bCs/>
          <w:color w:val="0F0D29" w:themeColor="text1"/>
          <w:sz w:val="22"/>
          <w:szCs w:val="18"/>
        </w:rPr>
        <w:t>miliseconds</w:t>
      </w:r>
    </w:p>
    <w:p w14:paraId="7EF38ACE" w14:textId="066D5C2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0.87331400 </w:t>
      </w:r>
      <w:r w:rsidR="006336C6">
        <w:rPr>
          <w:b w:val="0"/>
          <w:bCs/>
          <w:color w:val="0F0D29" w:themeColor="text1"/>
          <w:sz w:val="22"/>
          <w:szCs w:val="18"/>
        </w:rPr>
        <w:t>miliseconds (slowest)</w:t>
      </w:r>
    </w:p>
    <w:p w14:paraId="60210070" w14:textId="7F1BEDE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0.66968600 </w:t>
      </w:r>
      <w:r w:rsidR="006336C6">
        <w:rPr>
          <w:b w:val="0"/>
          <w:bCs/>
          <w:color w:val="0F0D29" w:themeColor="text1"/>
          <w:sz w:val="22"/>
          <w:szCs w:val="18"/>
        </w:rPr>
        <w:t>miliseconds (fastest)</w:t>
      </w:r>
    </w:p>
    <w:p w14:paraId="6D1AAF6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33C85079" w14:textId="24CFA69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1.89537800 </w:t>
      </w:r>
      <w:r w:rsidR="006336C6">
        <w:rPr>
          <w:b w:val="0"/>
          <w:bCs/>
          <w:color w:val="0F0D29" w:themeColor="text1"/>
          <w:sz w:val="22"/>
          <w:szCs w:val="18"/>
        </w:rPr>
        <w:t>miliseconds</w:t>
      </w:r>
    </w:p>
    <w:p w14:paraId="26C3F937" w14:textId="6B3FA46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1.88250000 </w:t>
      </w:r>
      <w:r w:rsidR="006336C6">
        <w:rPr>
          <w:b w:val="0"/>
          <w:bCs/>
          <w:color w:val="0F0D29" w:themeColor="text1"/>
          <w:sz w:val="22"/>
          <w:szCs w:val="18"/>
        </w:rPr>
        <w:t>miliseconds</w:t>
      </w:r>
    </w:p>
    <w:p w14:paraId="473C82DB" w14:textId="5947143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1.90860200 </w:t>
      </w:r>
      <w:r w:rsidR="006336C6">
        <w:rPr>
          <w:b w:val="0"/>
          <w:bCs/>
          <w:color w:val="0F0D29" w:themeColor="text1"/>
          <w:sz w:val="22"/>
          <w:szCs w:val="18"/>
        </w:rPr>
        <w:t>miliseconds</w:t>
      </w:r>
    </w:p>
    <w:p w14:paraId="7774D728" w14:textId="05B4C48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1.92862800 </w:t>
      </w:r>
      <w:r w:rsidR="006336C6">
        <w:rPr>
          <w:b w:val="0"/>
          <w:bCs/>
          <w:color w:val="0F0D29" w:themeColor="text1"/>
          <w:sz w:val="22"/>
          <w:szCs w:val="18"/>
        </w:rPr>
        <w:t>miliseconds (slowest)</w:t>
      </w:r>
    </w:p>
    <w:p w14:paraId="586F244C" w14:textId="67B60BE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1.85987100 </w:t>
      </w:r>
      <w:r w:rsidR="006336C6">
        <w:rPr>
          <w:b w:val="0"/>
          <w:bCs/>
          <w:color w:val="0F0D29" w:themeColor="text1"/>
          <w:sz w:val="22"/>
          <w:szCs w:val="18"/>
        </w:rPr>
        <w:t>miliseconds (fastest)</w:t>
      </w:r>
    </w:p>
    <w:p w14:paraId="3AD060BC"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671BE011" w14:textId="254A456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1.98383400 </w:t>
      </w:r>
      <w:r w:rsidR="006336C6">
        <w:rPr>
          <w:b w:val="0"/>
          <w:bCs/>
          <w:color w:val="0F0D29" w:themeColor="text1"/>
          <w:sz w:val="22"/>
          <w:szCs w:val="18"/>
        </w:rPr>
        <w:t>miliseconds (slowest)</w:t>
      </w:r>
    </w:p>
    <w:p w14:paraId="336FC8DD" w14:textId="11F7A80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1.81747500 </w:t>
      </w:r>
      <w:r w:rsidR="006336C6">
        <w:rPr>
          <w:b w:val="0"/>
          <w:bCs/>
          <w:color w:val="0F0D29" w:themeColor="text1"/>
          <w:sz w:val="22"/>
          <w:szCs w:val="18"/>
        </w:rPr>
        <w:t>miliseconds</w:t>
      </w:r>
    </w:p>
    <w:p w14:paraId="62799435" w14:textId="58B04B8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1.94989000 </w:t>
      </w:r>
      <w:r w:rsidR="006336C6">
        <w:rPr>
          <w:b w:val="0"/>
          <w:bCs/>
          <w:color w:val="0F0D29" w:themeColor="text1"/>
          <w:sz w:val="22"/>
          <w:szCs w:val="18"/>
        </w:rPr>
        <w:t>miliseconds</w:t>
      </w:r>
    </w:p>
    <w:p w14:paraId="6D37B1DB" w14:textId="1FDD80C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1.71877400 </w:t>
      </w:r>
      <w:r w:rsidR="006336C6">
        <w:rPr>
          <w:b w:val="0"/>
          <w:bCs/>
          <w:color w:val="0F0D29" w:themeColor="text1"/>
          <w:sz w:val="22"/>
          <w:szCs w:val="18"/>
        </w:rPr>
        <w:t>miliseconds (fastest)</w:t>
      </w:r>
    </w:p>
    <w:p w14:paraId="0CAF2163" w14:textId="6B30B17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1.73158600 </w:t>
      </w:r>
      <w:r w:rsidR="006336C6">
        <w:rPr>
          <w:b w:val="0"/>
          <w:bCs/>
          <w:color w:val="0F0D29" w:themeColor="text1"/>
          <w:sz w:val="22"/>
          <w:szCs w:val="18"/>
        </w:rPr>
        <w:t>miliseconds</w:t>
      </w:r>
    </w:p>
    <w:p w14:paraId="35A08C2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6B2CE4E4"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3455F84A" w14:textId="359533E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(0.47139800 + 0.44409000 + 0.48546200</w:t>
      </w:r>
      <w:r w:rsidR="006336C6">
        <w:rPr>
          <w:b w:val="0"/>
          <w:bCs/>
          <w:color w:val="0F0D29" w:themeColor="text1"/>
          <w:sz w:val="22"/>
          <w:szCs w:val="18"/>
        </w:rPr>
        <w:t>) /</w:t>
      </w:r>
      <w:r w:rsidRPr="00DF53E6">
        <w:rPr>
          <w:b w:val="0"/>
          <w:bCs/>
          <w:color w:val="0F0D29" w:themeColor="text1"/>
          <w:sz w:val="22"/>
          <w:szCs w:val="18"/>
        </w:rPr>
        <w:t>3 = 0.4669833333333333</w:t>
      </w:r>
    </w:p>
    <w:p w14:paraId="6122F34A" w14:textId="65FC68D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(0.70087400 + 0.69907400 + 0.71966700</w:t>
      </w:r>
      <w:r w:rsidR="006336C6">
        <w:rPr>
          <w:b w:val="0"/>
          <w:bCs/>
          <w:color w:val="0F0D29" w:themeColor="text1"/>
          <w:sz w:val="22"/>
          <w:szCs w:val="18"/>
        </w:rPr>
        <w:t>) /</w:t>
      </w:r>
      <w:r w:rsidRPr="00DF53E6">
        <w:rPr>
          <w:b w:val="0"/>
          <w:bCs/>
          <w:color w:val="0F0D29" w:themeColor="text1"/>
          <w:sz w:val="22"/>
          <w:szCs w:val="18"/>
        </w:rPr>
        <w:t>3 = 0.7065383333333334</w:t>
      </w:r>
    </w:p>
    <w:p w14:paraId="14DC57DE" w14:textId="38BC9AF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(1.89537800 + 1.88250000 + 1.90860200</w:t>
      </w:r>
      <w:r w:rsidR="006336C6">
        <w:rPr>
          <w:b w:val="0"/>
          <w:bCs/>
          <w:color w:val="0F0D29" w:themeColor="text1"/>
          <w:sz w:val="22"/>
          <w:szCs w:val="18"/>
        </w:rPr>
        <w:t>) /</w:t>
      </w:r>
      <w:r w:rsidRPr="00DF53E6">
        <w:rPr>
          <w:b w:val="0"/>
          <w:bCs/>
          <w:color w:val="0F0D29" w:themeColor="text1"/>
          <w:sz w:val="22"/>
          <w:szCs w:val="18"/>
        </w:rPr>
        <w:t>3 = 1.8954933333333335</w:t>
      </w:r>
    </w:p>
    <w:p w14:paraId="6423AE65" w14:textId="25B4EC5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(1.81747500 + 1.94989000 + 1.73158600</w:t>
      </w:r>
      <w:r w:rsidR="006336C6">
        <w:rPr>
          <w:b w:val="0"/>
          <w:bCs/>
          <w:color w:val="0F0D29" w:themeColor="text1"/>
          <w:sz w:val="22"/>
          <w:szCs w:val="18"/>
        </w:rPr>
        <w:t>) /</w:t>
      </w:r>
      <w:r w:rsidRPr="00DF53E6">
        <w:rPr>
          <w:b w:val="0"/>
          <w:bCs/>
          <w:color w:val="0F0D29" w:themeColor="text1"/>
          <w:sz w:val="22"/>
          <w:szCs w:val="18"/>
        </w:rPr>
        <w:t>3 = 1.8329836666666666</w:t>
      </w:r>
    </w:p>
    <w:p w14:paraId="47E65539" w14:textId="77777777" w:rsidR="00DF53E6" w:rsidRPr="00DF53E6" w:rsidRDefault="00DF53E6" w:rsidP="00DF53E6">
      <w:pPr>
        <w:rPr>
          <w:b w:val="0"/>
          <w:bCs/>
          <w:color w:val="0F0D29" w:themeColor="text1"/>
          <w:sz w:val="22"/>
          <w:szCs w:val="18"/>
        </w:rPr>
      </w:pPr>
    </w:p>
    <w:p w14:paraId="6A604133" w14:textId="0ECFAA0D"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10000:</w:t>
      </w:r>
    </w:p>
    <w:p w14:paraId="09B2250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12438624" w14:textId="4AFE036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35.95244400 </w:t>
      </w:r>
      <w:r w:rsidR="006336C6">
        <w:rPr>
          <w:b w:val="0"/>
          <w:bCs/>
          <w:color w:val="0F0D29" w:themeColor="text1"/>
          <w:sz w:val="22"/>
          <w:szCs w:val="18"/>
        </w:rPr>
        <w:t>miliseconds (fastest)</w:t>
      </w:r>
    </w:p>
    <w:p w14:paraId="437DCB93" w14:textId="4BEF0BC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40.80395100 </w:t>
      </w:r>
      <w:r w:rsidR="006336C6">
        <w:rPr>
          <w:b w:val="0"/>
          <w:bCs/>
          <w:color w:val="0F0D29" w:themeColor="text1"/>
          <w:sz w:val="22"/>
          <w:szCs w:val="18"/>
        </w:rPr>
        <w:t>miliseconds</w:t>
      </w:r>
    </w:p>
    <w:p w14:paraId="4BF79E98" w14:textId="08F81A3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41.60670800 </w:t>
      </w:r>
      <w:r w:rsidR="006336C6">
        <w:rPr>
          <w:b w:val="0"/>
          <w:bCs/>
          <w:color w:val="0F0D29" w:themeColor="text1"/>
          <w:sz w:val="22"/>
          <w:szCs w:val="18"/>
        </w:rPr>
        <w:t>miliseconds (slowest)</w:t>
      </w:r>
    </w:p>
    <w:p w14:paraId="758BFF0A" w14:textId="3123D91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36.91932000 </w:t>
      </w:r>
      <w:r w:rsidR="006336C6">
        <w:rPr>
          <w:b w:val="0"/>
          <w:bCs/>
          <w:color w:val="0F0D29" w:themeColor="text1"/>
          <w:sz w:val="22"/>
          <w:szCs w:val="18"/>
        </w:rPr>
        <w:t>miliseconds</w:t>
      </w:r>
    </w:p>
    <w:p w14:paraId="16C409F6" w14:textId="64ACEEF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36.43768000 </w:t>
      </w:r>
      <w:r w:rsidR="006336C6">
        <w:rPr>
          <w:b w:val="0"/>
          <w:bCs/>
          <w:color w:val="0F0D29" w:themeColor="text1"/>
          <w:sz w:val="22"/>
          <w:szCs w:val="18"/>
        </w:rPr>
        <w:t>miliseconds</w:t>
      </w:r>
    </w:p>
    <w:p w14:paraId="6BBBACD3"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0D2B0EFD" w14:textId="77777777" w:rsidR="006336C6" w:rsidRDefault="006336C6" w:rsidP="00DF53E6">
      <w:pPr>
        <w:rPr>
          <w:b w:val="0"/>
          <w:bCs/>
          <w:color w:val="0F0D29" w:themeColor="text1"/>
          <w:sz w:val="22"/>
          <w:szCs w:val="18"/>
        </w:rPr>
      </w:pPr>
    </w:p>
    <w:p w14:paraId="79BEE86C" w14:textId="19E1F970"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B:</w:t>
      </w:r>
    </w:p>
    <w:p w14:paraId="2BE77112" w14:textId="32F9EF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55.26651700 </w:t>
      </w:r>
      <w:r w:rsidR="006336C6">
        <w:rPr>
          <w:b w:val="0"/>
          <w:bCs/>
          <w:color w:val="0F0D29" w:themeColor="text1"/>
          <w:sz w:val="22"/>
          <w:szCs w:val="18"/>
        </w:rPr>
        <w:t>miliseconds (fastest)</w:t>
      </w:r>
    </w:p>
    <w:p w14:paraId="68E98080" w14:textId="315671A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55.72184500 </w:t>
      </w:r>
      <w:r w:rsidR="006336C6">
        <w:rPr>
          <w:b w:val="0"/>
          <w:bCs/>
          <w:color w:val="0F0D29" w:themeColor="text1"/>
          <w:sz w:val="22"/>
          <w:szCs w:val="18"/>
        </w:rPr>
        <w:t>miliseconds</w:t>
      </w:r>
    </w:p>
    <w:p w14:paraId="60F39AD8" w14:textId="5DA04C8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56.05269600 </w:t>
      </w:r>
      <w:r w:rsidR="006336C6">
        <w:rPr>
          <w:b w:val="0"/>
          <w:bCs/>
          <w:color w:val="0F0D29" w:themeColor="text1"/>
          <w:sz w:val="22"/>
          <w:szCs w:val="18"/>
        </w:rPr>
        <w:t>miliseconds</w:t>
      </w:r>
    </w:p>
    <w:p w14:paraId="7C884355" w14:textId="1D0F235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55.55845800 </w:t>
      </w:r>
      <w:r w:rsidR="006336C6">
        <w:rPr>
          <w:b w:val="0"/>
          <w:bCs/>
          <w:color w:val="0F0D29" w:themeColor="text1"/>
          <w:sz w:val="22"/>
          <w:szCs w:val="18"/>
        </w:rPr>
        <w:t>miliseconds</w:t>
      </w:r>
    </w:p>
    <w:p w14:paraId="128BFF2E" w14:textId="499C7F6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56.08673700 </w:t>
      </w:r>
      <w:r w:rsidR="006336C6">
        <w:rPr>
          <w:b w:val="0"/>
          <w:bCs/>
          <w:color w:val="0F0D29" w:themeColor="text1"/>
          <w:sz w:val="22"/>
          <w:szCs w:val="18"/>
        </w:rPr>
        <w:t>miliseconds (slowest)</w:t>
      </w:r>
    </w:p>
    <w:p w14:paraId="1FC93F6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06916ADF" w14:textId="15ABE04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207.28626100 </w:t>
      </w:r>
      <w:r w:rsidR="006336C6">
        <w:rPr>
          <w:b w:val="0"/>
          <w:bCs/>
          <w:color w:val="0F0D29" w:themeColor="text1"/>
          <w:sz w:val="22"/>
          <w:szCs w:val="18"/>
        </w:rPr>
        <w:t>miliseconds (fastest)</w:t>
      </w:r>
    </w:p>
    <w:p w14:paraId="13BD9F71" w14:textId="4AEC439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207.39735900 </w:t>
      </w:r>
      <w:r w:rsidR="006336C6">
        <w:rPr>
          <w:b w:val="0"/>
          <w:bCs/>
          <w:color w:val="0F0D29" w:themeColor="text1"/>
          <w:sz w:val="22"/>
          <w:szCs w:val="18"/>
        </w:rPr>
        <w:t>miliseconds</w:t>
      </w:r>
    </w:p>
    <w:p w14:paraId="6C9A6EE4" w14:textId="7ED2A9A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208.34786300 </w:t>
      </w:r>
      <w:r w:rsidR="006336C6">
        <w:rPr>
          <w:b w:val="0"/>
          <w:bCs/>
          <w:color w:val="0F0D29" w:themeColor="text1"/>
          <w:sz w:val="22"/>
          <w:szCs w:val="18"/>
        </w:rPr>
        <w:t>miliseconds</w:t>
      </w:r>
    </w:p>
    <w:p w14:paraId="7B9D0D8C" w14:textId="33B68B2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206.48359800 </w:t>
      </w:r>
      <w:r w:rsidR="006336C6">
        <w:rPr>
          <w:b w:val="0"/>
          <w:bCs/>
          <w:color w:val="0F0D29" w:themeColor="text1"/>
          <w:sz w:val="22"/>
          <w:szCs w:val="18"/>
        </w:rPr>
        <w:t>miliseconds</w:t>
      </w:r>
    </w:p>
    <w:p w14:paraId="531DA347" w14:textId="5203DD0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209.27298400 </w:t>
      </w:r>
      <w:r w:rsidR="006336C6">
        <w:rPr>
          <w:b w:val="0"/>
          <w:bCs/>
          <w:color w:val="0F0D29" w:themeColor="text1"/>
          <w:sz w:val="22"/>
          <w:szCs w:val="18"/>
        </w:rPr>
        <w:t>miliseconds (slowest)</w:t>
      </w:r>
    </w:p>
    <w:p w14:paraId="330DB888"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306CF5CD" w14:textId="20DC9B8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39.69119100 </w:t>
      </w:r>
      <w:r w:rsidR="006336C6">
        <w:rPr>
          <w:b w:val="0"/>
          <w:bCs/>
          <w:color w:val="0F0D29" w:themeColor="text1"/>
          <w:sz w:val="22"/>
          <w:szCs w:val="18"/>
        </w:rPr>
        <w:t>miliseconds</w:t>
      </w:r>
    </w:p>
    <w:p w14:paraId="5F1E7C62" w14:textId="1E9BECE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36.83044100 </w:t>
      </w:r>
      <w:r w:rsidR="006336C6">
        <w:rPr>
          <w:b w:val="0"/>
          <w:bCs/>
          <w:color w:val="0F0D29" w:themeColor="text1"/>
          <w:sz w:val="22"/>
          <w:szCs w:val="18"/>
        </w:rPr>
        <w:t>miliseconds (fastest)</w:t>
      </w:r>
    </w:p>
    <w:p w14:paraId="2F969D4F" w14:textId="3E30C86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38.17354200 </w:t>
      </w:r>
      <w:r w:rsidR="006336C6">
        <w:rPr>
          <w:b w:val="0"/>
          <w:bCs/>
          <w:color w:val="0F0D29" w:themeColor="text1"/>
          <w:sz w:val="22"/>
          <w:szCs w:val="18"/>
        </w:rPr>
        <w:t>miliseconds</w:t>
      </w:r>
    </w:p>
    <w:p w14:paraId="401DB425" w14:textId="1071009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39.11311000 </w:t>
      </w:r>
      <w:r w:rsidR="006336C6">
        <w:rPr>
          <w:b w:val="0"/>
          <w:bCs/>
          <w:color w:val="0F0D29" w:themeColor="text1"/>
          <w:sz w:val="22"/>
          <w:szCs w:val="18"/>
        </w:rPr>
        <w:t>miliseconds</w:t>
      </w:r>
    </w:p>
    <w:p w14:paraId="4E94BE1E" w14:textId="6AD5067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39.88995400 </w:t>
      </w:r>
      <w:r w:rsidR="006336C6">
        <w:rPr>
          <w:b w:val="0"/>
          <w:bCs/>
          <w:color w:val="0F0D29" w:themeColor="text1"/>
          <w:sz w:val="22"/>
          <w:szCs w:val="18"/>
        </w:rPr>
        <w:t>miliseconds (slowest)</w:t>
      </w:r>
    </w:p>
    <w:p w14:paraId="3B4E541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46FD1CB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7742BBCB" w14:textId="66A0FE4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(40.80395100 + 36.91932000 + 36.43768000</w:t>
      </w:r>
      <w:r w:rsidR="006336C6">
        <w:rPr>
          <w:b w:val="0"/>
          <w:bCs/>
          <w:color w:val="0F0D29" w:themeColor="text1"/>
          <w:sz w:val="22"/>
          <w:szCs w:val="18"/>
        </w:rPr>
        <w:t>) /</w:t>
      </w:r>
      <w:r w:rsidRPr="00DF53E6">
        <w:rPr>
          <w:b w:val="0"/>
          <w:bCs/>
          <w:color w:val="0F0D29" w:themeColor="text1"/>
          <w:sz w:val="22"/>
          <w:szCs w:val="18"/>
        </w:rPr>
        <w:t>3 = 38.05365033333333</w:t>
      </w:r>
    </w:p>
    <w:p w14:paraId="562B407F" w14:textId="0581ACE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(55.72184500 + 56.05269600 + 55.55845800</w:t>
      </w:r>
      <w:r w:rsidR="006336C6">
        <w:rPr>
          <w:b w:val="0"/>
          <w:bCs/>
          <w:color w:val="0F0D29" w:themeColor="text1"/>
          <w:sz w:val="22"/>
          <w:szCs w:val="18"/>
        </w:rPr>
        <w:t>) /</w:t>
      </w:r>
      <w:r w:rsidRPr="00DF53E6">
        <w:rPr>
          <w:b w:val="0"/>
          <w:bCs/>
          <w:color w:val="0F0D29" w:themeColor="text1"/>
          <w:sz w:val="22"/>
          <w:szCs w:val="18"/>
        </w:rPr>
        <w:t>3 = 55.777666333333336</w:t>
      </w:r>
    </w:p>
    <w:p w14:paraId="54563BC0" w14:textId="5FE2BE1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(207.39735900 + 208.34786300 + 206.48359800</w:t>
      </w:r>
      <w:r w:rsidR="006336C6">
        <w:rPr>
          <w:b w:val="0"/>
          <w:bCs/>
          <w:color w:val="0F0D29" w:themeColor="text1"/>
          <w:sz w:val="22"/>
          <w:szCs w:val="18"/>
        </w:rPr>
        <w:t>) /</w:t>
      </w:r>
      <w:r w:rsidRPr="00DF53E6">
        <w:rPr>
          <w:b w:val="0"/>
          <w:bCs/>
          <w:color w:val="0F0D29" w:themeColor="text1"/>
          <w:sz w:val="22"/>
          <w:szCs w:val="18"/>
        </w:rPr>
        <w:t>3 = 207.4096066666667</w:t>
      </w:r>
    </w:p>
    <w:p w14:paraId="0B3F1902" w14:textId="779F0A2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(39.69119100 + 38.17354200 + 39.11311000</w:t>
      </w:r>
      <w:r w:rsidR="006336C6">
        <w:rPr>
          <w:b w:val="0"/>
          <w:bCs/>
          <w:color w:val="0F0D29" w:themeColor="text1"/>
          <w:sz w:val="22"/>
          <w:szCs w:val="18"/>
        </w:rPr>
        <w:t>) /</w:t>
      </w:r>
      <w:r w:rsidRPr="00DF53E6">
        <w:rPr>
          <w:b w:val="0"/>
          <w:bCs/>
          <w:color w:val="0F0D29" w:themeColor="text1"/>
          <w:sz w:val="22"/>
          <w:szCs w:val="18"/>
        </w:rPr>
        <w:t>3 = 38.992614333333336</w:t>
      </w:r>
    </w:p>
    <w:p w14:paraId="0EAF168E" w14:textId="77777777" w:rsidR="00DF53E6" w:rsidRPr="00DF53E6" w:rsidRDefault="00DF53E6" w:rsidP="00DF53E6">
      <w:pPr>
        <w:rPr>
          <w:b w:val="0"/>
          <w:bCs/>
          <w:color w:val="0F0D29" w:themeColor="text1"/>
          <w:sz w:val="22"/>
          <w:szCs w:val="18"/>
        </w:rPr>
      </w:pPr>
    </w:p>
    <w:p w14:paraId="6E00FB3B" w14:textId="62826ABE"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100000:</w:t>
      </w:r>
    </w:p>
    <w:p w14:paraId="36B308BC"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0D62E958" w14:textId="4BBB422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2908.61869400 </w:t>
      </w:r>
      <w:r w:rsidR="006336C6">
        <w:rPr>
          <w:b w:val="0"/>
          <w:bCs/>
          <w:color w:val="0F0D29" w:themeColor="text1"/>
          <w:sz w:val="22"/>
          <w:szCs w:val="18"/>
        </w:rPr>
        <w:t>miliseconds (slowest)</w:t>
      </w:r>
    </w:p>
    <w:p w14:paraId="269E8EAA" w14:textId="523D36A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2824.74016100 </w:t>
      </w:r>
      <w:r w:rsidR="006336C6">
        <w:rPr>
          <w:b w:val="0"/>
          <w:bCs/>
          <w:color w:val="0F0D29" w:themeColor="text1"/>
          <w:sz w:val="22"/>
          <w:szCs w:val="18"/>
        </w:rPr>
        <w:t>miliseconds</w:t>
      </w:r>
    </w:p>
    <w:p w14:paraId="2BD3E45A" w14:textId="33F37BE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2785.01909400 </w:t>
      </w:r>
      <w:r w:rsidR="006336C6">
        <w:rPr>
          <w:b w:val="0"/>
          <w:bCs/>
          <w:color w:val="0F0D29" w:themeColor="text1"/>
          <w:sz w:val="22"/>
          <w:szCs w:val="18"/>
        </w:rPr>
        <w:t>miliseconds (fastest)</w:t>
      </w:r>
    </w:p>
    <w:p w14:paraId="7AEC2D4E" w14:textId="57F8930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2794.57509300 </w:t>
      </w:r>
      <w:r w:rsidR="006336C6">
        <w:rPr>
          <w:b w:val="0"/>
          <w:bCs/>
          <w:color w:val="0F0D29" w:themeColor="text1"/>
          <w:sz w:val="22"/>
          <w:szCs w:val="18"/>
        </w:rPr>
        <w:t>miliseconds</w:t>
      </w:r>
    </w:p>
    <w:p w14:paraId="5192F6A8" w14:textId="69BE5BF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2825.29348400 </w:t>
      </w:r>
      <w:r w:rsidR="006336C6">
        <w:rPr>
          <w:b w:val="0"/>
          <w:bCs/>
          <w:color w:val="0F0D29" w:themeColor="text1"/>
          <w:sz w:val="22"/>
          <w:szCs w:val="18"/>
        </w:rPr>
        <w:t>miliseconds</w:t>
      </w:r>
    </w:p>
    <w:p w14:paraId="0E0D657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32FA8FA6" w14:textId="5F0A5A2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5410.88241100 </w:t>
      </w:r>
      <w:r w:rsidR="006336C6">
        <w:rPr>
          <w:b w:val="0"/>
          <w:bCs/>
          <w:color w:val="0F0D29" w:themeColor="text1"/>
          <w:sz w:val="22"/>
          <w:szCs w:val="18"/>
        </w:rPr>
        <w:t>miliseconds</w:t>
      </w:r>
    </w:p>
    <w:p w14:paraId="5165B217" w14:textId="0290CF1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5423.03718200 </w:t>
      </w:r>
      <w:r w:rsidR="006336C6">
        <w:rPr>
          <w:b w:val="0"/>
          <w:bCs/>
          <w:color w:val="0F0D29" w:themeColor="text1"/>
          <w:sz w:val="22"/>
          <w:szCs w:val="18"/>
        </w:rPr>
        <w:t>miliseconds (slowest)</w:t>
      </w:r>
    </w:p>
    <w:p w14:paraId="456DED94" w14:textId="0E3F1CF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5301.08004000 </w:t>
      </w:r>
      <w:r w:rsidR="006336C6">
        <w:rPr>
          <w:b w:val="0"/>
          <w:bCs/>
          <w:color w:val="0F0D29" w:themeColor="text1"/>
          <w:sz w:val="22"/>
          <w:szCs w:val="18"/>
        </w:rPr>
        <w:t>miliseconds (fastest)</w:t>
      </w:r>
    </w:p>
    <w:p w14:paraId="25401CB6" w14:textId="2964836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5343.69249100 </w:t>
      </w:r>
      <w:r w:rsidR="006336C6">
        <w:rPr>
          <w:b w:val="0"/>
          <w:bCs/>
          <w:color w:val="0F0D29" w:themeColor="text1"/>
          <w:sz w:val="22"/>
          <w:szCs w:val="18"/>
        </w:rPr>
        <w:t>miliseconds</w:t>
      </w:r>
    </w:p>
    <w:p w14:paraId="279A32B5" w14:textId="2AA8585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5349.84511100 </w:t>
      </w:r>
      <w:r w:rsidR="006336C6">
        <w:rPr>
          <w:b w:val="0"/>
          <w:bCs/>
          <w:color w:val="0F0D29" w:themeColor="text1"/>
          <w:sz w:val="22"/>
          <w:szCs w:val="18"/>
        </w:rPr>
        <w:t>miliseconds</w:t>
      </w:r>
    </w:p>
    <w:p w14:paraId="6198134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2227AC16" w14:textId="3FDB86C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25311.24818200 </w:t>
      </w:r>
      <w:r w:rsidR="006336C6">
        <w:rPr>
          <w:b w:val="0"/>
          <w:bCs/>
          <w:color w:val="0F0D29" w:themeColor="text1"/>
          <w:sz w:val="22"/>
          <w:szCs w:val="18"/>
        </w:rPr>
        <w:t>miliseconds (slowest)</w:t>
      </w:r>
    </w:p>
    <w:p w14:paraId="67018B0D" w14:textId="0398F01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25110.63779300 </w:t>
      </w:r>
      <w:r w:rsidR="006336C6">
        <w:rPr>
          <w:b w:val="0"/>
          <w:bCs/>
          <w:color w:val="0F0D29" w:themeColor="text1"/>
          <w:sz w:val="22"/>
          <w:szCs w:val="18"/>
        </w:rPr>
        <w:t>miliseconds</w:t>
      </w:r>
    </w:p>
    <w:p w14:paraId="4140615E" w14:textId="5173F93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24944.89910600 </w:t>
      </w:r>
      <w:r w:rsidR="006336C6">
        <w:rPr>
          <w:b w:val="0"/>
          <w:bCs/>
          <w:color w:val="0F0D29" w:themeColor="text1"/>
          <w:sz w:val="22"/>
          <w:szCs w:val="18"/>
        </w:rPr>
        <w:t>miliseconds</w:t>
      </w:r>
    </w:p>
    <w:p w14:paraId="5DE41F59" w14:textId="4B28ED4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24902.14547600 </w:t>
      </w:r>
      <w:r w:rsidR="006336C6">
        <w:rPr>
          <w:b w:val="0"/>
          <w:bCs/>
          <w:color w:val="0F0D29" w:themeColor="text1"/>
          <w:sz w:val="22"/>
          <w:szCs w:val="18"/>
        </w:rPr>
        <w:t>miliseconds</w:t>
      </w:r>
    </w:p>
    <w:p w14:paraId="13938F1F" w14:textId="1F1A062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24897.71910100 </w:t>
      </w:r>
      <w:r w:rsidR="006336C6">
        <w:rPr>
          <w:b w:val="0"/>
          <w:bCs/>
          <w:color w:val="0F0D29" w:themeColor="text1"/>
          <w:sz w:val="22"/>
          <w:szCs w:val="18"/>
        </w:rPr>
        <w:t>miliseconds (fastest)</w:t>
      </w:r>
    </w:p>
    <w:p w14:paraId="12668956"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1FB9ECD9" w14:textId="77777777" w:rsidR="006336C6" w:rsidRDefault="006336C6" w:rsidP="00DF53E6">
      <w:pPr>
        <w:rPr>
          <w:b w:val="0"/>
          <w:bCs/>
          <w:color w:val="0F0D29" w:themeColor="text1"/>
          <w:sz w:val="22"/>
          <w:szCs w:val="18"/>
        </w:rPr>
      </w:pPr>
    </w:p>
    <w:p w14:paraId="760B89D2" w14:textId="6CCFE055" w:rsidR="006336C6" w:rsidRDefault="006336C6" w:rsidP="00DF53E6">
      <w:pPr>
        <w:rPr>
          <w:b w:val="0"/>
          <w:bCs/>
          <w:color w:val="0F0D29" w:themeColor="text1"/>
          <w:sz w:val="22"/>
          <w:szCs w:val="18"/>
        </w:rPr>
      </w:pPr>
    </w:p>
    <w:p w14:paraId="1EE6606C" w14:textId="3AC015A7"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 xml:space="preserve"> D:</w:t>
      </w:r>
    </w:p>
    <w:p w14:paraId="070DBFA4" w14:textId="3303704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3289.19256100 </w:t>
      </w:r>
      <w:r w:rsidR="006336C6">
        <w:rPr>
          <w:b w:val="0"/>
          <w:bCs/>
          <w:color w:val="0F0D29" w:themeColor="text1"/>
          <w:sz w:val="22"/>
          <w:szCs w:val="18"/>
        </w:rPr>
        <w:t>miliseconds</w:t>
      </w:r>
    </w:p>
    <w:p w14:paraId="357DB718" w14:textId="0C5B27B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3266.58956700 </w:t>
      </w:r>
      <w:r w:rsidR="006336C6">
        <w:rPr>
          <w:b w:val="0"/>
          <w:bCs/>
          <w:color w:val="0F0D29" w:themeColor="text1"/>
          <w:sz w:val="22"/>
          <w:szCs w:val="18"/>
        </w:rPr>
        <w:t>miliseconds (fastest)</w:t>
      </w:r>
    </w:p>
    <w:p w14:paraId="32E5D642" w14:textId="1DB7567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3669.08366600 </w:t>
      </w:r>
      <w:r w:rsidR="006336C6">
        <w:rPr>
          <w:b w:val="0"/>
          <w:bCs/>
          <w:color w:val="0F0D29" w:themeColor="text1"/>
          <w:sz w:val="22"/>
          <w:szCs w:val="18"/>
        </w:rPr>
        <w:t>miliseconds (slowest)</w:t>
      </w:r>
    </w:p>
    <w:p w14:paraId="365960D8" w14:textId="31B54B7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3412.69223100 </w:t>
      </w:r>
      <w:r w:rsidR="006336C6">
        <w:rPr>
          <w:b w:val="0"/>
          <w:bCs/>
          <w:color w:val="0F0D29" w:themeColor="text1"/>
          <w:sz w:val="22"/>
          <w:szCs w:val="18"/>
        </w:rPr>
        <w:t>miliseconds</w:t>
      </w:r>
    </w:p>
    <w:p w14:paraId="1DE50128" w14:textId="035485F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3329.88422600 </w:t>
      </w:r>
      <w:r w:rsidR="006336C6">
        <w:rPr>
          <w:b w:val="0"/>
          <w:bCs/>
          <w:color w:val="0F0D29" w:themeColor="text1"/>
          <w:sz w:val="22"/>
          <w:szCs w:val="18"/>
        </w:rPr>
        <w:t>miliseconds</w:t>
      </w:r>
    </w:p>
    <w:p w14:paraId="756A2854"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049A25B1"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28A49E7D" w14:textId="6267BFE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(2824.74016100 + 2794.57509300 + 2825.29348400</w:t>
      </w:r>
      <w:r w:rsidR="006336C6">
        <w:rPr>
          <w:b w:val="0"/>
          <w:bCs/>
          <w:color w:val="0F0D29" w:themeColor="text1"/>
          <w:sz w:val="22"/>
          <w:szCs w:val="18"/>
        </w:rPr>
        <w:t>) /</w:t>
      </w:r>
      <w:r w:rsidRPr="00DF53E6">
        <w:rPr>
          <w:b w:val="0"/>
          <w:bCs/>
          <w:color w:val="0F0D29" w:themeColor="text1"/>
          <w:sz w:val="22"/>
          <w:szCs w:val="18"/>
        </w:rPr>
        <w:t>3 = 2814.869579333333</w:t>
      </w:r>
    </w:p>
    <w:p w14:paraId="4E60FB2C" w14:textId="0C945D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(5410.88241100 + 5343.69249100 + 5349.84511100</w:t>
      </w:r>
      <w:r w:rsidR="006336C6">
        <w:rPr>
          <w:b w:val="0"/>
          <w:bCs/>
          <w:color w:val="0F0D29" w:themeColor="text1"/>
          <w:sz w:val="22"/>
          <w:szCs w:val="18"/>
        </w:rPr>
        <w:t>) /</w:t>
      </w:r>
      <w:r w:rsidRPr="00DF53E6">
        <w:rPr>
          <w:b w:val="0"/>
          <w:bCs/>
          <w:color w:val="0F0D29" w:themeColor="text1"/>
          <w:sz w:val="22"/>
          <w:szCs w:val="18"/>
        </w:rPr>
        <w:t>3 = 5368.140004333333</w:t>
      </w:r>
    </w:p>
    <w:p w14:paraId="7990B80C" w14:textId="4BA9268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(25110.63779300 + 24902.14547600 + 24897.71910100</w:t>
      </w:r>
      <w:r w:rsidR="006336C6">
        <w:rPr>
          <w:b w:val="0"/>
          <w:bCs/>
          <w:color w:val="0F0D29" w:themeColor="text1"/>
          <w:sz w:val="22"/>
          <w:szCs w:val="18"/>
        </w:rPr>
        <w:t>) /</w:t>
      </w:r>
      <w:r w:rsidRPr="00DF53E6">
        <w:rPr>
          <w:b w:val="0"/>
          <w:bCs/>
          <w:color w:val="0F0D29" w:themeColor="text1"/>
          <w:sz w:val="22"/>
          <w:szCs w:val="18"/>
        </w:rPr>
        <w:t>3 = 24970.167456666666</w:t>
      </w:r>
    </w:p>
    <w:p w14:paraId="3FF1A83C" w14:textId="5A7331A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(3289.19256100 + 3412.69223100 + 3329.88422600</w:t>
      </w:r>
      <w:r w:rsidR="006336C6">
        <w:rPr>
          <w:b w:val="0"/>
          <w:bCs/>
          <w:color w:val="0F0D29" w:themeColor="text1"/>
          <w:sz w:val="22"/>
          <w:szCs w:val="18"/>
        </w:rPr>
        <w:t>) /</w:t>
      </w:r>
      <w:r w:rsidRPr="00DF53E6">
        <w:rPr>
          <w:b w:val="0"/>
          <w:bCs/>
          <w:color w:val="0F0D29" w:themeColor="text1"/>
          <w:sz w:val="22"/>
          <w:szCs w:val="18"/>
        </w:rPr>
        <w:t>3 = 3343.9230059999995</w:t>
      </w:r>
    </w:p>
    <w:p w14:paraId="34CFD3A6" w14:textId="77777777" w:rsidR="00DF53E6" w:rsidRPr="00DF53E6" w:rsidRDefault="00DF53E6" w:rsidP="00DF53E6">
      <w:pPr>
        <w:rPr>
          <w:b w:val="0"/>
          <w:bCs/>
          <w:color w:val="0F0D29" w:themeColor="text1"/>
          <w:sz w:val="22"/>
          <w:szCs w:val="18"/>
        </w:rPr>
      </w:pPr>
    </w:p>
    <w:p w14:paraId="23F75695" w14:textId="545CB8ED"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200000:</w:t>
      </w:r>
    </w:p>
    <w:p w14:paraId="62C14C5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2C9AD158" w14:textId="359DC24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11257.44863600 </w:t>
      </w:r>
      <w:r w:rsidR="006336C6">
        <w:rPr>
          <w:b w:val="0"/>
          <w:bCs/>
          <w:color w:val="0F0D29" w:themeColor="text1"/>
          <w:sz w:val="22"/>
          <w:szCs w:val="18"/>
        </w:rPr>
        <w:t>miliseconds (slowest)</w:t>
      </w:r>
    </w:p>
    <w:p w14:paraId="4A5DDCBC" w14:textId="1CC2F61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11232.00675400 </w:t>
      </w:r>
      <w:r w:rsidR="006336C6">
        <w:rPr>
          <w:b w:val="0"/>
          <w:bCs/>
          <w:color w:val="0F0D29" w:themeColor="text1"/>
          <w:sz w:val="22"/>
          <w:szCs w:val="18"/>
        </w:rPr>
        <w:t>miliseconds</w:t>
      </w:r>
    </w:p>
    <w:p w14:paraId="0DE9E1E1" w14:textId="5924421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11238.27032800 </w:t>
      </w:r>
      <w:r w:rsidR="006336C6">
        <w:rPr>
          <w:b w:val="0"/>
          <w:bCs/>
          <w:color w:val="0F0D29" w:themeColor="text1"/>
          <w:sz w:val="22"/>
          <w:szCs w:val="18"/>
        </w:rPr>
        <w:t>miliseconds</w:t>
      </w:r>
    </w:p>
    <w:p w14:paraId="608B3673" w14:textId="4F59498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11205.42201800 </w:t>
      </w:r>
      <w:r w:rsidR="006336C6">
        <w:rPr>
          <w:b w:val="0"/>
          <w:bCs/>
          <w:color w:val="0F0D29" w:themeColor="text1"/>
          <w:sz w:val="22"/>
          <w:szCs w:val="18"/>
        </w:rPr>
        <w:t>miliseconds</w:t>
      </w:r>
    </w:p>
    <w:p w14:paraId="57B4BF14" w14:textId="71714F9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11157.11326200 </w:t>
      </w:r>
      <w:r w:rsidR="006336C6">
        <w:rPr>
          <w:b w:val="0"/>
          <w:bCs/>
          <w:color w:val="0F0D29" w:themeColor="text1"/>
          <w:sz w:val="22"/>
          <w:szCs w:val="18"/>
        </w:rPr>
        <w:t>miliseconds (fastest)</w:t>
      </w:r>
    </w:p>
    <w:p w14:paraId="4C135248"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1C488334" w14:textId="6423666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21254.62607300 </w:t>
      </w:r>
      <w:r w:rsidR="006336C6">
        <w:rPr>
          <w:b w:val="0"/>
          <w:bCs/>
          <w:color w:val="0F0D29" w:themeColor="text1"/>
          <w:sz w:val="22"/>
          <w:szCs w:val="18"/>
        </w:rPr>
        <w:t>miliseconds</w:t>
      </w:r>
    </w:p>
    <w:p w14:paraId="24DE1CB6" w14:textId="126C427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21242.69950900 </w:t>
      </w:r>
      <w:r w:rsidR="006336C6">
        <w:rPr>
          <w:b w:val="0"/>
          <w:bCs/>
          <w:color w:val="0F0D29" w:themeColor="text1"/>
          <w:sz w:val="22"/>
          <w:szCs w:val="18"/>
        </w:rPr>
        <w:t>miliseconds</w:t>
      </w:r>
    </w:p>
    <w:p w14:paraId="78003C25" w14:textId="09D6810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21229.55553800 </w:t>
      </w:r>
      <w:r w:rsidR="006336C6">
        <w:rPr>
          <w:b w:val="0"/>
          <w:bCs/>
          <w:color w:val="0F0D29" w:themeColor="text1"/>
          <w:sz w:val="22"/>
          <w:szCs w:val="18"/>
        </w:rPr>
        <w:t>miliseconds</w:t>
      </w:r>
    </w:p>
    <w:p w14:paraId="3C1042F7" w14:textId="439B401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21267.98886200 </w:t>
      </w:r>
      <w:r w:rsidR="006336C6">
        <w:rPr>
          <w:b w:val="0"/>
          <w:bCs/>
          <w:color w:val="0F0D29" w:themeColor="text1"/>
          <w:sz w:val="22"/>
          <w:szCs w:val="18"/>
        </w:rPr>
        <w:t>miliseconds (slowest)</w:t>
      </w:r>
    </w:p>
    <w:p w14:paraId="56E5CA62" w14:textId="42AB933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21214.29985000 </w:t>
      </w:r>
      <w:r w:rsidR="006336C6">
        <w:rPr>
          <w:b w:val="0"/>
          <w:bCs/>
          <w:color w:val="0F0D29" w:themeColor="text1"/>
          <w:sz w:val="22"/>
          <w:szCs w:val="18"/>
        </w:rPr>
        <w:t>miliseconds (fastest)</w:t>
      </w:r>
    </w:p>
    <w:p w14:paraId="4891E47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1FF6CBC1" w14:textId="699F044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100182.61500700 </w:t>
      </w:r>
      <w:r w:rsidR="006336C6">
        <w:rPr>
          <w:b w:val="0"/>
          <w:bCs/>
          <w:color w:val="0F0D29" w:themeColor="text1"/>
          <w:sz w:val="22"/>
          <w:szCs w:val="18"/>
        </w:rPr>
        <w:t>miliseconds (slowest)</w:t>
      </w:r>
    </w:p>
    <w:p w14:paraId="59F35DC3" w14:textId="4350D44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100100.02078200 </w:t>
      </w:r>
      <w:r w:rsidR="006336C6">
        <w:rPr>
          <w:b w:val="0"/>
          <w:bCs/>
          <w:color w:val="0F0D29" w:themeColor="text1"/>
          <w:sz w:val="22"/>
          <w:szCs w:val="18"/>
        </w:rPr>
        <w:t>miliseconds</w:t>
      </w:r>
    </w:p>
    <w:p w14:paraId="6860F9F3" w14:textId="7A50E10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100170.27975800 </w:t>
      </w:r>
      <w:r w:rsidR="006336C6">
        <w:rPr>
          <w:b w:val="0"/>
          <w:bCs/>
          <w:color w:val="0F0D29" w:themeColor="text1"/>
          <w:sz w:val="22"/>
          <w:szCs w:val="18"/>
        </w:rPr>
        <w:t>miliseconds</w:t>
      </w:r>
    </w:p>
    <w:p w14:paraId="6B61BFA2" w14:textId="1073335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100057.41621700 </w:t>
      </w:r>
      <w:r w:rsidR="006336C6">
        <w:rPr>
          <w:b w:val="0"/>
          <w:bCs/>
          <w:color w:val="0F0D29" w:themeColor="text1"/>
          <w:sz w:val="22"/>
          <w:szCs w:val="18"/>
        </w:rPr>
        <w:t>miliseconds</w:t>
      </w:r>
    </w:p>
    <w:p w14:paraId="20019A52" w14:textId="4858596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99841.46536900 </w:t>
      </w:r>
      <w:r w:rsidR="006336C6">
        <w:rPr>
          <w:b w:val="0"/>
          <w:bCs/>
          <w:color w:val="0F0D29" w:themeColor="text1"/>
          <w:sz w:val="22"/>
          <w:szCs w:val="18"/>
        </w:rPr>
        <w:t>miliseconds (fastest)</w:t>
      </w:r>
    </w:p>
    <w:p w14:paraId="788A07F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62616AB2" w14:textId="0DC8D1E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15733.19340200 </w:t>
      </w:r>
      <w:r w:rsidR="006336C6">
        <w:rPr>
          <w:b w:val="0"/>
          <w:bCs/>
          <w:color w:val="0F0D29" w:themeColor="text1"/>
          <w:sz w:val="22"/>
          <w:szCs w:val="18"/>
        </w:rPr>
        <w:t>miliseconds</w:t>
      </w:r>
    </w:p>
    <w:p w14:paraId="4E471D2F" w14:textId="1476F72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15550.93918500 </w:t>
      </w:r>
      <w:r w:rsidR="006336C6">
        <w:rPr>
          <w:b w:val="0"/>
          <w:bCs/>
          <w:color w:val="0F0D29" w:themeColor="text1"/>
          <w:sz w:val="22"/>
          <w:szCs w:val="18"/>
        </w:rPr>
        <w:t>miliseconds (fastest)</w:t>
      </w:r>
    </w:p>
    <w:p w14:paraId="19376AD8" w14:textId="5BF16B8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16048.67282700 </w:t>
      </w:r>
      <w:r w:rsidR="006336C6">
        <w:rPr>
          <w:b w:val="0"/>
          <w:bCs/>
          <w:color w:val="0F0D29" w:themeColor="text1"/>
          <w:sz w:val="22"/>
          <w:szCs w:val="18"/>
        </w:rPr>
        <w:t>miliseconds</w:t>
      </w:r>
    </w:p>
    <w:p w14:paraId="7E0AA0FB" w14:textId="2911968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16479.94229400 </w:t>
      </w:r>
      <w:r w:rsidR="006336C6">
        <w:rPr>
          <w:b w:val="0"/>
          <w:bCs/>
          <w:color w:val="0F0D29" w:themeColor="text1"/>
          <w:sz w:val="22"/>
          <w:szCs w:val="18"/>
        </w:rPr>
        <w:t>miliseconds (slowest)</w:t>
      </w:r>
    </w:p>
    <w:p w14:paraId="78CEA614" w14:textId="2C57A5E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16129.57862400 </w:t>
      </w:r>
      <w:r w:rsidR="006336C6">
        <w:rPr>
          <w:b w:val="0"/>
          <w:bCs/>
          <w:color w:val="0F0D29" w:themeColor="text1"/>
          <w:sz w:val="22"/>
          <w:szCs w:val="18"/>
        </w:rPr>
        <w:t>miliseconds</w:t>
      </w:r>
    </w:p>
    <w:p w14:paraId="2AC658DC"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164BB2B0"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7112B757" w14:textId="2DFEDF4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(11232.00675400 + 11238.27032800 + 11205.42201800</w:t>
      </w:r>
      <w:r w:rsidR="006336C6">
        <w:rPr>
          <w:b w:val="0"/>
          <w:bCs/>
          <w:color w:val="0F0D29" w:themeColor="text1"/>
          <w:sz w:val="22"/>
          <w:szCs w:val="18"/>
        </w:rPr>
        <w:t>) /</w:t>
      </w:r>
      <w:r w:rsidRPr="00DF53E6">
        <w:rPr>
          <w:b w:val="0"/>
          <w:bCs/>
          <w:color w:val="0F0D29" w:themeColor="text1"/>
          <w:sz w:val="22"/>
          <w:szCs w:val="18"/>
        </w:rPr>
        <w:t>3 = 11225.233033333332</w:t>
      </w:r>
    </w:p>
    <w:p w14:paraId="761087A7" w14:textId="023BB30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(21254.62607300 + 21242.69950900 + 21229.55553800</w:t>
      </w:r>
      <w:r w:rsidR="006336C6">
        <w:rPr>
          <w:b w:val="0"/>
          <w:bCs/>
          <w:color w:val="0F0D29" w:themeColor="text1"/>
          <w:sz w:val="22"/>
          <w:szCs w:val="18"/>
        </w:rPr>
        <w:t>) /</w:t>
      </w:r>
      <w:r w:rsidRPr="00DF53E6">
        <w:rPr>
          <w:b w:val="0"/>
          <w:bCs/>
          <w:color w:val="0F0D29" w:themeColor="text1"/>
          <w:sz w:val="22"/>
          <w:szCs w:val="18"/>
        </w:rPr>
        <w:t>3 = 21242.293706666667</w:t>
      </w:r>
    </w:p>
    <w:p w14:paraId="73310607" w14:textId="60B1760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(100100.02078200 + 100170.27975800 + 100057.41621700</w:t>
      </w:r>
      <w:r w:rsidR="006336C6">
        <w:rPr>
          <w:b w:val="0"/>
          <w:bCs/>
          <w:color w:val="0F0D29" w:themeColor="text1"/>
          <w:sz w:val="22"/>
          <w:szCs w:val="18"/>
        </w:rPr>
        <w:t>) /</w:t>
      </w:r>
      <w:r w:rsidRPr="00DF53E6">
        <w:rPr>
          <w:b w:val="0"/>
          <w:bCs/>
          <w:color w:val="0F0D29" w:themeColor="text1"/>
          <w:sz w:val="22"/>
          <w:szCs w:val="18"/>
        </w:rPr>
        <w:t>3 = 100109.23891900001</w:t>
      </w:r>
    </w:p>
    <w:p w14:paraId="3AC13E31" w14:textId="5C403D8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(15733.19340200 + 16048.67282700 + 16129.57862400</w:t>
      </w:r>
      <w:r w:rsidR="006336C6">
        <w:rPr>
          <w:b w:val="0"/>
          <w:bCs/>
          <w:color w:val="0F0D29" w:themeColor="text1"/>
          <w:sz w:val="22"/>
          <w:szCs w:val="18"/>
        </w:rPr>
        <w:t>) /</w:t>
      </w:r>
      <w:r w:rsidRPr="00DF53E6">
        <w:rPr>
          <w:b w:val="0"/>
          <w:bCs/>
          <w:color w:val="0F0D29" w:themeColor="text1"/>
          <w:sz w:val="22"/>
          <w:szCs w:val="18"/>
        </w:rPr>
        <w:t>3 = 15970.481617666666</w:t>
      </w:r>
    </w:p>
    <w:p w14:paraId="227BBD30" w14:textId="77777777" w:rsidR="00DF53E6" w:rsidRPr="00DF53E6" w:rsidRDefault="00DF53E6" w:rsidP="00DF53E6">
      <w:pPr>
        <w:rPr>
          <w:b w:val="0"/>
          <w:bCs/>
          <w:color w:val="0F0D29" w:themeColor="text1"/>
          <w:sz w:val="22"/>
          <w:szCs w:val="18"/>
        </w:rPr>
      </w:pPr>
    </w:p>
    <w:p w14:paraId="001596AF" w14:textId="20127AF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57426C8C" w14:textId="43B61786" w:rsidR="00DF53E6" w:rsidRPr="00DF53E6" w:rsidRDefault="00DF53E6" w:rsidP="00DF53E6">
      <w:pPr>
        <w:rPr>
          <w:b w:val="0"/>
          <w:bCs/>
          <w:color w:val="0F0D29" w:themeColor="text1"/>
          <w:sz w:val="22"/>
          <w:szCs w:val="18"/>
        </w:rPr>
      </w:pPr>
    </w:p>
    <w:p w14:paraId="2A4B20D0" w14:textId="00032414" w:rsidR="00DF53E6" w:rsidRPr="00DF53E6" w:rsidRDefault="006336C6" w:rsidP="00DF53E6">
      <w:pPr>
        <w:rPr>
          <w:b w:val="0"/>
          <w:bCs/>
          <w:color w:val="0F0D29" w:themeColor="text1"/>
          <w:sz w:val="22"/>
          <w:szCs w:val="18"/>
        </w:rPr>
      </w:pPr>
      <w:r w:rsidRPr="0075190B">
        <w:rPr>
          <w:b w:val="0"/>
          <w:bCs/>
          <w:noProof/>
          <w:color w:val="0F0D29" w:themeColor="text1"/>
          <w:sz w:val="22"/>
          <w:szCs w:val="18"/>
        </w:rPr>
        <w:lastRenderedPageBreak/>
        <mc:AlternateContent>
          <mc:Choice Requires="wps">
            <w:drawing>
              <wp:anchor distT="45720" distB="45720" distL="114300" distR="114300" simplePos="0" relativeHeight="251693056" behindDoc="0" locked="0" layoutInCell="1" allowOverlap="1" wp14:anchorId="3E53AFA2" wp14:editId="79BB599D">
                <wp:simplePos x="0" y="0"/>
                <wp:positionH relativeFrom="margin">
                  <wp:posOffset>-71593</wp:posOffset>
                </wp:positionH>
                <wp:positionV relativeFrom="paragraph">
                  <wp:posOffset>-241300</wp:posOffset>
                </wp:positionV>
                <wp:extent cx="1532965" cy="300507"/>
                <wp:effectExtent l="0" t="0" r="0" b="444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965" cy="300507"/>
                        </a:xfrm>
                        <a:prstGeom prst="rect">
                          <a:avLst/>
                        </a:prstGeom>
                        <a:noFill/>
                        <a:ln w="9525">
                          <a:noFill/>
                          <a:miter lim="800000"/>
                          <a:headEnd/>
                          <a:tailEnd/>
                        </a:ln>
                      </wps:spPr>
                      <wps:txbx>
                        <w:txbxContent>
                          <w:p w14:paraId="718041DD"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606BB8CA" w14:textId="77777777" w:rsidR="006336C6" w:rsidRPr="0075190B" w:rsidRDefault="006336C6" w:rsidP="006336C6">
                            <w:pPr>
                              <w:rPr>
                                <w:b w:val="0"/>
                                <w:bCs/>
                                <w:color w:val="0F0D29" w:themeColor="text1"/>
                                <w:sz w:val="2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3AFA2" id="_x0000_s1045" type="#_x0000_t202" style="position:absolute;margin-left:-5.65pt;margin-top:-19pt;width:120.7pt;height:23.6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" filled="f" stroked="f">
                <v:textbox>
                  <w:txbxContent>
                    <w:p w14:paraId="718041DD" w14:textId="77777777" w:rsidR="006336C6" w:rsidRPr="0075190B" w:rsidRDefault="006336C6" w:rsidP="006336C6">
                      <w:pPr>
                        <w:shd w:val="clear" w:color="auto" w:fill="263238"/>
                        <w:spacing w:line="285" w:lineRule="atLeast"/>
                        <w:rPr>
                          <w:rFonts w:ascii="Consolas" w:eastAsia="Times New Roman" w:hAnsi="Consolas" w:cs="Times New Roman"/>
                          <w:b w:val="0"/>
                          <w:color w:val="D4D4D4"/>
                          <w:sz w:val="20"/>
                          <w:szCs w:val="20"/>
                          <w:lang w:eastAsia="es-ES"/>
                        </w:rPr>
                      </w:pPr>
                      <w:r w:rsidRPr="0075190B">
                        <w:rPr>
                          <w:rFonts w:ascii="Consolas" w:eastAsia="Times New Roman" w:hAnsi="Consolas" w:cs="Times New Roman"/>
                          <w:b w:val="0"/>
                          <w:color w:val="EEFFFF"/>
                          <w:sz w:val="20"/>
                          <w:szCs w:val="20"/>
                          <w:lang w:eastAsia="es-ES"/>
                        </w:rPr>
                        <w:t>Intel Core i</w:t>
                      </w:r>
                      <w:r>
                        <w:rPr>
                          <w:rFonts w:ascii="Consolas" w:eastAsia="Times New Roman" w:hAnsi="Consolas" w:cs="Times New Roman"/>
                          <w:b w:val="0"/>
                          <w:color w:val="EEFFFF"/>
                          <w:sz w:val="20"/>
                          <w:szCs w:val="20"/>
                          <w:lang w:eastAsia="es-ES"/>
                        </w:rPr>
                        <w:t>5</w:t>
                      </w:r>
                      <w:r w:rsidRPr="0075190B">
                        <w:rPr>
                          <w:rFonts w:ascii="Consolas" w:eastAsia="Times New Roman" w:hAnsi="Consolas" w:cs="Times New Roman"/>
                          <w:b w:val="0"/>
                          <w:color w:val="EEFFFF"/>
                          <w:sz w:val="20"/>
                          <w:szCs w:val="20"/>
                          <w:lang w:eastAsia="es-ES"/>
                        </w:rPr>
                        <w:t>-</w:t>
                      </w:r>
                      <w:r>
                        <w:rPr>
                          <w:rFonts w:ascii="Consolas" w:eastAsia="Times New Roman" w:hAnsi="Consolas" w:cs="Times New Roman"/>
                          <w:b w:val="0"/>
                          <w:color w:val="EEFFFF"/>
                          <w:sz w:val="20"/>
                          <w:szCs w:val="20"/>
                          <w:lang w:eastAsia="es-ES"/>
                        </w:rPr>
                        <w:t>7200U</w:t>
                      </w:r>
                    </w:p>
                    <w:p w14:paraId="606BB8CA" w14:textId="77777777" w:rsidR="006336C6" w:rsidRPr="0075190B" w:rsidRDefault="006336C6" w:rsidP="006336C6">
                      <w:pPr>
                        <w:rPr>
                          <w:b w:val="0"/>
                          <w:bCs/>
                          <w:color w:val="0F0D29" w:themeColor="text1"/>
                          <w:sz w:val="22"/>
                          <w:szCs w:val="18"/>
                        </w:rPr>
                      </w:pPr>
                    </w:p>
                  </w:txbxContent>
                </v:textbox>
                <w10:wrap anchorx="margin"/>
              </v:shape>
            </w:pict>
          </mc:Fallback>
        </mc:AlternateContent>
      </w:r>
      <w:r>
        <w:rPr>
          <w:b w:val="0"/>
          <w:bCs/>
          <w:color w:val="0F0D29" w:themeColor="text1"/>
          <w:sz w:val="22"/>
          <w:szCs w:val="18"/>
        </w:rPr>
        <w:t>Measurement</w:t>
      </w:r>
      <w:r w:rsidR="00DF53E6" w:rsidRPr="00DF53E6">
        <w:rPr>
          <w:b w:val="0"/>
          <w:bCs/>
          <w:color w:val="0F0D29" w:themeColor="text1"/>
          <w:sz w:val="22"/>
          <w:szCs w:val="18"/>
        </w:rPr>
        <w:t xml:space="preserve"> 10:</w:t>
      </w:r>
    </w:p>
    <w:p w14:paraId="1F36868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09D3E760" w14:textId="7BA4279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0.06670300 </w:t>
      </w:r>
      <w:r w:rsidR="006336C6">
        <w:rPr>
          <w:b w:val="0"/>
          <w:bCs/>
          <w:color w:val="0F0D29" w:themeColor="text1"/>
          <w:sz w:val="22"/>
          <w:szCs w:val="18"/>
        </w:rPr>
        <w:t>miliseconds</w:t>
      </w:r>
    </w:p>
    <w:p w14:paraId="21600ACB" w14:textId="49C37BC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0.01486800 </w:t>
      </w:r>
      <w:r w:rsidR="006336C6">
        <w:rPr>
          <w:b w:val="0"/>
          <w:bCs/>
          <w:color w:val="0F0D29" w:themeColor="text1"/>
          <w:sz w:val="22"/>
          <w:szCs w:val="18"/>
        </w:rPr>
        <w:t>miliseconds (fastest)</w:t>
      </w:r>
    </w:p>
    <w:p w14:paraId="7C8ADB12" w14:textId="7E88459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0.02801600 </w:t>
      </w:r>
      <w:r w:rsidR="006336C6">
        <w:rPr>
          <w:b w:val="0"/>
          <w:bCs/>
          <w:color w:val="0F0D29" w:themeColor="text1"/>
          <w:sz w:val="22"/>
          <w:szCs w:val="18"/>
        </w:rPr>
        <w:t>miliseconds</w:t>
      </w:r>
    </w:p>
    <w:p w14:paraId="76032CC2" w14:textId="5B7DC46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0.11082200 </w:t>
      </w:r>
      <w:r w:rsidR="006336C6">
        <w:rPr>
          <w:b w:val="0"/>
          <w:bCs/>
          <w:color w:val="0F0D29" w:themeColor="text1"/>
          <w:sz w:val="22"/>
          <w:szCs w:val="18"/>
        </w:rPr>
        <w:t>miliseconds (slowest)</w:t>
      </w:r>
    </w:p>
    <w:p w14:paraId="72D90BFB" w14:textId="6D5BEC2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0.05634400 </w:t>
      </w:r>
      <w:r w:rsidR="006336C6">
        <w:rPr>
          <w:b w:val="0"/>
          <w:bCs/>
          <w:color w:val="0F0D29" w:themeColor="text1"/>
          <w:sz w:val="22"/>
          <w:szCs w:val="18"/>
        </w:rPr>
        <w:t>miliseconds</w:t>
      </w:r>
    </w:p>
    <w:p w14:paraId="0BAD7F9E"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1A058560" w14:textId="72E8E39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0.02771800 </w:t>
      </w:r>
      <w:r w:rsidR="006336C6">
        <w:rPr>
          <w:b w:val="0"/>
          <w:bCs/>
          <w:color w:val="0F0D29" w:themeColor="text1"/>
          <w:sz w:val="22"/>
          <w:szCs w:val="18"/>
        </w:rPr>
        <w:t>miliseconds</w:t>
      </w:r>
    </w:p>
    <w:p w14:paraId="60DA7775" w14:textId="31DCB51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0.00817900 </w:t>
      </w:r>
      <w:r w:rsidR="006336C6">
        <w:rPr>
          <w:b w:val="0"/>
          <w:bCs/>
          <w:color w:val="0F0D29" w:themeColor="text1"/>
          <w:sz w:val="22"/>
          <w:szCs w:val="18"/>
        </w:rPr>
        <w:t>miliseconds (fastest)</w:t>
      </w:r>
    </w:p>
    <w:p w14:paraId="3825BD90" w14:textId="791443C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0.01113700 </w:t>
      </w:r>
      <w:r w:rsidR="006336C6">
        <w:rPr>
          <w:b w:val="0"/>
          <w:bCs/>
          <w:color w:val="0F0D29" w:themeColor="text1"/>
          <w:sz w:val="22"/>
          <w:szCs w:val="18"/>
        </w:rPr>
        <w:t>miliseconds</w:t>
      </w:r>
    </w:p>
    <w:p w14:paraId="1AE61308" w14:textId="005570F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0.06372500 </w:t>
      </w:r>
      <w:r w:rsidR="006336C6">
        <w:rPr>
          <w:b w:val="0"/>
          <w:bCs/>
          <w:color w:val="0F0D29" w:themeColor="text1"/>
          <w:sz w:val="22"/>
          <w:szCs w:val="18"/>
        </w:rPr>
        <w:t>miliseconds (slowest)</w:t>
      </w:r>
    </w:p>
    <w:p w14:paraId="0774EBF5" w14:textId="18B8C14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0.01276300 </w:t>
      </w:r>
      <w:r w:rsidR="006336C6">
        <w:rPr>
          <w:b w:val="0"/>
          <w:bCs/>
          <w:color w:val="0F0D29" w:themeColor="text1"/>
          <w:sz w:val="22"/>
          <w:szCs w:val="18"/>
        </w:rPr>
        <w:t>miliseconds</w:t>
      </w:r>
    </w:p>
    <w:p w14:paraId="2B8CC58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5281EC35" w14:textId="1BF8EFE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0.02841600 </w:t>
      </w:r>
      <w:r w:rsidR="006336C6">
        <w:rPr>
          <w:b w:val="0"/>
          <w:bCs/>
          <w:color w:val="0F0D29" w:themeColor="text1"/>
          <w:sz w:val="22"/>
          <w:szCs w:val="18"/>
        </w:rPr>
        <w:t>miliseconds (slowest)</w:t>
      </w:r>
    </w:p>
    <w:p w14:paraId="5D4FA13E" w14:textId="3638953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0.00811900 </w:t>
      </w:r>
      <w:r w:rsidR="006336C6">
        <w:rPr>
          <w:b w:val="0"/>
          <w:bCs/>
          <w:color w:val="0F0D29" w:themeColor="text1"/>
          <w:sz w:val="22"/>
          <w:szCs w:val="18"/>
        </w:rPr>
        <w:t>miliseconds (fastest)</w:t>
      </w:r>
    </w:p>
    <w:p w14:paraId="52E9A841" w14:textId="3801221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0.01117800 </w:t>
      </w:r>
      <w:r w:rsidR="006336C6">
        <w:rPr>
          <w:b w:val="0"/>
          <w:bCs/>
          <w:color w:val="0F0D29" w:themeColor="text1"/>
          <w:sz w:val="22"/>
          <w:szCs w:val="18"/>
        </w:rPr>
        <w:t>miliseconds</w:t>
      </w:r>
    </w:p>
    <w:p w14:paraId="68E8B28F" w14:textId="372F418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0.01420200 </w:t>
      </w:r>
      <w:r w:rsidR="006336C6">
        <w:rPr>
          <w:b w:val="0"/>
          <w:bCs/>
          <w:color w:val="0F0D29" w:themeColor="text1"/>
          <w:sz w:val="22"/>
          <w:szCs w:val="18"/>
        </w:rPr>
        <w:t>miliseconds</w:t>
      </w:r>
    </w:p>
    <w:p w14:paraId="4216F5D6" w14:textId="7F4B79B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0.01272700 </w:t>
      </w:r>
      <w:r w:rsidR="006336C6">
        <w:rPr>
          <w:b w:val="0"/>
          <w:bCs/>
          <w:color w:val="0F0D29" w:themeColor="text1"/>
          <w:sz w:val="22"/>
          <w:szCs w:val="18"/>
        </w:rPr>
        <w:t>miliseconds</w:t>
      </w:r>
    </w:p>
    <w:p w14:paraId="05E1DD1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44EADC92" w14:textId="020F787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0.12824800 </w:t>
      </w:r>
      <w:r w:rsidR="006336C6">
        <w:rPr>
          <w:b w:val="0"/>
          <w:bCs/>
          <w:color w:val="0F0D29" w:themeColor="text1"/>
          <w:sz w:val="22"/>
          <w:szCs w:val="18"/>
        </w:rPr>
        <w:t>miliseconds (slowest)</w:t>
      </w:r>
    </w:p>
    <w:p w14:paraId="011CAF80" w14:textId="284AD02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0.02090100 </w:t>
      </w:r>
      <w:r w:rsidR="006336C6">
        <w:rPr>
          <w:b w:val="0"/>
          <w:bCs/>
          <w:color w:val="0F0D29" w:themeColor="text1"/>
          <w:sz w:val="22"/>
          <w:szCs w:val="18"/>
        </w:rPr>
        <w:t>miliseconds (fastest)</w:t>
      </w:r>
    </w:p>
    <w:p w14:paraId="4485688A" w14:textId="1EF6950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0.04004000 </w:t>
      </w:r>
      <w:r w:rsidR="006336C6">
        <w:rPr>
          <w:b w:val="0"/>
          <w:bCs/>
          <w:color w:val="0F0D29" w:themeColor="text1"/>
          <w:sz w:val="22"/>
          <w:szCs w:val="18"/>
        </w:rPr>
        <w:t>miliseconds</w:t>
      </w:r>
    </w:p>
    <w:p w14:paraId="4D0841F6" w14:textId="7C28FC8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0.03061400 </w:t>
      </w:r>
      <w:r w:rsidR="006336C6">
        <w:rPr>
          <w:b w:val="0"/>
          <w:bCs/>
          <w:color w:val="0F0D29" w:themeColor="text1"/>
          <w:sz w:val="22"/>
          <w:szCs w:val="18"/>
        </w:rPr>
        <w:t>miliseconds</w:t>
      </w:r>
    </w:p>
    <w:p w14:paraId="50D758C7" w14:textId="22BDC05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0.02679000 </w:t>
      </w:r>
      <w:r w:rsidR="006336C6">
        <w:rPr>
          <w:b w:val="0"/>
          <w:bCs/>
          <w:color w:val="0F0D29" w:themeColor="text1"/>
          <w:sz w:val="22"/>
          <w:szCs w:val="18"/>
        </w:rPr>
        <w:t>miliseconds</w:t>
      </w:r>
    </w:p>
    <w:p w14:paraId="70759F09"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6B6306D1"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51096527" w14:textId="18FD7EE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(0.06670300 + 0.02801600 + 0.05634400</w:t>
      </w:r>
      <w:r w:rsidR="006336C6">
        <w:rPr>
          <w:b w:val="0"/>
          <w:bCs/>
          <w:color w:val="0F0D29" w:themeColor="text1"/>
          <w:sz w:val="22"/>
          <w:szCs w:val="18"/>
        </w:rPr>
        <w:t>) /</w:t>
      </w:r>
      <w:r w:rsidRPr="00DF53E6">
        <w:rPr>
          <w:b w:val="0"/>
          <w:bCs/>
          <w:color w:val="0F0D29" w:themeColor="text1"/>
          <w:sz w:val="22"/>
          <w:szCs w:val="18"/>
        </w:rPr>
        <w:t>3 = 0.050354333333333334</w:t>
      </w:r>
    </w:p>
    <w:p w14:paraId="707A724A" w14:textId="40676B2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(0.02771800 + 0.01113700 + 0.01276300</w:t>
      </w:r>
      <w:r w:rsidR="006336C6">
        <w:rPr>
          <w:b w:val="0"/>
          <w:bCs/>
          <w:color w:val="0F0D29" w:themeColor="text1"/>
          <w:sz w:val="22"/>
          <w:szCs w:val="18"/>
        </w:rPr>
        <w:t>) /</w:t>
      </w:r>
      <w:r w:rsidRPr="00DF53E6">
        <w:rPr>
          <w:b w:val="0"/>
          <w:bCs/>
          <w:color w:val="0F0D29" w:themeColor="text1"/>
          <w:sz w:val="22"/>
          <w:szCs w:val="18"/>
        </w:rPr>
        <w:t>3 = 0.017206</w:t>
      </w:r>
    </w:p>
    <w:p w14:paraId="247F7B05" w14:textId="26EF28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(0.01117800 + 0.01420200 + 0.01272700</w:t>
      </w:r>
      <w:r w:rsidR="006336C6">
        <w:rPr>
          <w:b w:val="0"/>
          <w:bCs/>
          <w:color w:val="0F0D29" w:themeColor="text1"/>
          <w:sz w:val="22"/>
          <w:szCs w:val="18"/>
        </w:rPr>
        <w:t>) /</w:t>
      </w:r>
      <w:r w:rsidRPr="00DF53E6">
        <w:rPr>
          <w:b w:val="0"/>
          <w:bCs/>
          <w:color w:val="0F0D29" w:themeColor="text1"/>
          <w:sz w:val="22"/>
          <w:szCs w:val="18"/>
        </w:rPr>
        <w:t>3 = 0.012702333333333335</w:t>
      </w:r>
    </w:p>
    <w:p w14:paraId="499F254A" w14:textId="511A39E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(0.04004000 + 0.03061400 + 0.02679000</w:t>
      </w:r>
      <w:r w:rsidR="006336C6">
        <w:rPr>
          <w:b w:val="0"/>
          <w:bCs/>
          <w:color w:val="0F0D29" w:themeColor="text1"/>
          <w:sz w:val="22"/>
          <w:szCs w:val="18"/>
        </w:rPr>
        <w:t>) /</w:t>
      </w:r>
      <w:r w:rsidRPr="00DF53E6">
        <w:rPr>
          <w:b w:val="0"/>
          <w:bCs/>
          <w:color w:val="0F0D29" w:themeColor="text1"/>
          <w:sz w:val="22"/>
          <w:szCs w:val="18"/>
        </w:rPr>
        <w:t>3 = 0.032481333333333334</w:t>
      </w:r>
    </w:p>
    <w:p w14:paraId="796663BE" w14:textId="77777777" w:rsidR="00DF53E6" w:rsidRPr="00DF53E6" w:rsidRDefault="00DF53E6" w:rsidP="00DF53E6">
      <w:pPr>
        <w:rPr>
          <w:b w:val="0"/>
          <w:bCs/>
          <w:color w:val="0F0D29" w:themeColor="text1"/>
          <w:sz w:val="22"/>
          <w:szCs w:val="18"/>
        </w:rPr>
      </w:pPr>
    </w:p>
    <w:p w14:paraId="680D6463" w14:textId="0D06F10D"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w:t>
      </w:r>
    </w:p>
    <w:p w14:paraId="64D10740"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4210018F" w14:textId="594EF23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0.03436900 </w:t>
      </w:r>
      <w:r w:rsidR="006336C6">
        <w:rPr>
          <w:b w:val="0"/>
          <w:bCs/>
          <w:color w:val="0F0D29" w:themeColor="text1"/>
          <w:sz w:val="22"/>
          <w:szCs w:val="18"/>
        </w:rPr>
        <w:t>miliseconds (fastest)</w:t>
      </w:r>
    </w:p>
    <w:p w14:paraId="7B18A695" w14:textId="293F126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0.04475600 </w:t>
      </w:r>
      <w:r w:rsidR="006336C6">
        <w:rPr>
          <w:b w:val="0"/>
          <w:bCs/>
          <w:color w:val="0F0D29" w:themeColor="text1"/>
          <w:sz w:val="22"/>
          <w:szCs w:val="18"/>
        </w:rPr>
        <w:t>miliseconds</w:t>
      </w:r>
    </w:p>
    <w:p w14:paraId="7BBBA7F3" w14:textId="5CECECD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1.10100100 </w:t>
      </w:r>
      <w:r w:rsidR="006336C6">
        <w:rPr>
          <w:b w:val="0"/>
          <w:bCs/>
          <w:color w:val="0F0D29" w:themeColor="text1"/>
          <w:sz w:val="22"/>
          <w:szCs w:val="18"/>
        </w:rPr>
        <w:t>miliseconds</w:t>
      </w:r>
    </w:p>
    <w:p w14:paraId="6926FF00" w14:textId="4E4CB1B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2.86040600 </w:t>
      </w:r>
      <w:r w:rsidR="006336C6">
        <w:rPr>
          <w:b w:val="0"/>
          <w:bCs/>
          <w:color w:val="0F0D29" w:themeColor="text1"/>
          <w:sz w:val="22"/>
          <w:szCs w:val="18"/>
        </w:rPr>
        <w:t>miliseconds (slowest)</w:t>
      </w:r>
    </w:p>
    <w:p w14:paraId="1811883B" w14:textId="4790814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0.03488000 </w:t>
      </w:r>
      <w:r w:rsidR="006336C6">
        <w:rPr>
          <w:b w:val="0"/>
          <w:bCs/>
          <w:color w:val="0F0D29" w:themeColor="text1"/>
          <w:sz w:val="22"/>
          <w:szCs w:val="18"/>
        </w:rPr>
        <w:t>miliseconds</w:t>
      </w:r>
    </w:p>
    <w:p w14:paraId="73A4021E"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75F22C0F" w14:textId="2931108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0.02211300 </w:t>
      </w:r>
      <w:r w:rsidR="006336C6">
        <w:rPr>
          <w:b w:val="0"/>
          <w:bCs/>
          <w:color w:val="0F0D29" w:themeColor="text1"/>
          <w:sz w:val="22"/>
          <w:szCs w:val="18"/>
        </w:rPr>
        <w:t>miliseconds (fastest)</w:t>
      </w:r>
    </w:p>
    <w:p w14:paraId="669142B1" w14:textId="54F83D1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0.02429000 </w:t>
      </w:r>
      <w:r w:rsidR="006336C6">
        <w:rPr>
          <w:b w:val="0"/>
          <w:bCs/>
          <w:color w:val="0F0D29" w:themeColor="text1"/>
          <w:sz w:val="22"/>
          <w:szCs w:val="18"/>
        </w:rPr>
        <w:t>miliseconds</w:t>
      </w:r>
    </w:p>
    <w:p w14:paraId="6DB87B41" w14:textId="4D4965D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0.08517500 </w:t>
      </w:r>
      <w:r w:rsidR="006336C6">
        <w:rPr>
          <w:b w:val="0"/>
          <w:bCs/>
          <w:color w:val="0F0D29" w:themeColor="text1"/>
          <w:sz w:val="22"/>
          <w:szCs w:val="18"/>
        </w:rPr>
        <w:t>miliseconds (slowest)</w:t>
      </w:r>
    </w:p>
    <w:p w14:paraId="595D6F96" w14:textId="4607ABF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0.03949200 </w:t>
      </w:r>
      <w:r w:rsidR="006336C6">
        <w:rPr>
          <w:b w:val="0"/>
          <w:bCs/>
          <w:color w:val="0F0D29" w:themeColor="text1"/>
          <w:sz w:val="22"/>
          <w:szCs w:val="18"/>
        </w:rPr>
        <w:t>miliseconds</w:t>
      </w:r>
    </w:p>
    <w:p w14:paraId="708EBACF" w14:textId="4204181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0.02313000 </w:t>
      </w:r>
      <w:r w:rsidR="006336C6">
        <w:rPr>
          <w:b w:val="0"/>
          <w:bCs/>
          <w:color w:val="0F0D29" w:themeColor="text1"/>
          <w:sz w:val="22"/>
          <w:szCs w:val="18"/>
        </w:rPr>
        <w:t>miliseconds</w:t>
      </w:r>
    </w:p>
    <w:p w14:paraId="344AB3C7"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0D1F3C9C" w14:textId="77777777" w:rsidR="006336C6" w:rsidRDefault="006336C6" w:rsidP="00DF53E6">
      <w:pPr>
        <w:rPr>
          <w:b w:val="0"/>
          <w:bCs/>
          <w:color w:val="0F0D29" w:themeColor="text1"/>
          <w:sz w:val="22"/>
          <w:szCs w:val="18"/>
        </w:rPr>
      </w:pPr>
    </w:p>
    <w:p w14:paraId="2EA197ED" w14:textId="30DF99E2"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C:</w:t>
      </w:r>
    </w:p>
    <w:p w14:paraId="084E3B57" w14:textId="06D6111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0.04245400 </w:t>
      </w:r>
      <w:r w:rsidR="006336C6">
        <w:rPr>
          <w:b w:val="0"/>
          <w:bCs/>
          <w:color w:val="0F0D29" w:themeColor="text1"/>
          <w:sz w:val="22"/>
          <w:szCs w:val="18"/>
        </w:rPr>
        <w:t>miliseconds (fastest)</w:t>
      </w:r>
    </w:p>
    <w:p w14:paraId="3C471CB9" w14:textId="76971A6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0.05837900 </w:t>
      </w:r>
      <w:r w:rsidR="006336C6">
        <w:rPr>
          <w:b w:val="0"/>
          <w:bCs/>
          <w:color w:val="0F0D29" w:themeColor="text1"/>
          <w:sz w:val="22"/>
          <w:szCs w:val="18"/>
        </w:rPr>
        <w:t>miliseconds</w:t>
      </w:r>
    </w:p>
    <w:p w14:paraId="0F25ADD1" w14:textId="4D9D6C2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0.10296900 </w:t>
      </w:r>
      <w:r w:rsidR="006336C6">
        <w:rPr>
          <w:b w:val="0"/>
          <w:bCs/>
          <w:color w:val="0F0D29" w:themeColor="text1"/>
          <w:sz w:val="22"/>
          <w:szCs w:val="18"/>
        </w:rPr>
        <w:t>miliseconds (slowest)</w:t>
      </w:r>
    </w:p>
    <w:p w14:paraId="3389DEC7" w14:textId="7E67037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0.05795000 </w:t>
      </w:r>
      <w:r w:rsidR="006336C6">
        <w:rPr>
          <w:b w:val="0"/>
          <w:bCs/>
          <w:color w:val="0F0D29" w:themeColor="text1"/>
          <w:sz w:val="22"/>
          <w:szCs w:val="18"/>
        </w:rPr>
        <w:t>miliseconds</w:t>
      </w:r>
    </w:p>
    <w:p w14:paraId="4B344671" w14:textId="3B78F2C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0.04458400 </w:t>
      </w:r>
      <w:r w:rsidR="006336C6">
        <w:rPr>
          <w:b w:val="0"/>
          <w:bCs/>
          <w:color w:val="0F0D29" w:themeColor="text1"/>
          <w:sz w:val="22"/>
          <w:szCs w:val="18"/>
        </w:rPr>
        <w:t>miliseconds</w:t>
      </w:r>
    </w:p>
    <w:p w14:paraId="2F7F483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41019CA0" w14:textId="0126C1F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0.16278600 </w:t>
      </w:r>
      <w:r w:rsidR="006336C6">
        <w:rPr>
          <w:b w:val="0"/>
          <w:bCs/>
          <w:color w:val="0F0D29" w:themeColor="text1"/>
          <w:sz w:val="22"/>
          <w:szCs w:val="18"/>
        </w:rPr>
        <w:t>miliseconds (fastest)</w:t>
      </w:r>
    </w:p>
    <w:p w14:paraId="75E286A1" w14:textId="5F3EB22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0.26195500 </w:t>
      </w:r>
      <w:r w:rsidR="006336C6">
        <w:rPr>
          <w:b w:val="0"/>
          <w:bCs/>
          <w:color w:val="0F0D29" w:themeColor="text1"/>
          <w:sz w:val="22"/>
          <w:szCs w:val="18"/>
        </w:rPr>
        <w:t>miliseconds (slowest)</w:t>
      </w:r>
    </w:p>
    <w:p w14:paraId="0E53CCE5" w14:textId="3D09533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0.22170800 </w:t>
      </w:r>
      <w:r w:rsidR="006336C6">
        <w:rPr>
          <w:b w:val="0"/>
          <w:bCs/>
          <w:color w:val="0F0D29" w:themeColor="text1"/>
          <w:sz w:val="22"/>
          <w:szCs w:val="18"/>
        </w:rPr>
        <w:t>miliseconds</w:t>
      </w:r>
    </w:p>
    <w:p w14:paraId="3FE83127" w14:textId="44679F3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0.16766000 </w:t>
      </w:r>
      <w:r w:rsidR="006336C6">
        <w:rPr>
          <w:b w:val="0"/>
          <w:bCs/>
          <w:color w:val="0F0D29" w:themeColor="text1"/>
          <w:sz w:val="22"/>
          <w:szCs w:val="18"/>
        </w:rPr>
        <w:t>miliseconds</w:t>
      </w:r>
    </w:p>
    <w:p w14:paraId="49B27557" w14:textId="0A80259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0.17148900 </w:t>
      </w:r>
      <w:r w:rsidR="006336C6">
        <w:rPr>
          <w:b w:val="0"/>
          <w:bCs/>
          <w:color w:val="0F0D29" w:themeColor="text1"/>
          <w:sz w:val="22"/>
          <w:szCs w:val="18"/>
        </w:rPr>
        <w:t>miliseconds</w:t>
      </w:r>
    </w:p>
    <w:p w14:paraId="5E4C7214"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35C1638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5714DC7B" w14:textId="48B2AC4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(0.04475600 + 1.10100100 + 0.03488000</w:t>
      </w:r>
      <w:r w:rsidR="006336C6">
        <w:rPr>
          <w:b w:val="0"/>
          <w:bCs/>
          <w:color w:val="0F0D29" w:themeColor="text1"/>
          <w:sz w:val="22"/>
          <w:szCs w:val="18"/>
        </w:rPr>
        <w:t>) /</w:t>
      </w:r>
      <w:r w:rsidRPr="00DF53E6">
        <w:rPr>
          <w:b w:val="0"/>
          <w:bCs/>
          <w:color w:val="0F0D29" w:themeColor="text1"/>
          <w:sz w:val="22"/>
          <w:szCs w:val="18"/>
        </w:rPr>
        <w:t>3 = 0.3935456666666666</w:t>
      </w:r>
    </w:p>
    <w:p w14:paraId="565B46BB" w14:textId="4FA35F3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(0.02429000 + 0.03949200 + 0.02313000</w:t>
      </w:r>
      <w:r w:rsidR="006336C6">
        <w:rPr>
          <w:b w:val="0"/>
          <w:bCs/>
          <w:color w:val="0F0D29" w:themeColor="text1"/>
          <w:sz w:val="22"/>
          <w:szCs w:val="18"/>
        </w:rPr>
        <w:t>) /</w:t>
      </w:r>
      <w:r w:rsidRPr="00DF53E6">
        <w:rPr>
          <w:b w:val="0"/>
          <w:bCs/>
          <w:color w:val="0F0D29" w:themeColor="text1"/>
          <w:sz w:val="22"/>
          <w:szCs w:val="18"/>
        </w:rPr>
        <w:t>3 = 0.02897066666666667</w:t>
      </w:r>
    </w:p>
    <w:p w14:paraId="06B54AEE" w14:textId="7737FD1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(0.04245400 + 0.05795000 + 0.04458400</w:t>
      </w:r>
      <w:r w:rsidR="006336C6">
        <w:rPr>
          <w:b w:val="0"/>
          <w:bCs/>
          <w:color w:val="0F0D29" w:themeColor="text1"/>
          <w:sz w:val="22"/>
          <w:szCs w:val="18"/>
        </w:rPr>
        <w:t>) /</w:t>
      </w:r>
      <w:r w:rsidRPr="00DF53E6">
        <w:rPr>
          <w:b w:val="0"/>
          <w:bCs/>
          <w:color w:val="0F0D29" w:themeColor="text1"/>
          <w:sz w:val="22"/>
          <w:szCs w:val="18"/>
        </w:rPr>
        <w:t>3 = 0.048329333333333335</w:t>
      </w:r>
    </w:p>
    <w:p w14:paraId="74083B83" w14:textId="142555F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(0.22170800 + 0.16766000 + 0.17148900</w:t>
      </w:r>
      <w:r w:rsidR="006336C6">
        <w:rPr>
          <w:b w:val="0"/>
          <w:bCs/>
          <w:color w:val="0F0D29" w:themeColor="text1"/>
          <w:sz w:val="22"/>
          <w:szCs w:val="18"/>
        </w:rPr>
        <w:t>) /</w:t>
      </w:r>
      <w:r w:rsidRPr="00DF53E6">
        <w:rPr>
          <w:b w:val="0"/>
          <w:bCs/>
          <w:color w:val="0F0D29" w:themeColor="text1"/>
          <w:sz w:val="22"/>
          <w:szCs w:val="18"/>
        </w:rPr>
        <w:t>3 = 0.1869523333333333</w:t>
      </w:r>
    </w:p>
    <w:p w14:paraId="7AE0137C" w14:textId="77777777" w:rsidR="00DF53E6" w:rsidRPr="00DF53E6" w:rsidRDefault="00DF53E6" w:rsidP="00DF53E6">
      <w:pPr>
        <w:rPr>
          <w:b w:val="0"/>
          <w:bCs/>
          <w:color w:val="0F0D29" w:themeColor="text1"/>
          <w:sz w:val="22"/>
          <w:szCs w:val="18"/>
        </w:rPr>
      </w:pPr>
    </w:p>
    <w:p w14:paraId="015888D7" w14:textId="47A70377"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w:t>
      </w:r>
    </w:p>
    <w:p w14:paraId="3C865F45"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0A01B8A1" w14:textId="07D98CB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0.57259800 </w:t>
      </w:r>
      <w:r w:rsidR="006336C6">
        <w:rPr>
          <w:b w:val="0"/>
          <w:bCs/>
          <w:color w:val="0F0D29" w:themeColor="text1"/>
          <w:sz w:val="22"/>
          <w:szCs w:val="18"/>
        </w:rPr>
        <w:t>miliseconds</w:t>
      </w:r>
    </w:p>
    <w:p w14:paraId="7F14C044" w14:textId="26DD3F7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0.66636000 </w:t>
      </w:r>
      <w:r w:rsidR="006336C6">
        <w:rPr>
          <w:b w:val="0"/>
          <w:bCs/>
          <w:color w:val="0F0D29" w:themeColor="text1"/>
          <w:sz w:val="22"/>
          <w:szCs w:val="18"/>
        </w:rPr>
        <w:t>miliseconds</w:t>
      </w:r>
    </w:p>
    <w:p w14:paraId="5A20F15B" w14:textId="33E8C33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0.56567500 </w:t>
      </w:r>
      <w:r w:rsidR="006336C6">
        <w:rPr>
          <w:b w:val="0"/>
          <w:bCs/>
          <w:color w:val="0F0D29" w:themeColor="text1"/>
          <w:sz w:val="22"/>
          <w:szCs w:val="18"/>
        </w:rPr>
        <w:t>miliseconds (fastest)</w:t>
      </w:r>
    </w:p>
    <w:p w14:paraId="3CD80541" w14:textId="3086747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0.69060500 </w:t>
      </w:r>
      <w:r w:rsidR="006336C6">
        <w:rPr>
          <w:b w:val="0"/>
          <w:bCs/>
          <w:color w:val="0F0D29" w:themeColor="text1"/>
          <w:sz w:val="22"/>
          <w:szCs w:val="18"/>
        </w:rPr>
        <w:t>miliseconds (slowest)</w:t>
      </w:r>
    </w:p>
    <w:p w14:paraId="464E563F" w14:textId="3FDBEC1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0.62744500 </w:t>
      </w:r>
      <w:r w:rsidR="006336C6">
        <w:rPr>
          <w:b w:val="0"/>
          <w:bCs/>
          <w:color w:val="0F0D29" w:themeColor="text1"/>
          <w:sz w:val="22"/>
          <w:szCs w:val="18"/>
        </w:rPr>
        <w:t>miliseconds</w:t>
      </w:r>
    </w:p>
    <w:p w14:paraId="464F7B3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7237B085" w14:textId="1890E6C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0.82741100 </w:t>
      </w:r>
      <w:r w:rsidR="006336C6">
        <w:rPr>
          <w:b w:val="0"/>
          <w:bCs/>
          <w:color w:val="0F0D29" w:themeColor="text1"/>
          <w:sz w:val="22"/>
          <w:szCs w:val="18"/>
        </w:rPr>
        <w:t>miliseconds (fastest)</w:t>
      </w:r>
    </w:p>
    <w:p w14:paraId="5D7BC498" w14:textId="30B7CD7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0.97361600 </w:t>
      </w:r>
      <w:r w:rsidR="006336C6">
        <w:rPr>
          <w:b w:val="0"/>
          <w:bCs/>
          <w:color w:val="0F0D29" w:themeColor="text1"/>
          <w:sz w:val="22"/>
          <w:szCs w:val="18"/>
        </w:rPr>
        <w:t>miliseconds</w:t>
      </w:r>
    </w:p>
    <w:p w14:paraId="7031D2CF" w14:textId="6AA9B74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0.85241600 </w:t>
      </w:r>
      <w:r w:rsidR="006336C6">
        <w:rPr>
          <w:b w:val="0"/>
          <w:bCs/>
          <w:color w:val="0F0D29" w:themeColor="text1"/>
          <w:sz w:val="22"/>
          <w:szCs w:val="18"/>
        </w:rPr>
        <w:t>miliseconds</w:t>
      </w:r>
    </w:p>
    <w:p w14:paraId="42713600" w14:textId="6A36D4C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1.03269200 </w:t>
      </w:r>
      <w:r w:rsidR="006336C6">
        <w:rPr>
          <w:b w:val="0"/>
          <w:bCs/>
          <w:color w:val="0F0D29" w:themeColor="text1"/>
          <w:sz w:val="22"/>
          <w:szCs w:val="18"/>
        </w:rPr>
        <w:t>miliseconds (slowest)</w:t>
      </w:r>
    </w:p>
    <w:p w14:paraId="0C317FEF" w14:textId="7BCA9C8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0.95035700 </w:t>
      </w:r>
      <w:r w:rsidR="006336C6">
        <w:rPr>
          <w:b w:val="0"/>
          <w:bCs/>
          <w:color w:val="0F0D29" w:themeColor="text1"/>
          <w:sz w:val="22"/>
          <w:szCs w:val="18"/>
        </w:rPr>
        <w:t>miliseconds</w:t>
      </w:r>
    </w:p>
    <w:p w14:paraId="6205B6CF"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10430BE1" w14:textId="73F6727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2.38671800 </w:t>
      </w:r>
      <w:r w:rsidR="006336C6">
        <w:rPr>
          <w:b w:val="0"/>
          <w:bCs/>
          <w:color w:val="0F0D29" w:themeColor="text1"/>
          <w:sz w:val="22"/>
          <w:szCs w:val="18"/>
        </w:rPr>
        <w:t>miliseconds</w:t>
      </w:r>
      <w:r w:rsidRPr="00DF53E6">
        <w:rPr>
          <w:b w:val="0"/>
          <w:bCs/>
          <w:color w:val="0F0D29" w:themeColor="text1"/>
          <w:sz w:val="22"/>
          <w:szCs w:val="18"/>
        </w:rPr>
        <w:t xml:space="preserve"> </w:t>
      </w:r>
    </w:p>
    <w:p w14:paraId="772B60B2" w14:textId="43AA648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2.57299000 </w:t>
      </w:r>
      <w:r w:rsidR="006336C6">
        <w:rPr>
          <w:b w:val="0"/>
          <w:bCs/>
          <w:color w:val="0F0D29" w:themeColor="text1"/>
          <w:sz w:val="22"/>
          <w:szCs w:val="18"/>
        </w:rPr>
        <w:t>miliseconds</w:t>
      </w:r>
    </w:p>
    <w:p w14:paraId="56298213" w14:textId="5FBA748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2.36105200 </w:t>
      </w:r>
      <w:r w:rsidR="006336C6">
        <w:rPr>
          <w:b w:val="0"/>
          <w:bCs/>
          <w:color w:val="0F0D29" w:themeColor="text1"/>
          <w:sz w:val="22"/>
          <w:szCs w:val="18"/>
        </w:rPr>
        <w:t>miliseconds (fastest)</w:t>
      </w:r>
    </w:p>
    <w:p w14:paraId="11700505" w14:textId="1407168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2.66008200 </w:t>
      </w:r>
      <w:r w:rsidR="006336C6">
        <w:rPr>
          <w:b w:val="0"/>
          <w:bCs/>
          <w:color w:val="0F0D29" w:themeColor="text1"/>
          <w:sz w:val="22"/>
          <w:szCs w:val="18"/>
        </w:rPr>
        <w:t>miliseconds (slowest)</w:t>
      </w:r>
    </w:p>
    <w:p w14:paraId="117D5CCC" w14:textId="17B4F28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2.54081100 </w:t>
      </w:r>
      <w:r w:rsidR="006336C6">
        <w:rPr>
          <w:b w:val="0"/>
          <w:bCs/>
          <w:color w:val="0F0D29" w:themeColor="text1"/>
          <w:sz w:val="22"/>
          <w:szCs w:val="18"/>
        </w:rPr>
        <w:t>miliseconds</w:t>
      </w:r>
    </w:p>
    <w:p w14:paraId="115DB8A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5380CD02" w14:textId="102636B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2.42979500 </w:t>
      </w:r>
      <w:r w:rsidR="006336C6">
        <w:rPr>
          <w:b w:val="0"/>
          <w:bCs/>
          <w:color w:val="0F0D29" w:themeColor="text1"/>
          <w:sz w:val="22"/>
          <w:szCs w:val="18"/>
        </w:rPr>
        <w:t>miliseconds</w:t>
      </w:r>
    </w:p>
    <w:p w14:paraId="0F459B5F" w14:textId="33BD577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2.23074100 </w:t>
      </w:r>
      <w:r w:rsidR="006336C6">
        <w:rPr>
          <w:b w:val="0"/>
          <w:bCs/>
          <w:color w:val="0F0D29" w:themeColor="text1"/>
          <w:sz w:val="22"/>
          <w:szCs w:val="18"/>
        </w:rPr>
        <w:t>miliseconds (fastest)</w:t>
      </w:r>
    </w:p>
    <w:p w14:paraId="7C665696" w14:textId="753BF3D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5.48405000 </w:t>
      </w:r>
      <w:r w:rsidR="006336C6">
        <w:rPr>
          <w:b w:val="0"/>
          <w:bCs/>
          <w:color w:val="0F0D29" w:themeColor="text1"/>
          <w:sz w:val="22"/>
          <w:szCs w:val="18"/>
        </w:rPr>
        <w:t>miliseconds (slowest)</w:t>
      </w:r>
    </w:p>
    <w:p w14:paraId="7D14B8D7" w14:textId="2BB919A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4.99323900 </w:t>
      </w:r>
      <w:r w:rsidR="006336C6">
        <w:rPr>
          <w:b w:val="0"/>
          <w:bCs/>
          <w:color w:val="0F0D29" w:themeColor="text1"/>
          <w:sz w:val="22"/>
          <w:szCs w:val="18"/>
        </w:rPr>
        <w:t>miliseconds</w:t>
      </w:r>
    </w:p>
    <w:p w14:paraId="1F041628" w14:textId="5F3C402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3.49869100 </w:t>
      </w:r>
      <w:r w:rsidR="006336C6">
        <w:rPr>
          <w:b w:val="0"/>
          <w:bCs/>
          <w:color w:val="0F0D29" w:themeColor="text1"/>
          <w:sz w:val="22"/>
          <w:szCs w:val="18"/>
        </w:rPr>
        <w:t>miliseconds</w:t>
      </w:r>
    </w:p>
    <w:p w14:paraId="7AD2AE5B"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740EB6EE"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787FC716" w14:textId="77777777" w:rsidR="006336C6" w:rsidRDefault="006336C6" w:rsidP="00DF53E6">
      <w:pPr>
        <w:rPr>
          <w:b w:val="0"/>
          <w:bCs/>
          <w:color w:val="0F0D29" w:themeColor="text1"/>
          <w:sz w:val="22"/>
          <w:szCs w:val="18"/>
        </w:rPr>
      </w:pPr>
    </w:p>
    <w:p w14:paraId="7F77D13D" w14:textId="738CB81B"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 xml:space="preserve"> Delete the slowest and the fastest and average of the other three</w:t>
      </w:r>
    </w:p>
    <w:p w14:paraId="32A31EDA" w14:textId="07F19BE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(0.57259800 + 0.66636000 + 0.62744500</w:t>
      </w:r>
      <w:r w:rsidR="006336C6">
        <w:rPr>
          <w:b w:val="0"/>
          <w:bCs/>
          <w:color w:val="0F0D29" w:themeColor="text1"/>
          <w:sz w:val="22"/>
          <w:szCs w:val="18"/>
        </w:rPr>
        <w:t>) /</w:t>
      </w:r>
      <w:r w:rsidRPr="00DF53E6">
        <w:rPr>
          <w:b w:val="0"/>
          <w:bCs/>
          <w:color w:val="0F0D29" w:themeColor="text1"/>
          <w:sz w:val="22"/>
          <w:szCs w:val="18"/>
        </w:rPr>
        <w:t>3 = 0.6221343333333333</w:t>
      </w:r>
    </w:p>
    <w:p w14:paraId="36E35741" w14:textId="6F35D0D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(0.97361600 + 0.85241600 + 0.95035700</w:t>
      </w:r>
      <w:r w:rsidR="006336C6">
        <w:rPr>
          <w:b w:val="0"/>
          <w:bCs/>
          <w:color w:val="0F0D29" w:themeColor="text1"/>
          <w:sz w:val="22"/>
          <w:szCs w:val="18"/>
        </w:rPr>
        <w:t>) /</w:t>
      </w:r>
      <w:r w:rsidRPr="00DF53E6">
        <w:rPr>
          <w:b w:val="0"/>
          <w:bCs/>
          <w:color w:val="0F0D29" w:themeColor="text1"/>
          <w:sz w:val="22"/>
          <w:szCs w:val="18"/>
        </w:rPr>
        <w:t>3 = 0.925463</w:t>
      </w:r>
    </w:p>
    <w:p w14:paraId="4A972C15" w14:textId="13C50DE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(2.38671800 + 2.57299000 + 2.54081100</w:t>
      </w:r>
      <w:r w:rsidR="006336C6">
        <w:rPr>
          <w:b w:val="0"/>
          <w:bCs/>
          <w:color w:val="0F0D29" w:themeColor="text1"/>
          <w:sz w:val="22"/>
          <w:szCs w:val="18"/>
        </w:rPr>
        <w:t>) /</w:t>
      </w:r>
      <w:r w:rsidRPr="00DF53E6">
        <w:rPr>
          <w:b w:val="0"/>
          <w:bCs/>
          <w:color w:val="0F0D29" w:themeColor="text1"/>
          <w:sz w:val="22"/>
          <w:szCs w:val="18"/>
        </w:rPr>
        <w:t>3 = 2.500173</w:t>
      </w:r>
    </w:p>
    <w:p w14:paraId="248308CF" w14:textId="11A5A95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(2.42979500 + 4.99323900 + 3.49869100</w:t>
      </w:r>
      <w:r w:rsidR="006336C6">
        <w:rPr>
          <w:b w:val="0"/>
          <w:bCs/>
          <w:color w:val="0F0D29" w:themeColor="text1"/>
          <w:sz w:val="22"/>
          <w:szCs w:val="18"/>
        </w:rPr>
        <w:t>) /</w:t>
      </w:r>
      <w:r w:rsidRPr="00DF53E6">
        <w:rPr>
          <w:b w:val="0"/>
          <w:bCs/>
          <w:color w:val="0F0D29" w:themeColor="text1"/>
          <w:sz w:val="22"/>
          <w:szCs w:val="18"/>
        </w:rPr>
        <w:t>3 = 3.6405749999999997</w:t>
      </w:r>
    </w:p>
    <w:p w14:paraId="51F5A53F" w14:textId="77777777" w:rsidR="00DF53E6" w:rsidRPr="00DF53E6" w:rsidRDefault="00DF53E6" w:rsidP="00DF53E6">
      <w:pPr>
        <w:rPr>
          <w:b w:val="0"/>
          <w:bCs/>
          <w:color w:val="0F0D29" w:themeColor="text1"/>
          <w:sz w:val="22"/>
          <w:szCs w:val="18"/>
        </w:rPr>
      </w:pPr>
    </w:p>
    <w:p w14:paraId="57D136A1" w14:textId="4D4B6BF2"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10000:</w:t>
      </w:r>
    </w:p>
    <w:p w14:paraId="1029A90A"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2946A359" w14:textId="333A88C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50.02389800 </w:t>
      </w:r>
      <w:r w:rsidR="006336C6">
        <w:rPr>
          <w:b w:val="0"/>
          <w:bCs/>
          <w:color w:val="0F0D29" w:themeColor="text1"/>
          <w:sz w:val="22"/>
          <w:szCs w:val="18"/>
        </w:rPr>
        <w:t>miliseconds (fastest)</w:t>
      </w:r>
    </w:p>
    <w:p w14:paraId="15F56873" w14:textId="5BBE80A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50.09122000 </w:t>
      </w:r>
      <w:r w:rsidR="006336C6">
        <w:rPr>
          <w:b w:val="0"/>
          <w:bCs/>
          <w:color w:val="0F0D29" w:themeColor="text1"/>
          <w:sz w:val="22"/>
          <w:szCs w:val="18"/>
        </w:rPr>
        <w:t>miliseconds</w:t>
      </w:r>
    </w:p>
    <w:p w14:paraId="02B4B276" w14:textId="51B4517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51.43956100 </w:t>
      </w:r>
      <w:r w:rsidR="006336C6">
        <w:rPr>
          <w:b w:val="0"/>
          <w:bCs/>
          <w:color w:val="0F0D29" w:themeColor="text1"/>
          <w:sz w:val="22"/>
          <w:szCs w:val="18"/>
        </w:rPr>
        <w:t>miliseconds</w:t>
      </w:r>
    </w:p>
    <w:p w14:paraId="692F128F" w14:textId="20CD41D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52.83681500 </w:t>
      </w:r>
      <w:r w:rsidR="006336C6">
        <w:rPr>
          <w:b w:val="0"/>
          <w:bCs/>
          <w:color w:val="0F0D29" w:themeColor="text1"/>
          <w:sz w:val="22"/>
          <w:szCs w:val="18"/>
        </w:rPr>
        <w:t>miliseconds (slowest)</w:t>
      </w:r>
    </w:p>
    <w:p w14:paraId="4DE7F2E9" w14:textId="1868EAE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52.40437000 </w:t>
      </w:r>
      <w:r w:rsidR="006336C6">
        <w:rPr>
          <w:b w:val="0"/>
          <w:bCs/>
          <w:color w:val="0F0D29" w:themeColor="text1"/>
          <w:sz w:val="22"/>
          <w:szCs w:val="18"/>
        </w:rPr>
        <w:t>miliseconds</w:t>
      </w:r>
    </w:p>
    <w:p w14:paraId="565EA1E5"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0775B273" w14:textId="35BC23A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72.71324100 </w:t>
      </w:r>
      <w:r w:rsidR="006336C6">
        <w:rPr>
          <w:b w:val="0"/>
          <w:bCs/>
          <w:color w:val="0F0D29" w:themeColor="text1"/>
          <w:sz w:val="22"/>
          <w:szCs w:val="18"/>
        </w:rPr>
        <w:t>miliseconds (fastest)</w:t>
      </w:r>
    </w:p>
    <w:p w14:paraId="494B9A9A" w14:textId="38A8B79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73.53724900 </w:t>
      </w:r>
      <w:r w:rsidR="006336C6">
        <w:rPr>
          <w:b w:val="0"/>
          <w:bCs/>
          <w:color w:val="0F0D29" w:themeColor="text1"/>
          <w:sz w:val="22"/>
          <w:szCs w:val="18"/>
        </w:rPr>
        <w:t>miliseconds</w:t>
      </w:r>
    </w:p>
    <w:p w14:paraId="7476E1F4" w14:textId="58649B7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73.81418500 </w:t>
      </w:r>
      <w:r w:rsidR="006336C6">
        <w:rPr>
          <w:b w:val="0"/>
          <w:bCs/>
          <w:color w:val="0F0D29" w:themeColor="text1"/>
          <w:sz w:val="22"/>
          <w:szCs w:val="18"/>
        </w:rPr>
        <w:t>miliseconds (slowest)</w:t>
      </w:r>
    </w:p>
    <w:p w14:paraId="0FC74FF2" w14:textId="03EFF49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73.23794300 </w:t>
      </w:r>
      <w:r w:rsidR="006336C6">
        <w:rPr>
          <w:b w:val="0"/>
          <w:bCs/>
          <w:color w:val="0F0D29" w:themeColor="text1"/>
          <w:sz w:val="22"/>
          <w:szCs w:val="18"/>
        </w:rPr>
        <w:t>miliseconds</w:t>
      </w:r>
    </w:p>
    <w:p w14:paraId="6C52A598" w14:textId="26D6E69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73.59125100 </w:t>
      </w:r>
      <w:r w:rsidR="006336C6">
        <w:rPr>
          <w:b w:val="0"/>
          <w:bCs/>
          <w:color w:val="0F0D29" w:themeColor="text1"/>
          <w:sz w:val="22"/>
          <w:szCs w:val="18"/>
        </w:rPr>
        <w:t>miliseconds</w:t>
      </w:r>
    </w:p>
    <w:p w14:paraId="39A79847"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6D89B089" w14:textId="587EBBA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272.41097100 </w:t>
      </w:r>
      <w:r w:rsidR="006336C6">
        <w:rPr>
          <w:b w:val="0"/>
          <w:bCs/>
          <w:color w:val="0F0D29" w:themeColor="text1"/>
          <w:sz w:val="22"/>
          <w:szCs w:val="18"/>
        </w:rPr>
        <w:t>miliseconds (fastest)</w:t>
      </w:r>
    </w:p>
    <w:p w14:paraId="56466251" w14:textId="1A2D9B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273.61119300 </w:t>
      </w:r>
      <w:r w:rsidR="006336C6">
        <w:rPr>
          <w:b w:val="0"/>
          <w:bCs/>
          <w:color w:val="0F0D29" w:themeColor="text1"/>
          <w:sz w:val="22"/>
          <w:szCs w:val="18"/>
        </w:rPr>
        <w:t>miliseconds (slowest)</w:t>
      </w:r>
    </w:p>
    <w:p w14:paraId="6536A2A7" w14:textId="3240A50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273.33708600 </w:t>
      </w:r>
      <w:r w:rsidR="006336C6">
        <w:rPr>
          <w:b w:val="0"/>
          <w:bCs/>
          <w:color w:val="0F0D29" w:themeColor="text1"/>
          <w:sz w:val="22"/>
          <w:szCs w:val="18"/>
        </w:rPr>
        <w:t>miliseconds</w:t>
      </w:r>
    </w:p>
    <w:p w14:paraId="7C0AC9B7" w14:textId="2D05DD0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273.59779100 </w:t>
      </w:r>
      <w:r w:rsidR="006336C6">
        <w:rPr>
          <w:b w:val="0"/>
          <w:bCs/>
          <w:color w:val="0F0D29" w:themeColor="text1"/>
          <w:sz w:val="22"/>
          <w:szCs w:val="18"/>
        </w:rPr>
        <w:t>miliseconds</w:t>
      </w:r>
    </w:p>
    <w:p w14:paraId="44E964A5" w14:textId="6A1BC96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273.49060600 </w:t>
      </w:r>
      <w:r w:rsidR="006336C6">
        <w:rPr>
          <w:b w:val="0"/>
          <w:bCs/>
          <w:color w:val="0F0D29" w:themeColor="text1"/>
          <w:sz w:val="22"/>
          <w:szCs w:val="18"/>
        </w:rPr>
        <w:t>miliseconds</w:t>
      </w:r>
    </w:p>
    <w:p w14:paraId="48C6EED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12C4E92D" w14:textId="6656CB2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102.50148700 </w:t>
      </w:r>
      <w:r w:rsidR="006336C6">
        <w:rPr>
          <w:b w:val="0"/>
          <w:bCs/>
          <w:color w:val="0F0D29" w:themeColor="text1"/>
          <w:sz w:val="22"/>
          <w:szCs w:val="18"/>
        </w:rPr>
        <w:t>miliseconds (fastest)</w:t>
      </w:r>
    </w:p>
    <w:p w14:paraId="273212A1" w14:textId="2AFD6AF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109.09236100 </w:t>
      </w:r>
      <w:r w:rsidR="006336C6">
        <w:rPr>
          <w:b w:val="0"/>
          <w:bCs/>
          <w:color w:val="0F0D29" w:themeColor="text1"/>
          <w:sz w:val="22"/>
          <w:szCs w:val="18"/>
        </w:rPr>
        <w:t>miliseconds</w:t>
      </w:r>
    </w:p>
    <w:p w14:paraId="47017591" w14:textId="4C5D2E5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112.25615700 </w:t>
      </w:r>
      <w:r w:rsidR="006336C6">
        <w:rPr>
          <w:b w:val="0"/>
          <w:bCs/>
          <w:color w:val="0F0D29" w:themeColor="text1"/>
          <w:sz w:val="22"/>
          <w:szCs w:val="18"/>
        </w:rPr>
        <w:t>miliseconds (slowest)</w:t>
      </w:r>
    </w:p>
    <w:p w14:paraId="1E0815AB" w14:textId="748EF0A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111.85549400 </w:t>
      </w:r>
      <w:r w:rsidR="006336C6">
        <w:rPr>
          <w:b w:val="0"/>
          <w:bCs/>
          <w:color w:val="0F0D29" w:themeColor="text1"/>
          <w:sz w:val="22"/>
          <w:szCs w:val="18"/>
        </w:rPr>
        <w:t>miliseconds</w:t>
      </w:r>
    </w:p>
    <w:p w14:paraId="3733FA5E" w14:textId="20622E3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108.20424000 </w:t>
      </w:r>
      <w:r w:rsidR="006336C6">
        <w:rPr>
          <w:b w:val="0"/>
          <w:bCs/>
          <w:color w:val="0F0D29" w:themeColor="text1"/>
          <w:sz w:val="22"/>
          <w:szCs w:val="18"/>
        </w:rPr>
        <w:t>miliseconds</w:t>
      </w:r>
    </w:p>
    <w:p w14:paraId="6018B94B"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2F896796"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4557AA34" w14:textId="0F2A1FC2"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(50.09122000 + 51.43956100 + 52.40437000</w:t>
      </w:r>
      <w:r w:rsidR="006336C6">
        <w:rPr>
          <w:b w:val="0"/>
          <w:bCs/>
          <w:color w:val="0F0D29" w:themeColor="text1"/>
          <w:sz w:val="22"/>
          <w:szCs w:val="18"/>
        </w:rPr>
        <w:t>) /</w:t>
      </w:r>
      <w:r w:rsidRPr="00DF53E6">
        <w:rPr>
          <w:b w:val="0"/>
          <w:bCs/>
          <w:color w:val="0F0D29" w:themeColor="text1"/>
          <w:sz w:val="22"/>
          <w:szCs w:val="18"/>
        </w:rPr>
        <w:t>3 = 51.311716999999994</w:t>
      </w:r>
    </w:p>
    <w:p w14:paraId="4F295605" w14:textId="4CAE600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(73.53724900 + 73.23794300 + 73.59125100</w:t>
      </w:r>
      <w:r w:rsidR="006336C6">
        <w:rPr>
          <w:b w:val="0"/>
          <w:bCs/>
          <w:color w:val="0F0D29" w:themeColor="text1"/>
          <w:sz w:val="22"/>
          <w:szCs w:val="18"/>
        </w:rPr>
        <w:t>) /</w:t>
      </w:r>
      <w:r w:rsidRPr="00DF53E6">
        <w:rPr>
          <w:b w:val="0"/>
          <w:bCs/>
          <w:color w:val="0F0D29" w:themeColor="text1"/>
          <w:sz w:val="22"/>
          <w:szCs w:val="18"/>
        </w:rPr>
        <w:t>3 = 73.455481</w:t>
      </w:r>
    </w:p>
    <w:p w14:paraId="7FD5E271" w14:textId="2288664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(273.33708600 + 273.59779100 + 273.49060600</w:t>
      </w:r>
      <w:r w:rsidR="006336C6">
        <w:rPr>
          <w:b w:val="0"/>
          <w:bCs/>
          <w:color w:val="0F0D29" w:themeColor="text1"/>
          <w:sz w:val="22"/>
          <w:szCs w:val="18"/>
        </w:rPr>
        <w:t>) /</w:t>
      </w:r>
      <w:r w:rsidRPr="00DF53E6">
        <w:rPr>
          <w:b w:val="0"/>
          <w:bCs/>
          <w:color w:val="0F0D29" w:themeColor="text1"/>
          <w:sz w:val="22"/>
          <w:szCs w:val="18"/>
        </w:rPr>
        <w:t>3 = 273.475161</w:t>
      </w:r>
    </w:p>
    <w:p w14:paraId="4B5D0714" w14:textId="7C7086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(109.09236100 + 111.85549400 + 108.20424000</w:t>
      </w:r>
      <w:r w:rsidR="006336C6">
        <w:rPr>
          <w:b w:val="0"/>
          <w:bCs/>
          <w:color w:val="0F0D29" w:themeColor="text1"/>
          <w:sz w:val="22"/>
          <w:szCs w:val="18"/>
        </w:rPr>
        <w:t>) /</w:t>
      </w:r>
      <w:r w:rsidRPr="00DF53E6">
        <w:rPr>
          <w:b w:val="0"/>
          <w:bCs/>
          <w:color w:val="0F0D29" w:themeColor="text1"/>
          <w:sz w:val="22"/>
          <w:szCs w:val="18"/>
        </w:rPr>
        <w:t>3 = 109.71736500000002</w:t>
      </w:r>
    </w:p>
    <w:p w14:paraId="4AE5782F" w14:textId="77777777" w:rsidR="00DF53E6" w:rsidRPr="00DF53E6" w:rsidRDefault="00DF53E6" w:rsidP="00DF53E6">
      <w:pPr>
        <w:rPr>
          <w:b w:val="0"/>
          <w:bCs/>
          <w:color w:val="0F0D29" w:themeColor="text1"/>
          <w:sz w:val="22"/>
          <w:szCs w:val="18"/>
        </w:rPr>
      </w:pPr>
    </w:p>
    <w:p w14:paraId="60408ED2" w14:textId="7BA1B178"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100000:</w:t>
      </w:r>
    </w:p>
    <w:p w14:paraId="27B3EFC6"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3D023E78" w14:textId="59AB9FF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4216.48310300 </w:t>
      </w:r>
      <w:r w:rsidR="006336C6">
        <w:rPr>
          <w:b w:val="0"/>
          <w:bCs/>
          <w:color w:val="0F0D29" w:themeColor="text1"/>
          <w:sz w:val="22"/>
          <w:szCs w:val="18"/>
        </w:rPr>
        <w:t>miliseconds</w:t>
      </w:r>
    </w:p>
    <w:p w14:paraId="1A235CA2" w14:textId="0FEE8DF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4114.46901100 </w:t>
      </w:r>
      <w:r w:rsidR="006336C6">
        <w:rPr>
          <w:b w:val="0"/>
          <w:bCs/>
          <w:color w:val="0F0D29" w:themeColor="text1"/>
          <w:sz w:val="22"/>
          <w:szCs w:val="18"/>
        </w:rPr>
        <w:t>miliseconds (fastest)</w:t>
      </w:r>
    </w:p>
    <w:p w14:paraId="59A580ED" w14:textId="4506C8D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4124.32188000 </w:t>
      </w:r>
      <w:r w:rsidR="006336C6">
        <w:rPr>
          <w:b w:val="0"/>
          <w:bCs/>
          <w:color w:val="0F0D29" w:themeColor="text1"/>
          <w:sz w:val="22"/>
          <w:szCs w:val="18"/>
        </w:rPr>
        <w:t>miliseconds</w:t>
      </w:r>
    </w:p>
    <w:p w14:paraId="3D4FE847" w14:textId="200163A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4131.44996300 </w:t>
      </w:r>
      <w:r w:rsidR="006336C6">
        <w:rPr>
          <w:b w:val="0"/>
          <w:bCs/>
          <w:color w:val="0F0D29" w:themeColor="text1"/>
          <w:sz w:val="22"/>
          <w:szCs w:val="18"/>
        </w:rPr>
        <w:t>miliseconds</w:t>
      </w:r>
    </w:p>
    <w:p w14:paraId="3D8EC003" w14:textId="0CD44EB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4258.64411800 </w:t>
      </w:r>
      <w:r w:rsidR="006336C6">
        <w:rPr>
          <w:b w:val="0"/>
          <w:bCs/>
          <w:color w:val="0F0D29" w:themeColor="text1"/>
          <w:sz w:val="22"/>
          <w:szCs w:val="18"/>
        </w:rPr>
        <w:t>miliseconds (slowest)</w:t>
      </w:r>
    </w:p>
    <w:p w14:paraId="44A90061"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3268A7CF" w14:textId="77777777" w:rsidR="006336C6" w:rsidRDefault="006336C6" w:rsidP="00DF53E6">
      <w:pPr>
        <w:rPr>
          <w:b w:val="0"/>
          <w:bCs/>
          <w:color w:val="0F0D29" w:themeColor="text1"/>
          <w:sz w:val="22"/>
          <w:szCs w:val="18"/>
        </w:rPr>
      </w:pPr>
    </w:p>
    <w:p w14:paraId="28691339" w14:textId="22806328"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 xml:space="preserve"> B:</w:t>
      </w:r>
    </w:p>
    <w:p w14:paraId="62134D45" w14:textId="09E0DB9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7201.44162900 </w:t>
      </w:r>
      <w:r w:rsidR="006336C6">
        <w:rPr>
          <w:b w:val="0"/>
          <w:bCs/>
          <w:color w:val="0F0D29" w:themeColor="text1"/>
          <w:sz w:val="22"/>
          <w:szCs w:val="18"/>
        </w:rPr>
        <w:t>miliseconds</w:t>
      </w:r>
    </w:p>
    <w:p w14:paraId="1988288F" w14:textId="46EDCB0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7205.84123600 </w:t>
      </w:r>
      <w:r w:rsidR="006336C6">
        <w:rPr>
          <w:b w:val="0"/>
          <w:bCs/>
          <w:color w:val="0F0D29" w:themeColor="text1"/>
          <w:sz w:val="22"/>
          <w:szCs w:val="18"/>
        </w:rPr>
        <w:t>miliseconds</w:t>
      </w:r>
    </w:p>
    <w:p w14:paraId="1788BD49" w14:textId="51BD9A4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7226.63229900 </w:t>
      </w:r>
      <w:r w:rsidR="006336C6">
        <w:rPr>
          <w:b w:val="0"/>
          <w:bCs/>
          <w:color w:val="0F0D29" w:themeColor="text1"/>
          <w:sz w:val="22"/>
          <w:szCs w:val="18"/>
        </w:rPr>
        <w:t>miliseconds</w:t>
      </w:r>
    </w:p>
    <w:p w14:paraId="73D249FF" w14:textId="6DF661D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7159.72950700 </w:t>
      </w:r>
      <w:r w:rsidR="006336C6">
        <w:rPr>
          <w:b w:val="0"/>
          <w:bCs/>
          <w:color w:val="0F0D29" w:themeColor="text1"/>
          <w:sz w:val="22"/>
          <w:szCs w:val="18"/>
        </w:rPr>
        <w:t>miliseconds (fastest)</w:t>
      </w:r>
    </w:p>
    <w:p w14:paraId="656DA97B" w14:textId="76BE3BE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7271.28447200 </w:t>
      </w:r>
      <w:r w:rsidR="006336C6">
        <w:rPr>
          <w:b w:val="0"/>
          <w:bCs/>
          <w:color w:val="0F0D29" w:themeColor="text1"/>
          <w:sz w:val="22"/>
          <w:szCs w:val="18"/>
        </w:rPr>
        <w:t>miliseconds (slowest)</w:t>
      </w:r>
    </w:p>
    <w:p w14:paraId="3B0BB89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4BB62C36" w14:textId="6E282DF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33096.25428500 </w:t>
      </w:r>
      <w:r w:rsidR="006336C6">
        <w:rPr>
          <w:b w:val="0"/>
          <w:bCs/>
          <w:color w:val="0F0D29" w:themeColor="text1"/>
          <w:sz w:val="22"/>
          <w:szCs w:val="18"/>
        </w:rPr>
        <w:t>miliseconds (fastest)</w:t>
      </w:r>
    </w:p>
    <w:p w14:paraId="26CAF0E8" w14:textId="78AA713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33131.06523600 </w:t>
      </w:r>
      <w:r w:rsidR="006336C6">
        <w:rPr>
          <w:b w:val="0"/>
          <w:bCs/>
          <w:color w:val="0F0D29" w:themeColor="text1"/>
          <w:sz w:val="22"/>
          <w:szCs w:val="18"/>
        </w:rPr>
        <w:t>miliseconds</w:t>
      </w:r>
    </w:p>
    <w:p w14:paraId="5288AD3A" w14:textId="75E3F995"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33241.59186000 </w:t>
      </w:r>
      <w:r w:rsidR="006336C6">
        <w:rPr>
          <w:b w:val="0"/>
          <w:bCs/>
          <w:color w:val="0F0D29" w:themeColor="text1"/>
          <w:sz w:val="22"/>
          <w:szCs w:val="18"/>
        </w:rPr>
        <w:t>miliseconds</w:t>
      </w:r>
    </w:p>
    <w:p w14:paraId="606A65B5" w14:textId="58E1CEB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33196.95436500 </w:t>
      </w:r>
      <w:r w:rsidR="006336C6">
        <w:rPr>
          <w:b w:val="0"/>
          <w:bCs/>
          <w:color w:val="0F0D29" w:themeColor="text1"/>
          <w:sz w:val="22"/>
          <w:szCs w:val="18"/>
        </w:rPr>
        <w:t>miliseconds</w:t>
      </w:r>
    </w:p>
    <w:p w14:paraId="6CCCB036" w14:textId="395BEBA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33464.89452900 </w:t>
      </w:r>
      <w:r w:rsidR="006336C6">
        <w:rPr>
          <w:b w:val="0"/>
          <w:bCs/>
          <w:color w:val="0F0D29" w:themeColor="text1"/>
          <w:sz w:val="22"/>
          <w:szCs w:val="18"/>
        </w:rPr>
        <w:t>miliseconds (slowest)</w:t>
      </w:r>
    </w:p>
    <w:p w14:paraId="0390F13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w:t>
      </w:r>
    </w:p>
    <w:p w14:paraId="6A81BC17" w14:textId="621DD3F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11467.38410300 </w:t>
      </w:r>
      <w:r w:rsidR="006336C6">
        <w:rPr>
          <w:b w:val="0"/>
          <w:bCs/>
          <w:color w:val="0F0D29" w:themeColor="text1"/>
          <w:sz w:val="22"/>
          <w:szCs w:val="18"/>
        </w:rPr>
        <w:t>miliseconds</w:t>
      </w:r>
    </w:p>
    <w:p w14:paraId="0E19AFA7" w14:textId="00313FC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11487.33056400 </w:t>
      </w:r>
      <w:r w:rsidR="006336C6">
        <w:rPr>
          <w:b w:val="0"/>
          <w:bCs/>
          <w:color w:val="0F0D29" w:themeColor="text1"/>
          <w:sz w:val="22"/>
          <w:szCs w:val="18"/>
        </w:rPr>
        <w:t>miliseconds</w:t>
      </w:r>
    </w:p>
    <w:p w14:paraId="0A743F5C" w14:textId="36FBF76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11444.56542600 </w:t>
      </w:r>
      <w:r w:rsidR="006336C6">
        <w:rPr>
          <w:b w:val="0"/>
          <w:bCs/>
          <w:color w:val="0F0D29" w:themeColor="text1"/>
          <w:sz w:val="22"/>
          <w:szCs w:val="18"/>
        </w:rPr>
        <w:t>miliseconds</w:t>
      </w:r>
    </w:p>
    <w:p w14:paraId="28AF6DE9" w14:textId="358DC16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10706.74630500 </w:t>
      </w:r>
      <w:r w:rsidR="006336C6">
        <w:rPr>
          <w:b w:val="0"/>
          <w:bCs/>
          <w:color w:val="0F0D29" w:themeColor="text1"/>
          <w:sz w:val="22"/>
          <w:szCs w:val="18"/>
        </w:rPr>
        <w:t>miliseconds (fastest)</w:t>
      </w:r>
    </w:p>
    <w:p w14:paraId="6D18540A" w14:textId="37DA4CC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11839.44780200 </w:t>
      </w:r>
      <w:r w:rsidR="006336C6">
        <w:rPr>
          <w:b w:val="0"/>
          <w:bCs/>
          <w:color w:val="0F0D29" w:themeColor="text1"/>
          <w:sz w:val="22"/>
          <w:szCs w:val="18"/>
        </w:rPr>
        <w:t>miliseconds (slowest)</w:t>
      </w:r>
    </w:p>
    <w:p w14:paraId="595D0003"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5FD6610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3E547579" w14:textId="1ECFBA6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(4216.48310300 + 4124.32188000 + 4131.44996300</w:t>
      </w:r>
      <w:r w:rsidR="006336C6">
        <w:rPr>
          <w:b w:val="0"/>
          <w:bCs/>
          <w:color w:val="0F0D29" w:themeColor="text1"/>
          <w:sz w:val="22"/>
          <w:szCs w:val="18"/>
        </w:rPr>
        <w:t>) /</w:t>
      </w:r>
      <w:r w:rsidRPr="00DF53E6">
        <w:rPr>
          <w:b w:val="0"/>
          <w:bCs/>
          <w:color w:val="0F0D29" w:themeColor="text1"/>
          <w:sz w:val="22"/>
          <w:szCs w:val="18"/>
        </w:rPr>
        <w:t>3 = 4157.418315333333</w:t>
      </w:r>
    </w:p>
    <w:p w14:paraId="492B8470" w14:textId="0D44CDD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(7201.44162900 + 7205.84123600 + 7226.63229900</w:t>
      </w:r>
      <w:r w:rsidR="006336C6">
        <w:rPr>
          <w:b w:val="0"/>
          <w:bCs/>
          <w:color w:val="0F0D29" w:themeColor="text1"/>
          <w:sz w:val="22"/>
          <w:szCs w:val="18"/>
        </w:rPr>
        <w:t>) /</w:t>
      </w:r>
      <w:r w:rsidRPr="00DF53E6">
        <w:rPr>
          <w:b w:val="0"/>
          <w:bCs/>
          <w:color w:val="0F0D29" w:themeColor="text1"/>
          <w:sz w:val="22"/>
          <w:szCs w:val="18"/>
        </w:rPr>
        <w:t>3 = 7211.305054666667</w:t>
      </w:r>
    </w:p>
    <w:p w14:paraId="2584A298" w14:textId="51ED74A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(33131.06523600 + 33241.59186000 + 33196.95436500</w:t>
      </w:r>
      <w:r w:rsidR="006336C6">
        <w:rPr>
          <w:b w:val="0"/>
          <w:bCs/>
          <w:color w:val="0F0D29" w:themeColor="text1"/>
          <w:sz w:val="22"/>
          <w:szCs w:val="18"/>
        </w:rPr>
        <w:t>) /</w:t>
      </w:r>
      <w:r w:rsidRPr="00DF53E6">
        <w:rPr>
          <w:b w:val="0"/>
          <w:bCs/>
          <w:color w:val="0F0D29" w:themeColor="text1"/>
          <w:sz w:val="22"/>
          <w:szCs w:val="18"/>
        </w:rPr>
        <w:t>3 = 33189.870487</w:t>
      </w:r>
    </w:p>
    <w:p w14:paraId="6C5E55E4" w14:textId="741D84B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(11467.38410300 + 11487.33056400 + 11444.56542600</w:t>
      </w:r>
      <w:r w:rsidR="006336C6">
        <w:rPr>
          <w:b w:val="0"/>
          <w:bCs/>
          <w:color w:val="0F0D29" w:themeColor="text1"/>
          <w:sz w:val="22"/>
          <w:szCs w:val="18"/>
        </w:rPr>
        <w:t>) /</w:t>
      </w:r>
      <w:r w:rsidRPr="00DF53E6">
        <w:rPr>
          <w:b w:val="0"/>
          <w:bCs/>
          <w:color w:val="0F0D29" w:themeColor="text1"/>
          <w:sz w:val="22"/>
          <w:szCs w:val="18"/>
        </w:rPr>
        <w:t>3 = 11466.426697666668</w:t>
      </w:r>
    </w:p>
    <w:p w14:paraId="7A120043" w14:textId="77777777" w:rsidR="00DF53E6" w:rsidRPr="00DF53E6" w:rsidRDefault="00DF53E6" w:rsidP="00DF53E6">
      <w:pPr>
        <w:rPr>
          <w:b w:val="0"/>
          <w:bCs/>
          <w:color w:val="0F0D29" w:themeColor="text1"/>
          <w:sz w:val="22"/>
          <w:szCs w:val="18"/>
        </w:rPr>
      </w:pPr>
    </w:p>
    <w:p w14:paraId="1FA11509" w14:textId="0E1ED991" w:rsidR="00DF53E6" w:rsidRPr="00DF53E6" w:rsidRDefault="006336C6" w:rsidP="00DF53E6">
      <w:pPr>
        <w:rPr>
          <w:b w:val="0"/>
          <w:bCs/>
          <w:color w:val="0F0D29" w:themeColor="text1"/>
          <w:sz w:val="22"/>
          <w:szCs w:val="18"/>
        </w:rPr>
      </w:pPr>
      <w:r>
        <w:rPr>
          <w:b w:val="0"/>
          <w:bCs/>
          <w:color w:val="0F0D29" w:themeColor="text1"/>
          <w:sz w:val="22"/>
          <w:szCs w:val="18"/>
        </w:rPr>
        <w:t>Measurement</w:t>
      </w:r>
      <w:r w:rsidR="00DF53E6" w:rsidRPr="00DF53E6">
        <w:rPr>
          <w:b w:val="0"/>
          <w:bCs/>
          <w:color w:val="0F0D29" w:themeColor="text1"/>
          <w:sz w:val="22"/>
          <w:szCs w:val="18"/>
        </w:rPr>
        <w:t xml:space="preserve"> 200000:</w:t>
      </w:r>
    </w:p>
    <w:p w14:paraId="01B0B624"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w:t>
      </w:r>
    </w:p>
    <w:p w14:paraId="73483B92" w14:textId="2785627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16337.37880000 </w:t>
      </w:r>
      <w:r w:rsidR="006336C6">
        <w:rPr>
          <w:b w:val="0"/>
          <w:bCs/>
          <w:color w:val="0F0D29" w:themeColor="text1"/>
          <w:sz w:val="22"/>
          <w:szCs w:val="18"/>
        </w:rPr>
        <w:t>miliseconds</w:t>
      </w:r>
    </w:p>
    <w:p w14:paraId="35224E99" w14:textId="3781948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16259.46421000 </w:t>
      </w:r>
      <w:r w:rsidR="006336C6">
        <w:rPr>
          <w:b w:val="0"/>
          <w:bCs/>
          <w:color w:val="0F0D29" w:themeColor="text1"/>
          <w:sz w:val="22"/>
          <w:szCs w:val="18"/>
        </w:rPr>
        <w:t>miliseconds (fastest)</w:t>
      </w:r>
    </w:p>
    <w:p w14:paraId="002E060C" w14:textId="08B6789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16402.96622300 </w:t>
      </w:r>
      <w:r w:rsidR="006336C6">
        <w:rPr>
          <w:b w:val="0"/>
          <w:bCs/>
          <w:color w:val="0F0D29" w:themeColor="text1"/>
          <w:sz w:val="22"/>
          <w:szCs w:val="18"/>
        </w:rPr>
        <w:t>miliseconds</w:t>
      </w:r>
    </w:p>
    <w:p w14:paraId="00AAB243" w14:textId="4AFE592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16329.76449800 </w:t>
      </w:r>
      <w:r w:rsidR="006336C6">
        <w:rPr>
          <w:b w:val="0"/>
          <w:bCs/>
          <w:color w:val="0F0D29" w:themeColor="text1"/>
          <w:sz w:val="22"/>
          <w:szCs w:val="18"/>
        </w:rPr>
        <w:t>miliseconds</w:t>
      </w:r>
    </w:p>
    <w:p w14:paraId="2F8554C9" w14:textId="4D1ECAA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16438.21989800 </w:t>
      </w:r>
      <w:r w:rsidR="006336C6">
        <w:rPr>
          <w:b w:val="0"/>
          <w:bCs/>
          <w:color w:val="0F0D29" w:themeColor="text1"/>
          <w:sz w:val="22"/>
          <w:szCs w:val="18"/>
        </w:rPr>
        <w:t>miliseconds (slowest)</w:t>
      </w:r>
    </w:p>
    <w:p w14:paraId="29127DD2"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w:t>
      </w:r>
    </w:p>
    <w:p w14:paraId="4571B56F" w14:textId="374BE0FB"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28026.05121500 </w:t>
      </w:r>
      <w:r w:rsidR="006336C6">
        <w:rPr>
          <w:b w:val="0"/>
          <w:bCs/>
          <w:color w:val="0F0D29" w:themeColor="text1"/>
          <w:sz w:val="22"/>
          <w:szCs w:val="18"/>
        </w:rPr>
        <w:t>miliseconds (fastest)</w:t>
      </w:r>
    </w:p>
    <w:p w14:paraId="364A3C7D" w14:textId="09A3AB7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28234.73145000 </w:t>
      </w:r>
      <w:r w:rsidR="006336C6">
        <w:rPr>
          <w:b w:val="0"/>
          <w:bCs/>
          <w:color w:val="0F0D29" w:themeColor="text1"/>
          <w:sz w:val="22"/>
          <w:szCs w:val="18"/>
        </w:rPr>
        <w:t>miliseconds (slowest)</w:t>
      </w:r>
    </w:p>
    <w:p w14:paraId="58FF6718" w14:textId="152ADA26"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28221.49599700 </w:t>
      </w:r>
      <w:r w:rsidR="006336C6">
        <w:rPr>
          <w:b w:val="0"/>
          <w:bCs/>
          <w:color w:val="0F0D29" w:themeColor="text1"/>
          <w:sz w:val="22"/>
          <w:szCs w:val="18"/>
        </w:rPr>
        <w:t>miliseconds</w:t>
      </w:r>
    </w:p>
    <w:p w14:paraId="5922DBD5" w14:textId="150AA36F"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28153.07239400 </w:t>
      </w:r>
      <w:r w:rsidR="006336C6">
        <w:rPr>
          <w:b w:val="0"/>
          <w:bCs/>
          <w:color w:val="0F0D29" w:themeColor="text1"/>
          <w:sz w:val="22"/>
          <w:szCs w:val="18"/>
        </w:rPr>
        <w:t>miliseconds</w:t>
      </w:r>
    </w:p>
    <w:p w14:paraId="29586B99" w14:textId="4B6A6E6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28185.36132600 </w:t>
      </w:r>
      <w:r w:rsidR="006336C6">
        <w:rPr>
          <w:b w:val="0"/>
          <w:bCs/>
          <w:color w:val="0F0D29" w:themeColor="text1"/>
          <w:sz w:val="22"/>
          <w:szCs w:val="18"/>
        </w:rPr>
        <w:t>miliseconds</w:t>
      </w:r>
    </w:p>
    <w:p w14:paraId="402491AB"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w:t>
      </w:r>
    </w:p>
    <w:p w14:paraId="55F512BA" w14:textId="1EEF16A1"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132535.57325000 </w:t>
      </w:r>
      <w:r w:rsidR="006336C6">
        <w:rPr>
          <w:b w:val="0"/>
          <w:bCs/>
          <w:color w:val="0F0D29" w:themeColor="text1"/>
          <w:sz w:val="22"/>
          <w:szCs w:val="18"/>
        </w:rPr>
        <w:t>miliseconds (fastest)</w:t>
      </w:r>
    </w:p>
    <w:p w14:paraId="35DC5FF5" w14:textId="28C620C8"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132765.17177100 </w:t>
      </w:r>
      <w:r w:rsidR="006336C6">
        <w:rPr>
          <w:b w:val="0"/>
          <w:bCs/>
          <w:color w:val="0F0D29" w:themeColor="text1"/>
          <w:sz w:val="22"/>
          <w:szCs w:val="18"/>
        </w:rPr>
        <w:t>miliseconds</w:t>
      </w:r>
    </w:p>
    <w:p w14:paraId="625A138B" w14:textId="789FC224"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132622.94696100 </w:t>
      </w:r>
      <w:r w:rsidR="006336C6">
        <w:rPr>
          <w:b w:val="0"/>
          <w:bCs/>
          <w:color w:val="0F0D29" w:themeColor="text1"/>
          <w:sz w:val="22"/>
          <w:szCs w:val="18"/>
        </w:rPr>
        <w:t>miliseconds</w:t>
      </w:r>
    </w:p>
    <w:p w14:paraId="34AC97A9" w14:textId="1014AE6D"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133079.20197700 </w:t>
      </w:r>
      <w:r w:rsidR="006336C6">
        <w:rPr>
          <w:b w:val="0"/>
          <w:bCs/>
          <w:color w:val="0F0D29" w:themeColor="text1"/>
          <w:sz w:val="22"/>
          <w:szCs w:val="18"/>
        </w:rPr>
        <w:t>miliseconds</w:t>
      </w:r>
    </w:p>
    <w:p w14:paraId="5C42F1E7" w14:textId="7AFDA99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133554.64992200 </w:t>
      </w:r>
      <w:r w:rsidR="006336C6">
        <w:rPr>
          <w:b w:val="0"/>
          <w:bCs/>
          <w:color w:val="0F0D29" w:themeColor="text1"/>
          <w:sz w:val="22"/>
          <w:szCs w:val="18"/>
        </w:rPr>
        <w:t>miliseconds (slowest)</w:t>
      </w:r>
    </w:p>
    <w:p w14:paraId="6CDF1B31" w14:textId="77777777" w:rsidR="006336C6" w:rsidRDefault="00DF53E6" w:rsidP="00DF53E6">
      <w:pPr>
        <w:rPr>
          <w:b w:val="0"/>
          <w:bCs/>
          <w:color w:val="0F0D29" w:themeColor="text1"/>
          <w:sz w:val="22"/>
          <w:szCs w:val="18"/>
        </w:rPr>
      </w:pPr>
      <w:r w:rsidRPr="00DF53E6">
        <w:rPr>
          <w:b w:val="0"/>
          <w:bCs/>
          <w:color w:val="0F0D29" w:themeColor="text1"/>
          <w:sz w:val="22"/>
          <w:szCs w:val="18"/>
        </w:rPr>
        <w:t xml:space="preserve">    </w:t>
      </w:r>
    </w:p>
    <w:p w14:paraId="4AFB815F" w14:textId="77777777" w:rsidR="006336C6" w:rsidRDefault="006336C6" w:rsidP="00DF53E6">
      <w:pPr>
        <w:rPr>
          <w:b w:val="0"/>
          <w:bCs/>
          <w:color w:val="0F0D29" w:themeColor="text1"/>
          <w:sz w:val="22"/>
          <w:szCs w:val="18"/>
        </w:rPr>
      </w:pPr>
    </w:p>
    <w:p w14:paraId="47ADE110" w14:textId="77777777" w:rsidR="006336C6" w:rsidRDefault="006336C6" w:rsidP="00DF53E6">
      <w:pPr>
        <w:rPr>
          <w:b w:val="0"/>
          <w:bCs/>
          <w:color w:val="0F0D29" w:themeColor="text1"/>
          <w:sz w:val="22"/>
          <w:szCs w:val="18"/>
        </w:rPr>
      </w:pPr>
    </w:p>
    <w:p w14:paraId="0F471E03" w14:textId="2D9EFF1E" w:rsidR="00DF53E6" w:rsidRPr="00DF53E6" w:rsidRDefault="00DF53E6" w:rsidP="00DF53E6">
      <w:pPr>
        <w:rPr>
          <w:b w:val="0"/>
          <w:bCs/>
          <w:color w:val="0F0D29" w:themeColor="text1"/>
          <w:sz w:val="22"/>
          <w:szCs w:val="18"/>
        </w:rPr>
      </w:pPr>
      <w:r w:rsidRPr="00DF53E6">
        <w:rPr>
          <w:b w:val="0"/>
          <w:bCs/>
          <w:color w:val="0F0D29" w:themeColor="text1"/>
          <w:sz w:val="22"/>
          <w:szCs w:val="18"/>
        </w:rPr>
        <w:lastRenderedPageBreak/>
        <w:t>D:</w:t>
      </w:r>
    </w:p>
    <w:p w14:paraId="36570C91" w14:textId="04A0054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1: 43217.16676200 </w:t>
      </w:r>
      <w:r w:rsidR="006336C6">
        <w:rPr>
          <w:b w:val="0"/>
          <w:bCs/>
          <w:color w:val="0F0D29" w:themeColor="text1"/>
          <w:sz w:val="22"/>
          <w:szCs w:val="18"/>
        </w:rPr>
        <w:t>miliseconds</w:t>
      </w:r>
      <w:r w:rsidRPr="00DF53E6">
        <w:rPr>
          <w:b w:val="0"/>
          <w:bCs/>
          <w:color w:val="0F0D29" w:themeColor="text1"/>
          <w:sz w:val="22"/>
          <w:szCs w:val="18"/>
        </w:rPr>
        <w:t xml:space="preserve"> </w:t>
      </w:r>
    </w:p>
    <w:p w14:paraId="4489E859" w14:textId="519B4790"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2: 42256.73874500 </w:t>
      </w:r>
      <w:r w:rsidR="006336C6">
        <w:rPr>
          <w:b w:val="0"/>
          <w:bCs/>
          <w:color w:val="0F0D29" w:themeColor="text1"/>
          <w:sz w:val="22"/>
          <w:szCs w:val="18"/>
        </w:rPr>
        <w:t>miliseconds (fastest)</w:t>
      </w:r>
    </w:p>
    <w:p w14:paraId="79A377B8" w14:textId="45A277C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3: 43201.65890900 </w:t>
      </w:r>
      <w:r w:rsidR="006336C6">
        <w:rPr>
          <w:b w:val="0"/>
          <w:bCs/>
          <w:color w:val="0F0D29" w:themeColor="text1"/>
          <w:sz w:val="22"/>
          <w:szCs w:val="18"/>
        </w:rPr>
        <w:t>miliseconds</w:t>
      </w:r>
    </w:p>
    <w:p w14:paraId="0F34C26F" w14:textId="3F696E99"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4: 43294.32350700 </w:t>
      </w:r>
      <w:r w:rsidR="006336C6">
        <w:rPr>
          <w:b w:val="0"/>
          <w:bCs/>
          <w:color w:val="0F0D29" w:themeColor="text1"/>
          <w:sz w:val="22"/>
          <w:szCs w:val="18"/>
        </w:rPr>
        <w:t>miliseconds</w:t>
      </w:r>
    </w:p>
    <w:p w14:paraId="7613E813" w14:textId="781F6FDA"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5: 45067.96703800 </w:t>
      </w:r>
      <w:r w:rsidR="006336C6">
        <w:rPr>
          <w:b w:val="0"/>
          <w:bCs/>
          <w:color w:val="0F0D29" w:themeColor="text1"/>
          <w:sz w:val="22"/>
          <w:szCs w:val="18"/>
        </w:rPr>
        <w:t>miliseconds (slowest)</w:t>
      </w:r>
    </w:p>
    <w:p w14:paraId="74BB133D"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w:t>
      </w:r>
    </w:p>
    <w:p w14:paraId="47DE128E" w14:textId="7777777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Delete the slowest and the fastest and average of the other three</w:t>
      </w:r>
    </w:p>
    <w:p w14:paraId="2D7AB41E" w14:textId="5526813E"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A: (16337.37880000 + 16402.96622300 + 16329.76449800</w:t>
      </w:r>
      <w:r w:rsidR="006336C6">
        <w:rPr>
          <w:b w:val="0"/>
          <w:bCs/>
          <w:color w:val="0F0D29" w:themeColor="text1"/>
          <w:sz w:val="22"/>
          <w:szCs w:val="18"/>
        </w:rPr>
        <w:t>) /</w:t>
      </w:r>
      <w:r w:rsidRPr="00DF53E6">
        <w:rPr>
          <w:b w:val="0"/>
          <w:bCs/>
          <w:color w:val="0F0D29" w:themeColor="text1"/>
          <w:sz w:val="22"/>
          <w:szCs w:val="18"/>
        </w:rPr>
        <w:t>3 = 16356.703173666669</w:t>
      </w:r>
    </w:p>
    <w:p w14:paraId="575CB744" w14:textId="462F1957"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B: (28234.73145000 + 28153.07239400 + 28185.36132600</w:t>
      </w:r>
      <w:r w:rsidR="006336C6">
        <w:rPr>
          <w:b w:val="0"/>
          <w:bCs/>
          <w:color w:val="0F0D29" w:themeColor="text1"/>
          <w:sz w:val="22"/>
          <w:szCs w:val="18"/>
        </w:rPr>
        <w:t>) /</w:t>
      </w:r>
      <w:r w:rsidRPr="00DF53E6">
        <w:rPr>
          <w:b w:val="0"/>
          <w:bCs/>
          <w:color w:val="0F0D29" w:themeColor="text1"/>
          <w:sz w:val="22"/>
          <w:szCs w:val="18"/>
        </w:rPr>
        <w:t>3 = 28191.055056666664</w:t>
      </w:r>
    </w:p>
    <w:p w14:paraId="1AEF99C6" w14:textId="538FD49C"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C: (132765.17177100 + 132622.94696100 + 133079.20197700</w:t>
      </w:r>
      <w:r w:rsidR="006336C6">
        <w:rPr>
          <w:b w:val="0"/>
          <w:bCs/>
          <w:color w:val="0F0D29" w:themeColor="text1"/>
          <w:sz w:val="22"/>
          <w:szCs w:val="18"/>
        </w:rPr>
        <w:t>) /</w:t>
      </w:r>
      <w:r w:rsidRPr="00DF53E6">
        <w:rPr>
          <w:b w:val="0"/>
          <w:bCs/>
          <w:color w:val="0F0D29" w:themeColor="text1"/>
          <w:sz w:val="22"/>
          <w:szCs w:val="18"/>
        </w:rPr>
        <w:t>3 = 132822.44023633332</w:t>
      </w:r>
    </w:p>
    <w:p w14:paraId="47F8C081" w14:textId="594ACA03" w:rsidR="00DF53E6" w:rsidRPr="00DF53E6" w:rsidRDefault="00DF53E6" w:rsidP="00DF53E6">
      <w:pPr>
        <w:rPr>
          <w:b w:val="0"/>
          <w:bCs/>
          <w:color w:val="0F0D29" w:themeColor="text1"/>
          <w:sz w:val="22"/>
          <w:szCs w:val="18"/>
        </w:rPr>
      </w:pPr>
      <w:r w:rsidRPr="00DF53E6">
        <w:rPr>
          <w:b w:val="0"/>
          <w:bCs/>
          <w:color w:val="0F0D29" w:themeColor="text1"/>
          <w:sz w:val="22"/>
          <w:szCs w:val="18"/>
        </w:rPr>
        <w:t xml:space="preserve">    D: (43217.16676200 + 43201.65890900 + 43294.32350700</w:t>
      </w:r>
      <w:r w:rsidR="006336C6">
        <w:rPr>
          <w:b w:val="0"/>
          <w:bCs/>
          <w:color w:val="0F0D29" w:themeColor="text1"/>
          <w:sz w:val="22"/>
          <w:szCs w:val="18"/>
        </w:rPr>
        <w:t>) /</w:t>
      </w:r>
      <w:r w:rsidRPr="00DF53E6">
        <w:rPr>
          <w:b w:val="0"/>
          <w:bCs/>
          <w:color w:val="0F0D29" w:themeColor="text1"/>
          <w:sz w:val="22"/>
          <w:szCs w:val="18"/>
        </w:rPr>
        <w:t>3 = 43237.71639266666</w:t>
      </w:r>
    </w:p>
    <w:sectPr w:rsidR="00DF53E6" w:rsidRPr="00DF53E6" w:rsidSect="00AB02A7">
      <w:headerReference w:type="default" r:id="rId15"/>
      <w:footerReference w:type="default" r:id="rId16"/>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AB7DD" w14:textId="77777777" w:rsidR="004D32E4" w:rsidRDefault="004D32E4">
      <w:r>
        <w:separator/>
      </w:r>
    </w:p>
    <w:p w14:paraId="2EACA195" w14:textId="77777777" w:rsidR="004D32E4" w:rsidRDefault="004D32E4"/>
  </w:endnote>
  <w:endnote w:type="continuationSeparator" w:id="0">
    <w:p w14:paraId="63A4E514" w14:textId="77777777" w:rsidR="004D32E4" w:rsidRDefault="004D32E4">
      <w:r>
        <w:continuationSeparator/>
      </w:r>
    </w:p>
    <w:p w14:paraId="47F522D5" w14:textId="77777777" w:rsidR="004D32E4" w:rsidRDefault="004D3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rPr>
      <w:id w:val="-890194395"/>
      <w:docPartObj>
        <w:docPartGallery w:val="Page Numbers (Bottom of Page)"/>
        <w:docPartUnique/>
      </w:docPartObj>
    </w:sdtPr>
    <w:sdtContent>
      <w:p w14:paraId="1550BA9E" w14:textId="77777777" w:rsidR="006336C6" w:rsidRDefault="006336C6">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Pr>
            <w:noProof/>
            <w:lang w:bidi="es-ES"/>
          </w:rPr>
          <w:t>2</w:t>
        </w:r>
        <w:r>
          <w:rPr>
            <w:noProof/>
            <w:lang w:bidi="es-ES"/>
          </w:rPr>
          <w:fldChar w:fldCharType="end"/>
        </w:r>
      </w:p>
    </w:sdtContent>
  </w:sdt>
  <w:p w14:paraId="5513FB91" w14:textId="77777777" w:rsidR="006336C6" w:rsidRDefault="006336C6">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438AE" w14:textId="77777777" w:rsidR="004D32E4" w:rsidRDefault="004D32E4">
      <w:r>
        <w:separator/>
      </w:r>
    </w:p>
    <w:p w14:paraId="6BEF2A13" w14:textId="77777777" w:rsidR="004D32E4" w:rsidRDefault="004D32E4"/>
  </w:footnote>
  <w:footnote w:type="continuationSeparator" w:id="0">
    <w:p w14:paraId="6D5A7497" w14:textId="77777777" w:rsidR="004D32E4" w:rsidRDefault="004D32E4">
      <w:r>
        <w:continuationSeparator/>
      </w:r>
    </w:p>
    <w:p w14:paraId="4237B39A" w14:textId="77777777" w:rsidR="004D32E4" w:rsidRDefault="004D3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10" w:type="dxa"/>
      <w:tblLook w:val="0000" w:firstRow="0" w:lastRow="0" w:firstColumn="0" w:lastColumn="0" w:noHBand="0" w:noVBand="0"/>
    </w:tblPr>
    <w:tblGrid>
      <w:gridCol w:w="10110"/>
    </w:tblGrid>
    <w:tr w:rsidR="006336C6" w14:paraId="1F58CC7C" w14:textId="77777777" w:rsidTr="00AA37B7">
      <w:trPr>
        <w:trHeight w:val="295"/>
      </w:trPr>
      <w:tc>
        <w:tcPr>
          <w:tcW w:w="10110" w:type="dxa"/>
        </w:tcPr>
        <w:p w14:paraId="2A4B21B4" w14:textId="486169A0" w:rsidR="006336C6" w:rsidRDefault="006336C6">
          <w:pPr>
            <w:pStyle w:val="Encabezado"/>
            <w:rPr>
              <w:noProof/>
            </w:rPr>
          </w:pPr>
        </w:p>
      </w:tc>
    </w:tr>
    <w:tr w:rsidR="006336C6" w:rsidRPr="00AA37B7" w14:paraId="74DEC742" w14:textId="77777777" w:rsidTr="00AA37B7">
      <w:trPr>
        <w:trHeight w:val="28"/>
      </w:trPr>
      <w:tc>
        <w:tcPr>
          <w:tcW w:w="10110" w:type="dxa"/>
        </w:tcPr>
        <w:p w14:paraId="544EFA22" w14:textId="77777777" w:rsidR="006336C6" w:rsidRPr="00AA37B7" w:rsidRDefault="006336C6">
          <w:pPr>
            <w:pStyle w:val="Encabezado"/>
            <w:rPr>
              <w:noProof/>
              <w:color w:val="3B3838" w:themeColor="background2" w:themeShade="40"/>
            </w:rPr>
          </w:pPr>
        </w:p>
      </w:tc>
    </w:tr>
  </w:tbl>
  <w:p w14:paraId="2CA97F93" w14:textId="77777777" w:rsidR="006336C6" w:rsidRDefault="006336C6"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33F8A"/>
    <w:multiLevelType w:val="hybridMultilevel"/>
    <w:tmpl w:val="D6FAD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F42561"/>
    <w:multiLevelType w:val="hybridMultilevel"/>
    <w:tmpl w:val="ABF43D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F0D0AA4"/>
    <w:multiLevelType w:val="hybridMultilevel"/>
    <w:tmpl w:val="D6FAD1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68"/>
    <w:rsid w:val="0002482E"/>
    <w:rsid w:val="00036DDB"/>
    <w:rsid w:val="00050324"/>
    <w:rsid w:val="000747A0"/>
    <w:rsid w:val="000A0150"/>
    <w:rsid w:val="000E63C9"/>
    <w:rsid w:val="00130E9D"/>
    <w:rsid w:val="00150A6D"/>
    <w:rsid w:val="00185B35"/>
    <w:rsid w:val="001F2BC8"/>
    <w:rsid w:val="001F5F6B"/>
    <w:rsid w:val="001F7B75"/>
    <w:rsid w:val="00243EBC"/>
    <w:rsid w:val="00246A35"/>
    <w:rsid w:val="002824D7"/>
    <w:rsid w:val="00284348"/>
    <w:rsid w:val="002F51F5"/>
    <w:rsid w:val="00312137"/>
    <w:rsid w:val="003172D9"/>
    <w:rsid w:val="00330359"/>
    <w:rsid w:val="0033762F"/>
    <w:rsid w:val="00360494"/>
    <w:rsid w:val="00366C7E"/>
    <w:rsid w:val="00384EA3"/>
    <w:rsid w:val="003A39A1"/>
    <w:rsid w:val="003A44AB"/>
    <w:rsid w:val="003C2191"/>
    <w:rsid w:val="003D3863"/>
    <w:rsid w:val="004110DE"/>
    <w:rsid w:val="0044085A"/>
    <w:rsid w:val="00465570"/>
    <w:rsid w:val="004B21A5"/>
    <w:rsid w:val="004D32E4"/>
    <w:rsid w:val="004E5FEE"/>
    <w:rsid w:val="005037F0"/>
    <w:rsid w:val="00516A86"/>
    <w:rsid w:val="00527468"/>
    <w:rsid w:val="005275F6"/>
    <w:rsid w:val="00572102"/>
    <w:rsid w:val="005A44FA"/>
    <w:rsid w:val="005F1BB0"/>
    <w:rsid w:val="006336C6"/>
    <w:rsid w:val="00656C4D"/>
    <w:rsid w:val="006E5716"/>
    <w:rsid w:val="007302B3"/>
    <w:rsid w:val="00730733"/>
    <w:rsid w:val="007309A6"/>
    <w:rsid w:val="00730E3A"/>
    <w:rsid w:val="00736AAF"/>
    <w:rsid w:val="0075190B"/>
    <w:rsid w:val="00765B2A"/>
    <w:rsid w:val="007673FB"/>
    <w:rsid w:val="00783A34"/>
    <w:rsid w:val="007C6B52"/>
    <w:rsid w:val="007D16C5"/>
    <w:rsid w:val="00862FE4"/>
    <w:rsid w:val="0086389A"/>
    <w:rsid w:val="0087605E"/>
    <w:rsid w:val="008941AE"/>
    <w:rsid w:val="008972F4"/>
    <w:rsid w:val="008B1FEE"/>
    <w:rsid w:val="00903C32"/>
    <w:rsid w:val="00916B16"/>
    <w:rsid w:val="009173B9"/>
    <w:rsid w:val="00930C3C"/>
    <w:rsid w:val="0093335D"/>
    <w:rsid w:val="0093613E"/>
    <w:rsid w:val="00943026"/>
    <w:rsid w:val="009655B4"/>
    <w:rsid w:val="00966B81"/>
    <w:rsid w:val="00977F79"/>
    <w:rsid w:val="009C7720"/>
    <w:rsid w:val="00A23AFA"/>
    <w:rsid w:val="00A31B3E"/>
    <w:rsid w:val="00A532F3"/>
    <w:rsid w:val="00A8489E"/>
    <w:rsid w:val="00AA37B7"/>
    <w:rsid w:val="00AB02A7"/>
    <w:rsid w:val="00AC29F3"/>
    <w:rsid w:val="00B231E5"/>
    <w:rsid w:val="00B73349"/>
    <w:rsid w:val="00C02B87"/>
    <w:rsid w:val="00C4086D"/>
    <w:rsid w:val="00CA1896"/>
    <w:rsid w:val="00CB5B28"/>
    <w:rsid w:val="00CF5371"/>
    <w:rsid w:val="00D0323A"/>
    <w:rsid w:val="00D0559F"/>
    <w:rsid w:val="00D064B5"/>
    <w:rsid w:val="00D077E9"/>
    <w:rsid w:val="00D42CB7"/>
    <w:rsid w:val="00D5413D"/>
    <w:rsid w:val="00D570A9"/>
    <w:rsid w:val="00D57859"/>
    <w:rsid w:val="00D70D02"/>
    <w:rsid w:val="00D770C7"/>
    <w:rsid w:val="00D86945"/>
    <w:rsid w:val="00D90290"/>
    <w:rsid w:val="00DC706A"/>
    <w:rsid w:val="00DD152F"/>
    <w:rsid w:val="00DE213F"/>
    <w:rsid w:val="00DF027C"/>
    <w:rsid w:val="00DF53E6"/>
    <w:rsid w:val="00E00A32"/>
    <w:rsid w:val="00E22ACD"/>
    <w:rsid w:val="00E620B0"/>
    <w:rsid w:val="00E81B40"/>
    <w:rsid w:val="00EF555B"/>
    <w:rsid w:val="00F027BB"/>
    <w:rsid w:val="00F11DCF"/>
    <w:rsid w:val="00F162EA"/>
    <w:rsid w:val="00F52D27"/>
    <w:rsid w:val="00F66385"/>
    <w:rsid w:val="00F83527"/>
    <w:rsid w:val="00FA7C59"/>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92AC1"/>
  <w15:docId w15:val="{8EDAF9C2-BD37-46B4-8333-74321F64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D57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274432">
      <w:bodyDiv w:val="1"/>
      <w:marLeft w:val="0"/>
      <w:marRight w:val="0"/>
      <w:marTop w:val="0"/>
      <w:marBottom w:val="0"/>
      <w:divBdr>
        <w:top w:val="none" w:sz="0" w:space="0" w:color="auto"/>
        <w:left w:val="none" w:sz="0" w:space="0" w:color="auto"/>
        <w:bottom w:val="none" w:sz="0" w:space="0" w:color="auto"/>
        <w:right w:val="none" w:sz="0" w:space="0" w:color="auto"/>
      </w:divBdr>
      <w:divsChild>
        <w:div w:id="825322912">
          <w:marLeft w:val="0"/>
          <w:marRight w:val="0"/>
          <w:marTop w:val="0"/>
          <w:marBottom w:val="0"/>
          <w:divBdr>
            <w:top w:val="none" w:sz="0" w:space="0" w:color="auto"/>
            <w:left w:val="none" w:sz="0" w:space="0" w:color="auto"/>
            <w:bottom w:val="none" w:sz="0" w:space="0" w:color="auto"/>
            <w:right w:val="none" w:sz="0" w:space="0" w:color="auto"/>
          </w:divBdr>
          <w:divsChild>
            <w:div w:id="17495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1388">
      <w:bodyDiv w:val="1"/>
      <w:marLeft w:val="0"/>
      <w:marRight w:val="0"/>
      <w:marTop w:val="0"/>
      <w:marBottom w:val="0"/>
      <w:divBdr>
        <w:top w:val="none" w:sz="0" w:space="0" w:color="auto"/>
        <w:left w:val="none" w:sz="0" w:space="0" w:color="auto"/>
        <w:bottom w:val="none" w:sz="0" w:space="0" w:color="auto"/>
        <w:right w:val="none" w:sz="0" w:space="0" w:color="auto"/>
      </w:divBdr>
      <w:divsChild>
        <w:div w:id="939488886">
          <w:marLeft w:val="0"/>
          <w:marRight w:val="0"/>
          <w:marTop w:val="0"/>
          <w:marBottom w:val="0"/>
          <w:divBdr>
            <w:top w:val="none" w:sz="0" w:space="0" w:color="auto"/>
            <w:left w:val="none" w:sz="0" w:space="0" w:color="auto"/>
            <w:bottom w:val="none" w:sz="0" w:space="0" w:color="auto"/>
            <w:right w:val="none" w:sz="0" w:space="0" w:color="auto"/>
          </w:divBdr>
          <w:divsChild>
            <w:div w:id="3598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536">
      <w:bodyDiv w:val="1"/>
      <w:marLeft w:val="0"/>
      <w:marRight w:val="0"/>
      <w:marTop w:val="0"/>
      <w:marBottom w:val="0"/>
      <w:divBdr>
        <w:top w:val="none" w:sz="0" w:space="0" w:color="auto"/>
        <w:left w:val="none" w:sz="0" w:space="0" w:color="auto"/>
        <w:bottom w:val="none" w:sz="0" w:space="0" w:color="auto"/>
        <w:right w:val="none" w:sz="0" w:space="0" w:color="auto"/>
      </w:divBdr>
      <w:divsChild>
        <w:div w:id="518618113">
          <w:marLeft w:val="0"/>
          <w:marRight w:val="0"/>
          <w:marTop w:val="0"/>
          <w:marBottom w:val="0"/>
          <w:divBdr>
            <w:top w:val="none" w:sz="0" w:space="0" w:color="auto"/>
            <w:left w:val="none" w:sz="0" w:space="0" w:color="auto"/>
            <w:bottom w:val="none" w:sz="0" w:space="0" w:color="auto"/>
            <w:right w:val="none" w:sz="0" w:space="0" w:color="auto"/>
          </w:divBdr>
          <w:divsChild>
            <w:div w:id="13286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282">
      <w:bodyDiv w:val="1"/>
      <w:marLeft w:val="0"/>
      <w:marRight w:val="0"/>
      <w:marTop w:val="0"/>
      <w:marBottom w:val="0"/>
      <w:divBdr>
        <w:top w:val="none" w:sz="0" w:space="0" w:color="auto"/>
        <w:left w:val="none" w:sz="0" w:space="0" w:color="auto"/>
        <w:bottom w:val="none" w:sz="0" w:space="0" w:color="auto"/>
        <w:right w:val="none" w:sz="0" w:space="0" w:color="auto"/>
      </w:divBdr>
      <w:divsChild>
        <w:div w:id="592739179">
          <w:marLeft w:val="0"/>
          <w:marRight w:val="0"/>
          <w:marTop w:val="0"/>
          <w:marBottom w:val="0"/>
          <w:divBdr>
            <w:top w:val="none" w:sz="0" w:space="0" w:color="auto"/>
            <w:left w:val="none" w:sz="0" w:space="0" w:color="auto"/>
            <w:bottom w:val="none" w:sz="0" w:space="0" w:color="auto"/>
            <w:right w:val="none" w:sz="0" w:space="0" w:color="auto"/>
          </w:divBdr>
          <w:divsChild>
            <w:div w:id="2776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2133">
      <w:bodyDiv w:val="1"/>
      <w:marLeft w:val="0"/>
      <w:marRight w:val="0"/>
      <w:marTop w:val="0"/>
      <w:marBottom w:val="0"/>
      <w:divBdr>
        <w:top w:val="none" w:sz="0" w:space="0" w:color="auto"/>
        <w:left w:val="none" w:sz="0" w:space="0" w:color="auto"/>
        <w:bottom w:val="none" w:sz="0" w:space="0" w:color="auto"/>
        <w:right w:val="none" w:sz="0" w:space="0" w:color="auto"/>
      </w:divBdr>
      <w:divsChild>
        <w:div w:id="491871428">
          <w:marLeft w:val="0"/>
          <w:marRight w:val="0"/>
          <w:marTop w:val="0"/>
          <w:marBottom w:val="0"/>
          <w:divBdr>
            <w:top w:val="none" w:sz="0" w:space="0" w:color="auto"/>
            <w:left w:val="none" w:sz="0" w:space="0" w:color="auto"/>
            <w:bottom w:val="none" w:sz="0" w:space="0" w:color="auto"/>
            <w:right w:val="none" w:sz="0" w:space="0" w:color="auto"/>
          </w:divBdr>
          <w:divsChild>
            <w:div w:id="6258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8370">
      <w:bodyDiv w:val="1"/>
      <w:marLeft w:val="0"/>
      <w:marRight w:val="0"/>
      <w:marTop w:val="0"/>
      <w:marBottom w:val="0"/>
      <w:divBdr>
        <w:top w:val="none" w:sz="0" w:space="0" w:color="auto"/>
        <w:left w:val="none" w:sz="0" w:space="0" w:color="auto"/>
        <w:bottom w:val="none" w:sz="0" w:space="0" w:color="auto"/>
        <w:right w:val="none" w:sz="0" w:space="0" w:color="auto"/>
      </w:divBdr>
      <w:divsChild>
        <w:div w:id="1207572588">
          <w:marLeft w:val="0"/>
          <w:marRight w:val="0"/>
          <w:marTop w:val="0"/>
          <w:marBottom w:val="0"/>
          <w:divBdr>
            <w:top w:val="none" w:sz="0" w:space="0" w:color="auto"/>
            <w:left w:val="none" w:sz="0" w:space="0" w:color="auto"/>
            <w:bottom w:val="none" w:sz="0" w:space="0" w:color="auto"/>
            <w:right w:val="none" w:sz="0" w:space="0" w:color="auto"/>
          </w:divBdr>
          <w:divsChild>
            <w:div w:id="160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icy\AppData\Local\Microsoft\Office\16.0\DTS\es-ES%7bABDB7A78-1F4D-401A-90AB-C7D0F28DB0E6%7d\%7bC5D2DFA8-4A10-4A91-B9C4-550BA125996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A03831407249C79477EA75B48A3D36"/>
        <w:category>
          <w:name w:val="General"/>
          <w:gallery w:val="placeholder"/>
        </w:category>
        <w:types>
          <w:type w:val="bbPlcHdr"/>
        </w:types>
        <w:behaviors>
          <w:behavior w:val="content"/>
        </w:behaviors>
        <w:guid w:val="{DC6E2256-D117-4F6B-94E8-E935A56597C8}"/>
      </w:docPartPr>
      <w:docPartBody>
        <w:p w:rsidR="00000000" w:rsidRDefault="0097067B">
          <w:pPr>
            <w:pStyle w:val="5EA03831407249C79477EA75B48A3D36"/>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A6"/>
    <w:rsid w:val="005C2EA6"/>
    <w:rsid w:val="00970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EE313461145243BCB487BF945871290D">
    <w:name w:val="EE313461145243BCB487BF945871290D"/>
  </w:style>
  <w:style w:type="paragraph" w:customStyle="1" w:styleId="5EA03831407249C79477EA75B48A3D36">
    <w:name w:val="5EA03831407249C79477EA75B48A3D36"/>
  </w:style>
  <w:style w:type="paragraph" w:customStyle="1" w:styleId="1A24785E24E5426D9FAFEFC5BFA6C1F8">
    <w:name w:val="1A24785E24E5426D9FAFEFC5BFA6C1F8"/>
  </w:style>
  <w:style w:type="paragraph" w:customStyle="1" w:styleId="C9C063D223A74C84B1E9A5D418B35B34">
    <w:name w:val="C9C063D223A74C84B1E9A5D418B35B34"/>
  </w:style>
  <w:style w:type="paragraph" w:customStyle="1" w:styleId="18F64921D68B4BF58A0B843A28329E9F">
    <w:name w:val="18F64921D68B4BF58A0B843A28329E9F"/>
  </w:style>
  <w:style w:type="paragraph" w:customStyle="1" w:styleId="F2720CAD36A74C208746AF77609A2CA9">
    <w:name w:val="F2720CAD36A74C208746AF77609A2CA9"/>
  </w:style>
  <w:style w:type="paragraph" w:customStyle="1" w:styleId="8B01DD0AC3C44E3F8A172CC467367E10">
    <w:name w:val="8B01DD0AC3C44E3F8A172CC467367E10"/>
  </w:style>
  <w:style w:type="paragraph" w:customStyle="1" w:styleId="085B1FE79B4F44A9B3C86D9B1053D731">
    <w:name w:val="085B1FE79B4F44A9B3C86D9B1053D731"/>
  </w:style>
  <w:style w:type="character" w:styleId="Textodelmarcadordeposicin">
    <w:name w:val="Placeholder Text"/>
    <w:basedOn w:val="Fuentedeprrafopredeter"/>
    <w:uiPriority w:val="99"/>
    <w:unhideWhenUsed/>
    <w:rsid w:val="005C2E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5C8C-8F5F-46E0-A13B-4FACFC317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{C5D2DFA8-4A10-4A91-B9C4-550BA125996F}tf16392850_win32</Template>
  <TotalTime>277</TotalTime>
  <Pages>24</Pages>
  <Words>5495</Words>
  <Characters>30224</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Spicy</dc:creator>
  <cp:keywords/>
  <cp:lastModifiedBy>JOSUÉ CARLOS ZENTENO YAVE</cp:lastModifiedBy>
  <cp:revision>3</cp:revision>
  <cp:lastPrinted>2006-08-01T17:47:00Z</cp:lastPrinted>
  <dcterms:created xsi:type="dcterms:W3CDTF">2020-11-23T11:09:00Z</dcterms:created>
  <dcterms:modified xsi:type="dcterms:W3CDTF">2020-11-23T15:46:00Z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